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AB1" w:rsidRPr="00C86006" w:rsidRDefault="002D35C3" w:rsidP="00C94AB1">
      <w:pPr>
        <w:pStyle w:val="a0"/>
        <w:rPr>
          <w:rFonts w:ascii="맑은 고딕" w:eastAsia="맑은 고딕" w:hAnsi="맑은 고딕"/>
        </w:rPr>
      </w:pPr>
      <w:bookmarkStart w:id="0" w:name="_Toc20974555"/>
      <w:bookmarkStart w:id="1" w:name="_Toc23861191"/>
      <w:r>
        <w:rPr>
          <w:rFonts w:ascii="맑은 고딕" w:eastAsia="맑은 고딕" w:hAnsi="맑은 고딕"/>
          <w:noProof/>
        </w:rPr>
        <w:pict>
          <v:rect id="Rectangle 47296" o:spid="_x0000_s1026" style="position:absolute;left:0;text-align:left;margin-left:10.15pt;margin-top:144.85pt;width:481.8pt;height:122.4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" filled="f" stroked="f">
            <v:textbox>
              <w:txbxContent>
                <w:p w:rsidR="004B6A93" w:rsidRPr="001D3930" w:rsidRDefault="004B6A93" w:rsidP="001D3930">
                  <w:pPr>
                    <w:spacing w:before="0" w:after="0"/>
                    <w:jc w:val="center"/>
                    <w:rPr>
                      <w:rFonts w:ascii="맑은 고딕" w:eastAsia="맑은 고딕" w:hAnsi="맑은 고딕"/>
                      <w:b/>
                      <w:bCs/>
                      <w:color w:val="FFFFFF"/>
                      <w:sz w:val="48"/>
                      <w:szCs w:val="48"/>
                    </w:rPr>
                  </w:pP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『</w:t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송출용 비디오 서버 개발 공동연구</w:t>
                  </w: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』</w:t>
                  </w:r>
                </w:p>
                <w:p w:rsidR="004B6A93" w:rsidRPr="001D3930" w:rsidRDefault="004B6A93" w:rsidP="001D3930">
                  <w:pPr>
                    <w:spacing w:before="0" w:after="0"/>
                    <w:jc w:val="center"/>
                    <w:rPr>
                      <w:rFonts w:ascii="맑은 고딕" w:eastAsia="맑은 고딕" w:hAnsi="맑은 고딕"/>
                      <w:b/>
                      <w:sz w:val="48"/>
                      <w:szCs w:val="48"/>
                    </w:rPr>
                  </w:pPr>
                  <w:r w:rsidRPr="001D3930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수행 계획서</w:t>
                  </w:r>
                  <w:r w:rsidR="00B3529E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1</w:t>
                  </w:r>
                  <w:r w:rsidR="008418E9">
                    <w:rPr>
                      <w:rFonts w:ascii="맑은 고딕" w:eastAsia="맑은 고딕" w:hAnsi="맑은 고딕" w:hint="eastAsia"/>
                      <w:b/>
                      <w:bCs/>
                      <w:color w:val="FFFFFF"/>
                      <w:sz w:val="48"/>
                      <w:szCs w:val="48"/>
                    </w:rPr>
                    <w:t>222</w:t>
                  </w:r>
                </w:p>
              </w:txbxContent>
            </v:textbox>
          </v:rect>
        </w:pict>
      </w:r>
      <w:r w:rsidR="00A341E4" w:rsidRPr="00C86006">
        <w:rPr>
          <w:rFonts w:ascii="맑은 고딕" w:eastAsia="맑은 고딕" w:hAnsi="맑은 고딕"/>
          <w:noProof/>
        </w:rPr>
        <w:drawing>
          <wp:inline distT="0" distB="0" distL="0" distR="0">
            <wp:extent cx="6340475" cy="4666615"/>
            <wp:effectExtent l="19050" t="0" r="3175" b="0"/>
            <wp:docPr id="1" name="그림 47293" descr="겉표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7293" descr="겉표지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968" b="13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466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252" w:rsidRPr="00C86006" w:rsidRDefault="0002377D" w:rsidP="0002377D">
      <w:pPr>
        <w:pStyle w:val="a0"/>
        <w:tabs>
          <w:tab w:val="left" w:pos="6810"/>
        </w:tabs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ab/>
      </w:r>
    </w:p>
    <w:p w:rsidR="001C75C8" w:rsidRPr="00C86006" w:rsidRDefault="001C75C8" w:rsidP="00C94AB1">
      <w:pPr>
        <w:pStyle w:val="a0"/>
        <w:rPr>
          <w:rFonts w:ascii="맑은 고딕" w:eastAsia="맑은 고딕" w:hAnsi="맑은 고딕"/>
        </w:rPr>
      </w:pPr>
    </w:p>
    <w:p w:rsidR="001C75C8" w:rsidRPr="00C86006" w:rsidRDefault="001C75C8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612A55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612A55" w:rsidP="00C94AB1">
      <w:pPr>
        <w:pStyle w:val="a0"/>
        <w:rPr>
          <w:rFonts w:ascii="맑은 고딕" w:eastAsia="맑은 고딕" w:hAnsi="맑은 고딕"/>
        </w:rPr>
      </w:pPr>
    </w:p>
    <w:p w:rsidR="00612A55" w:rsidRPr="00C86006" w:rsidRDefault="002D35C3" w:rsidP="00C94AB1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rect id="Rectangle 47297" o:spid="_x0000_s1027" style="position:absolute;left:0;text-align:left;margin-left:135pt;margin-top:9.7pt;width:3in;height:132.3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" filled="f" stroked="f">
            <v:textbox>
              <w:txbxContent>
                <w:p w:rsidR="004B6A93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44"/>
                      <w:szCs w:val="44"/>
                    </w:rPr>
                  </w:pP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201</w:t>
                  </w:r>
                  <w:r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5</w:t>
                  </w: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 xml:space="preserve">. </w:t>
                  </w:r>
                  <w:r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>08</w:t>
                  </w:r>
                  <w:r w:rsidRPr="00BF4137">
                    <w:rPr>
                      <w:rFonts w:ascii="맑은 고딕" w:eastAsia="맑은 고딕" w:hAnsi="맑은 고딕" w:hint="eastAsia"/>
                      <w:b/>
                      <w:sz w:val="44"/>
                      <w:szCs w:val="44"/>
                    </w:rPr>
                    <w:t xml:space="preserve">. </w:t>
                  </w:r>
                </w:p>
                <w:p w:rsidR="004B6A93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44"/>
                      <w:szCs w:val="44"/>
                    </w:rPr>
                  </w:pPr>
                </w:p>
                <w:p w:rsidR="004B6A93" w:rsidRPr="00DF592A" w:rsidRDefault="004B6A93" w:rsidP="001C75C8">
                  <w:pPr>
                    <w:jc w:val="center"/>
                    <w:rPr>
                      <w:rFonts w:ascii="맑은 고딕" w:eastAsia="맑은 고딕" w:hAnsi="맑은 고딕"/>
                      <w:b/>
                      <w:sz w:val="52"/>
                      <w:szCs w:val="52"/>
                    </w:rPr>
                  </w:pPr>
                  <w:r w:rsidRPr="00DF592A">
                    <w:rPr>
                      <w:rFonts w:ascii="맑은 고딕" w:eastAsia="맑은 고딕" w:hAnsi="맑은 고딕" w:hint="eastAsia"/>
                      <w:b/>
                      <w:sz w:val="52"/>
                      <w:szCs w:val="52"/>
                    </w:rPr>
                    <w:t>(주)</w:t>
                  </w:r>
                  <w:r>
                    <w:rPr>
                      <w:rFonts w:ascii="맑은 고딕" w:eastAsia="맑은 고딕" w:hAnsi="맑은 고딕" w:hint="eastAsia"/>
                      <w:b/>
                      <w:sz w:val="52"/>
                      <w:szCs w:val="52"/>
                    </w:rPr>
                    <w:t>넷브로</w:t>
                  </w:r>
                </w:p>
              </w:txbxContent>
            </v:textbox>
          </v:rect>
        </w:pict>
      </w:r>
    </w:p>
    <w:p w:rsidR="001C75C8" w:rsidRPr="00C86006" w:rsidRDefault="001C75C8" w:rsidP="00DF592A">
      <w:pPr>
        <w:pStyle w:val="a0"/>
        <w:rPr>
          <w:rFonts w:ascii="맑은 고딕" w:eastAsia="맑은 고딕" w:hAnsi="맑은 고딕"/>
        </w:rPr>
        <w:sectPr w:rsidR="001C75C8" w:rsidRPr="00C86006" w:rsidSect="00056429">
          <w:footerReference w:type="default" r:id="rId9"/>
          <w:type w:val="continuous"/>
          <w:pgSz w:w="11906" w:h="16838"/>
          <w:pgMar w:top="1134" w:right="1134" w:bottom="1134" w:left="1134" w:header="851" w:footer="851" w:gutter="0"/>
          <w:cols w:space="425"/>
          <w:docGrid w:linePitch="360"/>
        </w:sectPr>
      </w:pPr>
    </w:p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&lt; 산출물 식별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7228"/>
      </w:tblGrid>
      <w:tr w:rsidR="00D5657B" w:rsidRPr="00C86006" w:rsidTr="00C57C05">
        <w:tc>
          <w:tcPr>
            <w:tcW w:w="2268" w:type="dxa"/>
            <w:shd w:val="clear" w:color="auto" w:fill="FFFF99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프로젝트명</w:t>
            </w:r>
          </w:p>
        </w:tc>
        <w:tc>
          <w:tcPr>
            <w:tcW w:w="7228" w:type="dxa"/>
          </w:tcPr>
          <w:p w:rsidR="00D5657B" w:rsidRPr="00C86006" w:rsidRDefault="00E33CE0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송출용 비디오 서버</w:t>
            </w:r>
          </w:p>
        </w:tc>
      </w:tr>
      <w:tr w:rsidR="00D5657B" w:rsidRPr="00C86006" w:rsidTr="00C57C05">
        <w:tc>
          <w:tcPr>
            <w:tcW w:w="2268" w:type="dxa"/>
            <w:shd w:val="clear" w:color="auto" w:fill="FFFF99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발행년월일</w:t>
            </w:r>
          </w:p>
        </w:tc>
        <w:tc>
          <w:tcPr>
            <w:tcW w:w="7228" w:type="dxa"/>
          </w:tcPr>
          <w:p w:rsidR="00D5657B" w:rsidRPr="00C86006" w:rsidRDefault="00D5657B" w:rsidP="00E33C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201</w:t>
            </w:r>
            <w:r w:rsidR="00E33CE0" w:rsidRPr="00C86006">
              <w:rPr>
                <w:rFonts w:ascii="맑은 고딕" w:eastAsia="맑은 고딕" w:hAnsi="맑은 고딕" w:hint="eastAsia"/>
              </w:rPr>
              <w:t>5</w:t>
            </w:r>
            <w:r w:rsidRPr="00C86006">
              <w:rPr>
                <w:rFonts w:ascii="맑은 고딕" w:eastAsia="맑은 고딕" w:hAnsi="맑은 고딕" w:hint="eastAsia"/>
              </w:rPr>
              <w:t xml:space="preserve">년 </w:t>
            </w:r>
            <w:r w:rsidR="00021892" w:rsidRPr="00C86006">
              <w:rPr>
                <w:rFonts w:ascii="맑은 고딕" w:eastAsia="맑은 고딕" w:hAnsi="맑은 고딕" w:hint="eastAsia"/>
              </w:rPr>
              <w:t>0</w:t>
            </w:r>
            <w:r w:rsidR="00E33CE0" w:rsidRPr="00C86006">
              <w:rPr>
                <w:rFonts w:ascii="맑은 고딕" w:eastAsia="맑은 고딕" w:hAnsi="맑은 고딕" w:hint="eastAsia"/>
              </w:rPr>
              <w:t>8</w:t>
            </w:r>
            <w:r w:rsidRPr="00C86006">
              <w:rPr>
                <w:rFonts w:ascii="맑은 고딕" w:eastAsia="맑은 고딕" w:hAnsi="맑은 고딕" w:hint="eastAsia"/>
              </w:rPr>
              <w:t>월</w:t>
            </w:r>
            <w:r w:rsidR="00CC61B2" w:rsidRPr="00C86006">
              <w:rPr>
                <w:rFonts w:ascii="맑은 고딕" w:eastAsia="맑은 고딕" w:hAnsi="맑은 고딕" w:hint="eastAsia"/>
              </w:rPr>
              <w:t xml:space="preserve"> </w:t>
            </w:r>
            <w:r w:rsidR="002E674D" w:rsidRPr="00C86006">
              <w:rPr>
                <w:rFonts w:ascii="맑은 고딕" w:eastAsia="맑은 고딕" w:hAnsi="맑은 고딕" w:hint="eastAsia"/>
              </w:rPr>
              <w:t>1</w:t>
            </w:r>
            <w:r w:rsidR="00E33CE0" w:rsidRPr="00C86006">
              <w:rPr>
                <w:rFonts w:ascii="맑은 고딕" w:eastAsia="맑은 고딕" w:hAnsi="맑은 고딕" w:hint="eastAsia"/>
              </w:rPr>
              <w:t>9</w:t>
            </w:r>
            <w:r w:rsidRPr="00C86006">
              <w:rPr>
                <w:rFonts w:ascii="맑은 고딕" w:eastAsia="맑은 고딕" w:hAnsi="맑은 고딕" w:hint="eastAsia"/>
              </w:rPr>
              <w:t>일</w:t>
            </w:r>
          </w:p>
        </w:tc>
      </w:tr>
    </w:tbl>
    <w:p w:rsidR="00D5657B" w:rsidRPr="00C86006" w:rsidRDefault="00D5657B" w:rsidP="00D5657B">
      <w:pPr>
        <w:rPr>
          <w:rFonts w:ascii="맑은 고딕" w:eastAsia="맑은 고딕" w:hAnsi="맑은 고딕"/>
        </w:rPr>
      </w:pPr>
    </w:p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&lt; 산출물 검토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99"/>
        <w:gridCol w:w="1899"/>
        <w:gridCol w:w="1899"/>
        <w:gridCol w:w="1899"/>
        <w:gridCol w:w="1900"/>
      </w:tblGrid>
      <w:tr w:rsidR="00D5657B" w:rsidRPr="00C86006" w:rsidTr="00C57C05"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소속회사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성명</w:t>
            </w:r>
          </w:p>
        </w:tc>
        <w:tc>
          <w:tcPr>
            <w:tcW w:w="1899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서명</w:t>
            </w:r>
          </w:p>
        </w:tc>
        <w:tc>
          <w:tcPr>
            <w:tcW w:w="1900" w:type="dxa"/>
            <w:shd w:val="clear" w:color="auto" w:fill="00FFFF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일자</w:t>
            </w:r>
          </w:p>
        </w:tc>
      </w:tr>
      <w:tr w:rsidR="00D5657B" w:rsidRPr="00C86006" w:rsidTr="00C57C05">
        <w:tc>
          <w:tcPr>
            <w:tcW w:w="1899" w:type="dxa"/>
          </w:tcPr>
          <w:p w:rsidR="00D5657B" w:rsidRPr="00C86006" w:rsidRDefault="00021892" w:rsidP="00021892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(주)</w:t>
            </w:r>
            <w:r w:rsidR="00E33CE0" w:rsidRPr="00C86006">
              <w:rPr>
                <w:rFonts w:ascii="맑은 고딕" w:eastAsia="맑은 고딕" w:hAnsi="맑은 고딕" w:hint="eastAsia"/>
              </w:rPr>
              <w:t>넷브로</w:t>
            </w: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1899" w:type="dxa"/>
          </w:tcPr>
          <w:p w:rsidR="00D5657B" w:rsidRPr="00C86006" w:rsidRDefault="00E33CE0" w:rsidP="00021892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조동현</w:t>
            </w: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D5657B" w:rsidRPr="00C86006" w:rsidTr="00C57C05">
        <w:tc>
          <w:tcPr>
            <w:tcW w:w="1899" w:type="dxa"/>
          </w:tcPr>
          <w:p w:rsidR="00D5657B" w:rsidRPr="00C86006" w:rsidRDefault="00D5657B" w:rsidP="00021892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02189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72493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021892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72493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AE0191" w:rsidRPr="00C86006" w:rsidTr="00C57C05">
        <w:tc>
          <w:tcPr>
            <w:tcW w:w="1899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899" w:type="dxa"/>
          </w:tcPr>
          <w:p w:rsidR="00AE0191" w:rsidRPr="00C86006" w:rsidRDefault="00AE0191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00" w:type="dxa"/>
          </w:tcPr>
          <w:p w:rsidR="00AE0191" w:rsidRPr="00C86006" w:rsidRDefault="00AE0191" w:rsidP="00B774E0">
            <w:pPr>
              <w:rPr>
                <w:rFonts w:ascii="맑은 고딕" w:eastAsia="맑은 고딕" w:hAnsi="맑은 고딕"/>
              </w:rPr>
            </w:pPr>
          </w:p>
        </w:tc>
      </w:tr>
    </w:tbl>
    <w:p w:rsidR="00D5657B" w:rsidRPr="00C86006" w:rsidRDefault="00D5657B" w:rsidP="00D5657B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br w:type="page"/>
      </w:r>
      <w:r w:rsidRPr="00C86006">
        <w:rPr>
          <w:rFonts w:ascii="맑은 고딕" w:eastAsia="맑은 고딕" w:hAnsi="맑은 고딕" w:hint="eastAsia"/>
        </w:rPr>
        <w:lastRenderedPageBreak/>
        <w:t>&lt; 문서 개정 이력 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46"/>
        <w:gridCol w:w="1288"/>
        <w:gridCol w:w="1914"/>
        <w:gridCol w:w="900"/>
        <w:gridCol w:w="900"/>
        <w:gridCol w:w="2501"/>
        <w:gridCol w:w="947"/>
      </w:tblGrid>
      <w:tr w:rsidR="00D5657B" w:rsidRPr="00C86006" w:rsidTr="00C57C05">
        <w:tc>
          <w:tcPr>
            <w:tcW w:w="1046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버전</w:t>
            </w:r>
          </w:p>
        </w:tc>
        <w:tc>
          <w:tcPr>
            <w:tcW w:w="1288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변경일</w:t>
            </w:r>
          </w:p>
        </w:tc>
        <w:tc>
          <w:tcPr>
            <w:tcW w:w="1914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변경사유</w:t>
            </w:r>
          </w:p>
        </w:tc>
        <w:tc>
          <w:tcPr>
            <w:tcW w:w="1800" w:type="dxa"/>
            <w:gridSpan w:val="2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변경대상 페이지</w:t>
            </w:r>
          </w:p>
        </w:tc>
        <w:tc>
          <w:tcPr>
            <w:tcW w:w="2501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변경내용</w:t>
            </w:r>
          </w:p>
        </w:tc>
        <w:tc>
          <w:tcPr>
            <w:tcW w:w="947" w:type="dxa"/>
            <w:vMerge w:val="restart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승인</w:t>
            </w:r>
          </w:p>
        </w:tc>
      </w:tr>
      <w:tr w:rsidR="00D5657B" w:rsidRPr="00C86006" w:rsidTr="00C57C05">
        <w:tc>
          <w:tcPr>
            <w:tcW w:w="1046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이전</w:t>
            </w:r>
          </w:p>
        </w:tc>
        <w:tc>
          <w:tcPr>
            <w:tcW w:w="900" w:type="dxa"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이후</w:t>
            </w:r>
          </w:p>
        </w:tc>
        <w:tc>
          <w:tcPr>
            <w:tcW w:w="2501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vMerge/>
            <w:shd w:val="clear" w:color="auto" w:fill="00FFFF"/>
            <w:vAlign w:val="center"/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  <w:tr w:rsidR="00D5657B" w:rsidRPr="00C86006" w:rsidTr="00C57C05">
        <w:tc>
          <w:tcPr>
            <w:tcW w:w="1046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bookmarkStart w:id="2" w:name="_Hlk428521545"/>
            <w:r w:rsidRPr="00C86006">
              <w:rPr>
                <w:rFonts w:ascii="맑은 고딕" w:eastAsia="맑은 고딕" w:hAnsi="맑은 고딕"/>
              </w:rPr>
              <w:t>V</w:t>
            </w:r>
            <w:r w:rsidRPr="00C86006">
              <w:rPr>
                <w:rFonts w:ascii="맑은 고딕" w:eastAsia="맑은 고딕" w:hAnsi="맑은 고딕" w:hint="eastAsia"/>
              </w:rPr>
              <w:t>1.0.0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D5657B" w:rsidRPr="00C86006" w:rsidRDefault="00EC33BC" w:rsidP="00E33C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201</w:t>
            </w:r>
            <w:r w:rsidR="00E33CE0" w:rsidRPr="00C86006">
              <w:rPr>
                <w:rFonts w:ascii="맑은 고딕" w:eastAsia="맑은 고딕" w:hAnsi="맑은 고딕" w:hint="eastAsia"/>
              </w:rPr>
              <w:t>5</w:t>
            </w:r>
            <w:r w:rsidRPr="00C86006">
              <w:rPr>
                <w:rFonts w:ascii="맑은 고딕" w:eastAsia="맑은 고딕" w:hAnsi="맑은 고딕" w:hint="eastAsia"/>
              </w:rPr>
              <w:t>.</w:t>
            </w:r>
            <w:r w:rsidR="00FA6B71" w:rsidRPr="00C86006">
              <w:rPr>
                <w:rFonts w:ascii="맑은 고딕" w:eastAsia="맑은 고딕" w:hAnsi="맑은 고딕" w:hint="eastAsia"/>
              </w:rPr>
              <w:t>0</w:t>
            </w:r>
            <w:r w:rsidR="00E33CE0" w:rsidRPr="00C86006">
              <w:rPr>
                <w:rFonts w:ascii="맑은 고딕" w:eastAsia="맑은 고딕" w:hAnsi="맑은 고딕" w:hint="eastAsia"/>
              </w:rPr>
              <w:t>8</w:t>
            </w:r>
            <w:r w:rsidRPr="00C86006">
              <w:rPr>
                <w:rFonts w:ascii="맑은 고딕" w:eastAsia="맑은 고딕" w:hAnsi="맑은 고딕" w:hint="eastAsia"/>
              </w:rPr>
              <w:t>.</w:t>
            </w:r>
            <w:r w:rsidR="00FA6B71" w:rsidRPr="00C86006">
              <w:rPr>
                <w:rFonts w:ascii="맑은 고딕" w:eastAsia="맑은 고딕" w:hAnsi="맑은 고딕" w:hint="eastAsia"/>
              </w:rPr>
              <w:t>1</w:t>
            </w:r>
            <w:r w:rsidR="00E33CE0" w:rsidRPr="00C86006">
              <w:rPr>
                <w:rFonts w:ascii="맑은 고딕" w:eastAsia="맑은 고딕" w:hAnsi="맑은 고딕" w:hint="eastAsia"/>
              </w:rPr>
              <w:t>9</w:t>
            </w:r>
          </w:p>
        </w:tc>
        <w:tc>
          <w:tcPr>
            <w:tcW w:w="1914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최초 적용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N/A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D5657B" w:rsidRPr="00C86006" w:rsidRDefault="00D5657B" w:rsidP="00C57C05">
            <w:pPr>
              <w:jc w:val="center"/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N/A</w:t>
            </w:r>
          </w:p>
        </w:tc>
        <w:tc>
          <w:tcPr>
            <w:tcW w:w="2501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  <w:r w:rsidRPr="00C86006">
              <w:rPr>
                <w:rFonts w:ascii="맑은 고딕" w:eastAsia="맑은 고딕" w:hAnsi="맑은 고딕" w:hint="eastAsia"/>
              </w:rPr>
              <w:t>변경내용 없음</w:t>
            </w:r>
          </w:p>
        </w:tc>
        <w:tc>
          <w:tcPr>
            <w:tcW w:w="947" w:type="dxa"/>
            <w:tcBorders>
              <w:bottom w:val="single" w:sz="4" w:space="0" w:color="auto"/>
            </w:tcBorders>
          </w:tcPr>
          <w:p w:rsidR="00D5657B" w:rsidRPr="00C86006" w:rsidRDefault="00D5657B" w:rsidP="00B774E0">
            <w:pPr>
              <w:rPr>
                <w:rFonts w:ascii="맑은 고딕" w:eastAsia="맑은 고딕" w:hAnsi="맑은 고딕"/>
              </w:rPr>
            </w:pPr>
          </w:p>
        </w:tc>
      </w:tr>
      <w:bookmarkEnd w:id="2"/>
      <w:tr w:rsidR="0079126C" w:rsidRPr="00C86006" w:rsidTr="00C57C05">
        <w:tc>
          <w:tcPr>
            <w:tcW w:w="1046" w:type="dxa"/>
            <w:shd w:val="clear" w:color="auto" w:fill="FFFF99"/>
          </w:tcPr>
          <w:p w:rsidR="0079126C" w:rsidRPr="00C86006" w:rsidRDefault="0079126C" w:rsidP="0079126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shd w:val="clear" w:color="auto" w:fill="FFFF99"/>
          </w:tcPr>
          <w:p w:rsidR="0079126C" w:rsidRPr="00C86006" w:rsidRDefault="0079126C" w:rsidP="0079126C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shd w:val="clear" w:color="auto" w:fill="FFFF99"/>
          </w:tcPr>
          <w:p w:rsidR="0079126C" w:rsidRPr="00C86006" w:rsidRDefault="0079126C" w:rsidP="00575A6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575A6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575A68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1" w:type="dxa"/>
            <w:shd w:val="clear" w:color="auto" w:fill="FFFF99"/>
          </w:tcPr>
          <w:p w:rsidR="0079126C" w:rsidRPr="00C86006" w:rsidRDefault="0079126C" w:rsidP="00575A68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</w:tr>
      <w:tr w:rsidR="0079126C" w:rsidRPr="00C86006" w:rsidTr="00C57C05">
        <w:tc>
          <w:tcPr>
            <w:tcW w:w="1046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288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914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900" w:type="dxa"/>
            <w:shd w:val="clear" w:color="auto" w:fill="FFFF99"/>
          </w:tcPr>
          <w:p w:rsidR="0079126C" w:rsidRPr="00C86006" w:rsidRDefault="0079126C" w:rsidP="00C57C05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501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947" w:type="dxa"/>
            <w:shd w:val="clear" w:color="auto" w:fill="FFFF99"/>
          </w:tcPr>
          <w:p w:rsidR="0079126C" w:rsidRPr="00C86006" w:rsidRDefault="0079126C" w:rsidP="00B774E0">
            <w:pPr>
              <w:rPr>
                <w:rFonts w:ascii="맑은 고딕" w:eastAsia="맑은 고딕" w:hAnsi="맑은 고딕"/>
              </w:rPr>
            </w:pPr>
          </w:p>
        </w:tc>
      </w:tr>
    </w:tbl>
    <w:p w:rsidR="00C94AB1" w:rsidRPr="00C86006" w:rsidRDefault="00D5657B" w:rsidP="00EA1B8A">
      <w:pPr>
        <w:pStyle w:val="a7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br w:type="page"/>
      </w:r>
      <w:r w:rsidR="00EA1B8A" w:rsidRPr="00C86006">
        <w:rPr>
          <w:rFonts w:ascii="맑은 고딕" w:eastAsia="맑은 고딕" w:hAnsi="맑은 고딕" w:hint="eastAsia"/>
        </w:rPr>
        <w:lastRenderedPageBreak/>
        <w:t>&lt; 목 차 &gt;</w:t>
      </w:r>
    </w:p>
    <w:p w:rsidR="00C94AB1" w:rsidRPr="00C86006" w:rsidRDefault="00C94AB1" w:rsidP="00C94AB1">
      <w:pPr>
        <w:pStyle w:val="a0"/>
        <w:rPr>
          <w:rFonts w:ascii="맑은 고딕" w:eastAsia="맑은 고딕" w:hAnsi="맑은 고딕"/>
        </w:rPr>
      </w:pPr>
    </w:p>
    <w:p w:rsidR="0002377D" w:rsidRDefault="002D35C3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C86006">
        <w:rPr>
          <w:rFonts w:ascii="맑은 고딕" w:eastAsia="맑은 고딕" w:hAnsi="맑은 고딕"/>
        </w:rPr>
        <w:fldChar w:fldCharType="begin"/>
      </w:r>
      <w:r w:rsidR="00815968" w:rsidRPr="00C86006">
        <w:rPr>
          <w:rFonts w:ascii="맑은 고딕" w:eastAsia="맑은 고딕" w:hAnsi="맑은 고딕"/>
        </w:rPr>
        <w:instrText xml:space="preserve"> TOC \o "2-3" \h \z \t "제목 1,1" </w:instrText>
      </w:r>
      <w:r w:rsidRPr="00C86006">
        <w:rPr>
          <w:rFonts w:ascii="맑은 고딕" w:eastAsia="맑은 고딕" w:hAnsi="맑은 고딕"/>
        </w:rPr>
        <w:fldChar w:fldCharType="separate"/>
      </w:r>
      <w:hyperlink w:anchor="_Toc428539657" w:history="1">
        <w:r w:rsidR="0002377D" w:rsidRPr="00B657DA">
          <w:rPr>
            <w:rStyle w:val="af3"/>
            <w:noProof/>
          </w:rPr>
          <w:t>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개요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2D35C3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58" w:history="1">
        <w:r w:rsidR="0002377D" w:rsidRPr="00B657DA">
          <w:rPr>
            <w:rStyle w:val="af3"/>
            <w:noProof/>
          </w:rPr>
          <w:t>1.1.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프로젝트 소개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2D35C3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59" w:history="1">
        <w:r w:rsidR="0002377D" w:rsidRPr="00B657DA">
          <w:rPr>
            <w:rStyle w:val="af3"/>
            <w:noProof/>
          </w:rPr>
          <w:t>1.2.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시스템 구성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2377D" w:rsidRDefault="002D35C3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0" w:history="1">
        <w:r w:rsidR="0002377D" w:rsidRPr="00B657DA">
          <w:rPr>
            <w:rStyle w:val="af3"/>
            <w:noProof/>
          </w:rPr>
          <w:t>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주요 개발 내용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77D" w:rsidRDefault="002D35C3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1" w:history="1">
        <w:r w:rsidR="0002377D" w:rsidRPr="00B657DA">
          <w:rPr>
            <w:rStyle w:val="af3"/>
            <w:noProof/>
          </w:rPr>
          <w:t>2.1.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비디오 서버 엔진 설계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2377D" w:rsidRDefault="002D35C3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2" w:history="1">
        <w:r w:rsidR="0002377D" w:rsidRPr="00B657DA">
          <w:rPr>
            <w:rStyle w:val="af3"/>
            <w:noProof/>
          </w:rPr>
          <w:t>2.2.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출력 기능(Play out)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2377D" w:rsidRDefault="002D35C3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3" w:history="1">
        <w:r w:rsidR="0002377D" w:rsidRPr="00B657DA">
          <w:rPr>
            <w:rStyle w:val="af3"/>
            <w:noProof/>
          </w:rPr>
          <w:t>2.3.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입력 기능(Ingest)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2377D" w:rsidRDefault="002D35C3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4" w:history="1">
        <w:r w:rsidR="0002377D" w:rsidRPr="00B657DA">
          <w:rPr>
            <w:rStyle w:val="af3"/>
            <w:noProof/>
          </w:rPr>
          <w:t>2.4.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관리 S/W 개발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2377D" w:rsidRDefault="002D35C3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5" w:history="1">
        <w:r w:rsidR="0002377D" w:rsidRPr="00B657DA">
          <w:rPr>
            <w:rStyle w:val="af3"/>
            <w:noProof/>
          </w:rPr>
          <w:t>2.5.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외부 제어 인터페이스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2377D" w:rsidRDefault="002D35C3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6" w:history="1">
        <w:r w:rsidR="0002377D" w:rsidRPr="00B657DA">
          <w:rPr>
            <w:rStyle w:val="af3"/>
            <w:noProof/>
          </w:rPr>
          <w:t>2.6.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통합 실험 및 안정성 검증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377D" w:rsidRDefault="002D35C3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69" w:history="1">
        <w:r w:rsidR="0002377D" w:rsidRPr="00B657DA">
          <w:rPr>
            <w:rStyle w:val="af3"/>
            <w:noProof/>
          </w:rPr>
          <w:t>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추진 계획 일정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2377D" w:rsidRDefault="002D35C3">
      <w:pPr>
        <w:pStyle w:val="14"/>
        <w:tabs>
          <w:tab w:val="left" w:pos="425"/>
          <w:tab w:val="right" w:leader="dot" w:pos="9288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0" w:history="1">
        <w:r w:rsidR="0002377D" w:rsidRPr="00B657DA">
          <w:rPr>
            <w:rStyle w:val="af3"/>
            <w:noProof/>
          </w:rPr>
          <w:t>4.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투입 인력 및 소요 예산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2377D" w:rsidRDefault="002D35C3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1" w:history="1">
        <w:r w:rsidR="0002377D" w:rsidRPr="00B657DA">
          <w:rPr>
            <w:rStyle w:val="af3"/>
            <w:noProof/>
          </w:rPr>
          <w:t>4.1.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개요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377D" w:rsidRDefault="002D35C3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2" w:history="1">
        <w:r w:rsidR="0002377D" w:rsidRPr="00B657DA">
          <w:rPr>
            <w:rStyle w:val="af3"/>
            <w:noProof/>
          </w:rPr>
          <w:t>4.2.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공동 개발 연구비 상세내역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2377D" w:rsidRDefault="002D35C3" w:rsidP="00B657DA">
      <w:pPr>
        <w:pStyle w:val="26"/>
        <w:tabs>
          <w:tab w:val="left" w:pos="1275"/>
          <w:tab w:val="right" w:leader="dot" w:pos="9288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28539673" w:history="1">
        <w:r w:rsidR="0002377D" w:rsidRPr="00B657DA">
          <w:rPr>
            <w:rStyle w:val="af3"/>
            <w:noProof/>
          </w:rPr>
          <w:t>4.3.</w:t>
        </w:r>
        <w:r w:rsidR="0002377D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02377D" w:rsidRPr="00B657DA">
          <w:rPr>
            <w:rStyle w:val="af3"/>
            <w:rFonts w:ascii="맑은 고딕" w:eastAsia="맑은 고딕" w:hAnsi="맑은 고딕"/>
            <w:noProof/>
          </w:rPr>
          <w:t>참여 인력 및 담당업무</w:t>
        </w:r>
        <w:r w:rsidR="0002377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2377D">
          <w:rPr>
            <w:noProof/>
            <w:webHidden/>
          </w:rPr>
          <w:instrText xml:space="preserve"> PAGEREF _Toc428539673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377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4461A" w:rsidRPr="00C86006" w:rsidRDefault="002D35C3" w:rsidP="00C94AB1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/>
        </w:rPr>
        <w:fldChar w:fldCharType="end"/>
      </w:r>
    </w:p>
    <w:p w:rsidR="00D4461A" w:rsidRPr="00C86006" w:rsidRDefault="00D4461A" w:rsidP="00D4461A">
      <w:pPr>
        <w:pStyle w:val="a0"/>
        <w:ind w:left="760"/>
        <w:rPr>
          <w:rFonts w:ascii="맑은 고딕" w:eastAsia="맑은 고딕" w:hAnsi="맑은 고딕"/>
        </w:rPr>
        <w:sectPr w:rsidR="00D4461A" w:rsidRPr="00C86006" w:rsidSect="0002377D">
          <w:headerReference w:type="default" r:id="rId10"/>
          <w:footerReference w:type="default" r:id="rId11"/>
          <w:pgSz w:w="11906" w:h="16838" w:code="9"/>
          <w:pgMar w:top="1985" w:right="1304" w:bottom="1701" w:left="1304" w:header="851" w:footer="851" w:gutter="0"/>
          <w:pgNumType w:fmt="decimalFullWidth" w:start="1"/>
          <w:cols w:space="425"/>
          <w:docGrid w:linePitch="360"/>
        </w:sectPr>
      </w:pPr>
    </w:p>
    <w:p w:rsidR="004971F0" w:rsidRPr="00C86006" w:rsidRDefault="003F7579" w:rsidP="005A3B0E">
      <w:pPr>
        <w:pStyle w:val="1"/>
        <w:ind w:rightChars="-14" w:right="-28"/>
        <w:rPr>
          <w:rFonts w:ascii="맑은 고딕" w:eastAsia="맑은 고딕" w:hAnsi="맑은 고딕"/>
        </w:rPr>
      </w:pPr>
      <w:bookmarkStart w:id="3" w:name="_Toc428539657"/>
      <w:bookmarkEnd w:id="0"/>
      <w:bookmarkEnd w:id="1"/>
      <w:r w:rsidRPr="00C86006">
        <w:rPr>
          <w:rFonts w:ascii="맑은 고딕" w:eastAsia="맑은 고딕" w:hAnsi="맑은 고딕" w:hint="eastAsia"/>
        </w:rPr>
        <w:lastRenderedPageBreak/>
        <w:t>개요</w:t>
      </w:r>
      <w:bookmarkEnd w:id="3"/>
    </w:p>
    <w:p w:rsidR="003F7579" w:rsidRPr="00C86006" w:rsidRDefault="00486C17" w:rsidP="0057651B">
      <w:pPr>
        <w:pStyle w:val="2"/>
        <w:rPr>
          <w:rFonts w:ascii="맑은 고딕" w:eastAsia="맑은 고딕" w:hAnsi="맑은 고딕"/>
        </w:rPr>
      </w:pPr>
      <w:bookmarkStart w:id="4" w:name="_Toc428539658"/>
      <w:bookmarkStart w:id="5" w:name="_Toc90828641"/>
      <w:r w:rsidRPr="00C86006">
        <w:rPr>
          <w:rFonts w:ascii="맑은 고딕" w:eastAsia="맑은 고딕" w:hAnsi="맑은 고딕" w:hint="eastAsia"/>
        </w:rPr>
        <w:t>프로젝트 소개</w:t>
      </w:r>
      <w:bookmarkEnd w:id="4"/>
    </w:p>
    <w:p w:rsidR="00C46F9E" w:rsidRPr="00C86006" w:rsidRDefault="00AD76EE" w:rsidP="00C46F9E">
      <w:pPr>
        <w:pStyle w:val="a0"/>
        <w:ind w:rightChars="-14" w:right="-28" w:firstLineChars="142" w:firstLine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KBS 제작/송출 환경은 </w:t>
      </w:r>
      <w:r w:rsidR="00C46F9E" w:rsidRPr="00C86006">
        <w:rPr>
          <w:rFonts w:ascii="맑은 고딕" w:eastAsia="맑은 고딕" w:hAnsi="맑은 고딕" w:hint="eastAsia"/>
        </w:rPr>
        <w:t>방송 시스템 변화에 따</w:t>
      </w:r>
      <w:r w:rsidR="00D55D5D">
        <w:rPr>
          <w:rFonts w:ascii="맑은 고딕" w:eastAsia="맑은 고딕" w:hAnsi="맑은 고딕" w:hint="eastAsia"/>
        </w:rPr>
        <w:t>라</w:t>
      </w:r>
      <w:r w:rsidR="00C46F9E" w:rsidRPr="00C86006">
        <w:rPr>
          <w:rFonts w:ascii="맑은 고딕" w:eastAsia="맑은 고딕" w:hAnsi="맑은 고딕" w:hint="eastAsia"/>
        </w:rPr>
        <w:t xml:space="preserve"> 디지털 환경의 프로세스로 급격히 전환되어 왔다. 따라서 KBS </w:t>
      </w:r>
      <w:r w:rsidR="00C46F9E" w:rsidRPr="00C86006">
        <w:rPr>
          <w:rFonts w:ascii="맑은 고딕" w:eastAsia="맑은 고딕" w:hAnsi="맑은 고딕"/>
        </w:rPr>
        <w:t>사내의</w:t>
      </w:r>
      <w:r w:rsidR="00C46F9E" w:rsidRPr="00C86006">
        <w:rPr>
          <w:rFonts w:ascii="맑은 고딕" w:eastAsia="맑은 고딕" w:hAnsi="맑은 고딕" w:hint="eastAsia"/>
        </w:rPr>
        <w:t xml:space="preserve"> 방송환경 변화에 유연하게 대응하고, 디지털 기반의 워크플로우를 효율적으로 개선하고, 송출 업무의 효율</w:t>
      </w:r>
      <w:r w:rsidR="00D55D5D">
        <w:rPr>
          <w:rFonts w:ascii="맑은 고딕" w:eastAsia="맑은 고딕" w:hAnsi="맑은 고딕" w:hint="eastAsia"/>
        </w:rPr>
        <w:t>성을 높이기</w:t>
      </w:r>
      <w:r w:rsidR="00C46F9E" w:rsidRPr="00C86006">
        <w:rPr>
          <w:rFonts w:ascii="맑은 고딕" w:eastAsia="맑은 고딕" w:hAnsi="맑은 고딕" w:hint="eastAsia"/>
        </w:rPr>
        <w:t xml:space="preserve"> 위한 송출용 비디오 서버에 대한 개발이 요청되어 왔다.</w:t>
      </w:r>
    </w:p>
    <w:p w:rsidR="00834E1A" w:rsidRPr="00C86006" w:rsidRDefault="00C46F9E" w:rsidP="00CC48DB">
      <w:pPr>
        <w:pStyle w:val="a0"/>
        <w:ind w:rightChars="-14" w:right="-28" w:firstLineChars="142" w:firstLine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 </w:t>
      </w:r>
      <w:r w:rsidR="00102D1F" w:rsidRPr="00C86006">
        <w:rPr>
          <w:rFonts w:ascii="맑은 고딕" w:eastAsia="맑은 고딕" w:hAnsi="맑은 고딕" w:hint="eastAsia"/>
        </w:rPr>
        <w:t xml:space="preserve">본 사업은 </w:t>
      </w:r>
      <w:r w:rsidR="004E2493" w:rsidRPr="00C86006">
        <w:rPr>
          <w:rFonts w:ascii="맑은 고딕" w:eastAsia="맑은 고딕" w:hAnsi="맑은 고딕" w:hint="eastAsia"/>
        </w:rPr>
        <w:t xml:space="preserve">KBS내의 송출 </w:t>
      </w:r>
      <w:r w:rsidR="00D55D5D">
        <w:rPr>
          <w:rFonts w:ascii="맑은 고딕" w:eastAsia="맑은 고딕" w:hAnsi="맑은 고딕" w:hint="eastAsia"/>
        </w:rPr>
        <w:t>워크플로우</w:t>
      </w:r>
      <w:r w:rsidR="004E2493" w:rsidRPr="00C86006">
        <w:rPr>
          <w:rFonts w:ascii="맑은 고딕" w:eastAsia="맑은 고딕" w:hAnsi="맑은 고딕" w:hint="eastAsia"/>
        </w:rPr>
        <w:t xml:space="preserve"> 효율화 및 운영의 안정성을 제공하기 위</w:t>
      </w:r>
      <w:r w:rsidR="00D55D5D">
        <w:rPr>
          <w:rFonts w:ascii="맑은 고딕" w:eastAsia="맑은 고딕" w:hAnsi="맑은 고딕" w:hint="eastAsia"/>
        </w:rPr>
        <w:t>해</w:t>
      </w:r>
      <w:r w:rsidR="004E2493" w:rsidRPr="00C86006">
        <w:rPr>
          <w:rFonts w:ascii="맑은 고딕" w:eastAsia="맑은 고딕" w:hAnsi="맑은 고딕" w:hint="eastAsia"/>
        </w:rPr>
        <w:t xml:space="preserve"> 방송용 파일 포맷에 대한 SDI 입출력이 가능한 송출용 비디오 서버 개발사업으로, 주조 작업자의 요구사항이 최대한 반영된 비디오 서버의 구조설계, 송출 서버의 기본 기능인 입력 기능, 출력 기능, 외부 제어 기능</w:t>
      </w:r>
      <w:r w:rsidR="00597F1F" w:rsidRPr="00C86006">
        <w:rPr>
          <w:rFonts w:ascii="맑은 고딕" w:eastAsia="맑은 고딕" w:hAnsi="맑은 고딕" w:hint="eastAsia"/>
        </w:rPr>
        <w:t>, 사용자에 최적화된 관리 소프트웨어 개발, 송출용 비디오 서버의 안정성 검증을 위한 통합 실험으로 진행되며, 향후 스튜디오에서 다수의 카메라 출력을 파일로 인제스트하기 위한 스튜디오용 비디오 서버와 제작편집실의 VCR을 대체하여 풀 파일 기반 워크플로우를 구현할 수 있도록 하는 제작용 비디오 서버까지 다양한 기능의 비디오 서버의 기반 기술을 확보하기 위한 공동 연구를 진행하는 것을 목표로 한다.</w:t>
      </w:r>
    </w:p>
    <w:p w:rsidR="00E877B3" w:rsidRPr="00D55D5D" w:rsidRDefault="00E877B3" w:rsidP="00E877B3">
      <w:pPr>
        <w:pStyle w:val="a0"/>
        <w:rPr>
          <w:rFonts w:ascii="맑은 고딕" w:eastAsia="맑은 고딕" w:hAnsi="맑은 고딕"/>
        </w:rPr>
      </w:pPr>
    </w:p>
    <w:p w:rsidR="00BD43F3" w:rsidRPr="00C86006" w:rsidRDefault="00BD43F3" w:rsidP="00CC48DB">
      <w:pPr>
        <w:pStyle w:val="2"/>
        <w:rPr>
          <w:rFonts w:ascii="맑은 고딕" w:eastAsia="맑은 고딕" w:hAnsi="맑은 고딕"/>
        </w:rPr>
      </w:pPr>
      <w:bookmarkStart w:id="6" w:name="_Toc428539659"/>
      <w:bookmarkEnd w:id="5"/>
      <w:r w:rsidRPr="00C86006">
        <w:rPr>
          <w:rFonts w:ascii="맑은 고딕" w:eastAsia="맑은 고딕" w:hAnsi="맑은 고딕" w:hint="eastAsia"/>
        </w:rPr>
        <w:t>시스템 구성</w:t>
      </w:r>
      <w:bookmarkEnd w:id="6"/>
    </w:p>
    <w:p w:rsidR="00CC48DB" w:rsidRPr="00C86006" w:rsidRDefault="00CC48DB" w:rsidP="00CC48DB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7D2DD7">
      <w:pPr>
        <w:pStyle w:val="a0"/>
        <w:rPr>
          <w:rFonts w:ascii="맑은 고딕" w:eastAsia="맑은 고딕" w:hAnsi="맑은 고딕"/>
        </w:rPr>
      </w:pPr>
    </w:p>
    <w:p w:rsidR="007D2DD7" w:rsidRPr="00C86006" w:rsidRDefault="002D35C3" w:rsidP="007D2DD7">
      <w:pPr>
        <w:pStyle w:val="a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group id="그룹 122" o:spid="_x0000_s1028" style="position:absolute;left:0;text-align:left;margin-left:0;margin-top:0;width:480.9pt;height:306.55pt;z-index:251659264" coordsize="66712,3960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순서도: 문서 261" o:spid="_x0000_s1029" type="#_x0000_t114" style="position:absolute;left:39507;top:7235;width:11522;height:108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hNwMEA&#10;AADcAAAADwAAAGRycy9kb3ducmV2LnhtbERPzWqDQBC+F/IOywR6a9a0EMS6hjahEHIJah9gcCeu&#10;xJ0Vd6Pm7buFQm/z8f1Ovl9sLyYafedYwXaTgCBunO64VfBdf72kIHxA1tg7JgUP8rAvVk85ZtrN&#10;XNJUhVbEEPYZKjAhDJmUvjFk0W/cQBy5qxsthgjHVuoR5xhue/maJDtpsePYYHCgg6HmVt2tgiNW&#10;dKkv8vOc3ut2NucpOZSTUs/r5eMdRKAl/Iv/3Ccd5+/e4PeZeIE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4TcDBAAAA3AAAAA8AAAAAAAAAAAAAAAAAmAIAAGRycy9kb3du&#10;cmV2LnhtbFBLBQYAAAAABAAEAPUAAACGAwAAAAA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Playback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Configuration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Play Control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2"/>
                      </w:numPr>
                      <w:tabs>
                        <w:tab w:val="clear" w:pos="720"/>
                        <w:tab w:val="num" w:pos="567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Monitoring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2" o:spid="_x0000_s1030" type="#_x0000_t75" style="position:absolute;left:46708;top:29918;width:6971;height:504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/GppO/AAAA3AAAAA8AAABkcnMvZG93bnJldi54bWxEj8sKwjAQRfeC/xBGcKep4qNWo/hAcOvj&#10;A4ZmbIvNpDRR2783guBuhnvnnjurTWNK8aLaFZYVjIYRCOLU6oIzBbfrcRCDcB5ZY2mZFLTkYLPu&#10;dlaYaPvmM70uPhMhhF2CCnLvq0RKl+Zk0A1tRRy0u60N+rDWmdQ1vkO4KeU4imbSYMGBkGNF+5zS&#10;x+VpAqSgWxqds5ObTVo+7Ku4ne5ipfq9ZrsE4anxf/Pv+qRD/fkCvs+ECeT6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fxqaTvwAAANwAAAAPAAAAAAAAAAAAAAAAAJ8CAABk&#10;cnMvZG93bnJldi54bWxQSwUGAAAAAAQABAD3AAAAiwMAAAAA&#10;">
              <v:imagedata r:id="rId12" o:title="" chromakey="white"/>
            </v:shape>
            <v:shape id="그림 263" o:spid="_x0000_s1031" type="#_x0000_t75" alt="gvg-pdr.bmp" style="position:absolute;left:23666;top:16056;width:16561;height:61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qDGXGAAAA3AAAAA8AAABkcnMvZG93bnJldi54bWxEj0FrwkAQhe9C/8MyBS9SN1YoIXWV0FYI&#10;RShqLr0N2WkSmp0N2W2M/75zELzN8N68981mN7lOjTSE1rOB1TIBRVx523JtoDzvn1JQISJb7DyT&#10;gSsF2G0fZhvMrL/wkcZTrJWEcMjQQBNjn2kdqoYchqXviUX78YPDKOtQazvgRcJdp5+T5EU7bFka&#10;GuzpraHq9/TnDKT94Wu9KIviMx/xfZVPH8fvfWnM/HHKX0FFmuLdfLsurOCngi/PyAR6+w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uoMZcYAAADcAAAADwAAAAAAAAAAAAAA&#10;AACfAgAAZHJzL2Rvd25yZXYueG1sUEsFBgAAAAAEAAQA9wAAAJIDAAAAAA==&#10;">
              <v:imagedata r:id="rId13" o:title="gvg-pdr"/>
              <v:path arrowok="t"/>
            </v:shape>
            <v:shape id="그림 264" o:spid="_x0000_s1032" type="#_x0000_t75" alt="vcr-1.bmp" style="position:absolute;left:2063;top:21997;width:9361;height:420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O22K/AAAA3AAAAA8AAABkcnMvZG93bnJldi54bWxET02LwjAQvS/4H8II3rapexCpxiJCQdi9&#10;6Ba8js3YFJtJbbK1/nsjLHibx/ucdT7aVgzU+8axgnmSgiCunG64VlD+Fp9LED4ga2wdk4IHecg3&#10;k481Ztrd+UDDMdQihrDPUIEJocuk9JUhiz5xHXHkLq63GCLsa6l7vMdw28qvNF1Iiw3HBoMd7QxV&#10;1+OfVeDLRzhb/JFywPK7Mrgwxemm1Gw6blcgAo3hLf5373Wcv5zD65l4gdw8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LTttivwAAANwAAAAPAAAAAAAAAAAAAAAAAJ8CAABk&#10;cnMvZG93bnJldi54bWxQSwUGAAAAAAQABAD3AAAAiwMAAAAA&#10;">
              <v:imagedata r:id="rId14" o:title="vcr-1"/>
              <v:path arrowok="t"/>
            </v:shape>
            <v:shape id="그림 265" o:spid="_x0000_s1033" type="#_x0000_t75" alt="Sony 8K CAM_F65.bmp" style="position:absolute;left:2063;top:12636;width:9361;height:57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hwW3FAAAA3AAAAA8AAABkcnMvZG93bnJldi54bWxEj0FrwkAQhe8F/8MyQi9FN11KCdFVRChI&#10;8dJUxOOYHZOQ7GzMrhr99d1CobcZ3nvfvJkvB9uKK/W+dqzhdZqAIC6cqbnUsPv+mKQgfEA22Dom&#10;DXfysFyMnuaYGXfjL7rmoRQRwj5DDVUIXSalLyqy6KeuI47ayfUWQ1z7UpoebxFuW6mS5F1arDle&#10;qLCjdUVFk19spLyoh9riudmrg3k0x7ezT/NPrZ/Hw2oGItAQ/s1/6Y2J9VMFv8/ECeTi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4cFtxQAAANwAAAAPAAAAAAAAAAAAAAAA&#10;AJ8CAABkcnMvZG93bnJldi54bWxQSwUGAAAAAAQABAD3AAAAkQMAAAAA&#10;">
              <v:imagedata r:id="rId15" o:title="Sony 8K CAM_F65" chromakey="white"/>
              <v:path arrowok="t"/>
            </v:shape>
            <v:shape id="Picture 14" o:spid="_x0000_s1034" type="#_x0000_t75" style="position:absolute;left:48148;top:25527;width:10081;height:878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npJrBAAAA3AAAAA8AAABkcnMvZG93bnJldi54bWxET81qwkAQvhf6DssUvNVNIhSJrpIIQk9F&#10;rQ8wZqfZ0OxszK4xeXtXKPQ2H9/vrLejbcVAvW8cK0jnCQjiyumGawXn7/37EoQPyBpbx6RgIg/b&#10;zevLGnPt7nyk4RRqEUPY56jAhNDlUvrKkEU/dx1x5H5cbzFE2NdS93iP4baVWZJ8SIsNxwaDHe0M&#10;Vb+nm1VQjtOhcYdsSvFYFsPe38zl+qXU7G0sViACjeFf/Of+1HH+cgHPZ+IFcvM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pnpJrBAAAA3AAAAA8AAAAAAAAAAAAAAAAAnwIA&#10;AGRycy9kb3ducmV2LnhtbFBLBQYAAAAABAAEAPcAAACNAwAAAAA=&#10;">
              <v:imagedata r:id="rId16" o:title="" chromakey="white"/>
            </v:shape>
            <v:shape id="순서도: 문서 267" o:spid="_x0000_s1035" type="#_x0000_t114" style="position:absolute;left:16465;top:7235;width:11521;height:108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0zTsAA&#10;AADcAAAADwAAAGRycy9kb3ducmV2LnhtbERP24rCMBB9X/Afwgj7tqaKLKUaxQuC+CK2fsDQjE2x&#10;mZQmtvXvNwsL+zaHc531drSN6KnztWMF81kCgrh0uuZKwb04faUgfEDW2DgmBW/ysN1MPtaYaTfw&#10;jfo8VCKGsM9QgQmhzaT0pSGLfuZa4sg9XGcxRNhVUnc4xHDbyEWSfEuLNccGgy0dDJXP/GUVHDGn&#10;a3GV+0v6KqrBXPrkcOuV+pyOuxWIQGP4F/+5zzrOT5fw+0y8QG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Z0zTsAAAADcAAAADwAAAAAAAAAAAAAAAACYAgAAZHJzL2Rvd25y&#10;ZXYueG1sUEsFBgAAAAAEAAQA9QAAAIUDAAAAAA=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Recording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Configuration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Ingest Control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3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Monitoring</w:t>
                    </w:r>
                  </w:p>
                </w:txbxContent>
              </v:textbox>
            </v:shape>
            <v:shape id="Picture 2" o:spid="_x0000_s1036" type="#_x0000_t75" style="position:absolute;left:13584;top:394;width:8641;height:864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EIlXAAAAA3AAAAA8AAABkcnMvZG93bnJldi54bWxET02LwjAQvS/4H8IIXoqmCitajSKK0Nuy&#10;dvc+NGNbbCaliTX+eyMs7G0e73O2+2BaMVDvGssK5rMUBHFpdcOVgp/iPF2BcB5ZY2uZFDzJwX43&#10;+thipu2Dv2m4+ErEEHYZKqi97zIpXVmTQTezHXHkrrY36CPsK6l7fMRw08pFmi6lwYZjQ40dHWsq&#10;b5e7UbD8kutzHvL7b3EKSTkUySldJ0pNxuGwAeEp+H/xnzvXcf7qE97PxAvk7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8QiVcAAAADcAAAADwAAAAAAAAAAAAAAAACfAgAA&#10;ZHJzL2Rvd25yZXYueG1sUEsFBgAAAAAEAAQA9wAAAIwDAAAAAA==&#10;">
              <v:imagedata r:id="rId17" o:title="MC900433942[1]"/>
            </v:shape>
            <v:roundrect id="모서리가 둥근 직사각형 269" o:spid="_x0000_s1037" style="position:absolute;width:66712;height:39604;visibility:visible;v-text-anchor:middle" arcsize="172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4eZcAA&#10;AADcAAAADwAAAGRycy9kb3ducmV2LnhtbERPTYvCMBC9C/sfwix403QFpXSNIi6CIChrxfPQjG3X&#10;ZlKSaOu/N4Kwt3m8z5kve9OIOzlfW1bwNU5AEBdW11wqOOWbUQrCB2SNjWVS8CAPy8XHYI6Zth3/&#10;0v0YShFD2GeooAqhzaT0RUUG/di2xJG7WGcwROhKqR12Mdw0cpIkM2mw5thQYUvriorr8WYUYOr4&#10;fK0vm2b32B/6aZcXf4cfpYaf/eobRKA+/Ivf7q2O89MZvJ6JF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4eZcAAAADcAAAADwAAAAAAAAAAAAAAAACYAgAAZHJzL2Rvd25y&#10;ZXYueG1sUEsFBgAAAAAEAAQA9QAAAIUDAAAAAA==&#10;" filled="f" strokecolor="#7f7f7f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2" o:spid="_x0000_s1038" type="#_x0000_t202" style="position:absolute;left:1547;top:17680;width:8323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4p18AA&#10;AADcAAAADwAAAGRycy9kb3ducmV2LnhtbERPTWvCQBC9C/0PyxR6042FWomuIWgLHrxU433ITrOh&#10;2dmQnZr477uFQm/zeJ+zLSbfqRsNsQ1sYLnIQBHXwbbcGKgu7/M1qCjIFrvAZOBOEYrdw2yLuQ0j&#10;f9DtLI1KIRxzNOBE+lzrWDvyGBehJ07cZxg8SoJDo+2AYwr3nX7OspX22HJqcNjT3lH9df72BkRs&#10;ubxXbz4er9PpMLqsfsHKmKfHqdyAEprkX/znPto0f/0Kv8+kC/Tu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4p18AAAADcAAAADwAAAAAAAAAAAAAAAACYAgAAZHJzL2Rvd25y&#10;ZXYueG1sUEsFBgAAAAAEAAQA9QAAAIU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Camera</w:t>
                    </w:r>
                  </w:p>
                </w:txbxContent>
              </v:textbox>
            </v:shape>
            <v:shape id="TextBox 133" o:spid="_x0000_s1039" type="#_x0000_t202" style="position:absolute;left:1547;top:26013;width:5646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G9pcMA&#10;AADcAAAADwAAAGRycy9kb3ducmV2LnhtbESPQWvDMAyF74P9B6PBbqvTQUdJ65bSrdDDLuvSu4jV&#10;ODSWQ6w16b+fDoPdJN7Te5/W2yl25kZDbhM7mM8KMMR18i03Dqrvw8sSTBZkj11icnCnDNvN48Ma&#10;S59G/qLbSRqjIZxLdBBE+tLaXAeKmGepJ1btkoaIouvQWD/gqOGxs69F8WYjtqwNAXvaB6qvp5/o&#10;QMTv5vfqI+bjefp8H0NRL7By7vlp2q3ACE3yb/67PnrFXyqtPqMT2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XG9pc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VCR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직선 화살표 연결선 45" o:spid="_x0000_s1040" type="#_x0000_t34" style="position:absolute;left:11424;top:15516;width:12242;height:360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h8VMMAAADcAAAADwAAAGRycy9kb3ducmV2LnhtbERPTWvCQBC9C/0PyxR6Ed20Qhqjq5TS&#10;FgUvpgoeh+yYDWZnQ3bV9N93BcHbPN7nzJe9bcSFOl87VvA6TkAQl07XXCnY/X6PMhA+IGtsHJOC&#10;P/KwXDwN5phrd+UtXYpQiRjCPkcFJoQ2l9KXhiz6sWuJI3d0ncUQYVdJ3eE1httGviVJKi3WHBsM&#10;tvRpqDwVZ6tg44ttrb/ef8xmcs7268MkHaas1Mtz/zEDEagPD/HdvdJxfjaF2zPxAr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IfFTDAAAA3AAAAA8AAAAAAAAAAAAA&#10;AAAAoQIAAGRycy9kb3ducmV2LnhtbFBLBQYAAAAABAAEAPkAAACRAwAAAAA=&#10;" strokecolor="red" strokeweight="1pt">
              <v:stroke endarrow="classic" endarrowlength="long"/>
            </v:shape>
            <v:shape id="직선 화살표 연결선 45" o:spid="_x0000_s1041" type="#_x0000_t34" style="position:absolute;left:11424;top:19116;width:12242;height:4982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9fcMAAADcAAAADwAAAGRycy9kb3ducmV2LnhtbESPwW7CQAxE75X6DytX4lY2BQRtyoIq&#10;JCSuBD7AypokkPWm2YUkfD0+IHGzNeOZ5+W6d7W6URsqzwa+xgko4tzbigsDx8P28xtUiMgWa89k&#10;YKAA69X72xJT6zve0y2LhZIQDikaKGNsUq1DXpLDMPYNsWgn3zqMsraFti12Eu5qPUmSuXZYsTSU&#10;2NCmpPySXZ2B2f9wOi9m3l+aezEdpmGTnbvKmNFH//cLKlIfX+bn9c4K/o/gyzMy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DPX3DAAAA3AAAAA8AAAAAAAAAAAAA&#10;AAAAoQIAAGRycy9kb3ducmV2LnhtbFBLBQYAAAAABAAEAPkAAACRAwAAAAA=&#10;" strokecolor="red" strokeweight="1pt">
              <v:stroke endarrow="classic" endarrowlength="long"/>
            </v:shape>
            <v:shape id="그림 274" o:spid="_x0000_s1042" type="#_x0000_t75" alt="UHD Monitor.jpg" style="position:absolute;left:51029;top:14472;width:13462;height:9289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/ckfEAAAA3AAAAA8AAABkcnMvZG93bnJldi54bWxET01rwkAQvQv+h2UKvekmLa2auootFKw3&#10;o2iPQ3ZMQrOzIbtdY3+9KxS8zeN9znzZm0YE6lxtWUE6TkAQF1bXXCrY7z5HUxDOI2tsLJOCCzlY&#10;LoaDOWbannlLIfeliCHsMlRQed9mUrqiIoNubFviyJ1sZ9BH2JVSd3iO4aaRT0nyKg3WHBsqbOmj&#10;ouIn/zUKXp6//ddpszse1tNLSDd5+HufBKUeH/rVGwhPvb+L/91rHefPUrg9Ey+Qi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/ckfEAAAA3AAAAA8AAAAAAAAAAAAAAAAA&#10;nwIAAGRycy9kb3ducmV2LnhtbFBLBQYAAAAABAAEAPcAAACQAwAAAAA=&#10;">
              <v:imagedata r:id="rId18" o:title="UHD Monitor" chromakey="white"/>
              <v:path arrowok="t"/>
            </v:shape>
            <v:shape id="Picture 3" o:spid="_x0000_s1043" type="#_x0000_t75" style="position:absolute;left:37347;top:1114;width:7921;height:792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pA2LEAAAA3AAAAA8AAABkcnMvZG93bnJldi54bWxET01rwkAQvRf8D8sIvTWbWCghzSoiiu2h&#10;EG2LHqfZaRKTnQ3ZrcZ/3z0IHh/vO1+MphNnGlxjWUESxSCIS6sbrhR8fW6eUhDOI2vsLJOCKzlY&#10;zCcPOWbaXnhH572vRAhhl6GC2vs+k9KVNRl0ke2JA/drB4M+wKGSesBLCDednMXxizTYcGiosadV&#10;TWW7/zMKPp7fr9tu/ZMURz45efhetqu+UOpxOi5fQXga/V18c79pBbM0rA1nwhGQ8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pA2LEAAAA3AAAAA8AAAAAAAAAAAAAAAAA&#10;nwIAAGRycy9kb3ducmV2LnhtbFBLBQYAAAAABAAEAPcAAACQAwAAAAA=&#10;">
              <v:imagedata r:id="rId19" o:title="MC900433944[1]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276" o:spid="_x0000_s1044" type="#_x0000_t32" style="position:absolute;left:40227;top:19116;width:1080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ySe8YAAADcAAAADwAAAGRycy9kb3ducmV2LnhtbESPQWvCQBSE74L/YXmCF6kbJVSbuoqI&#10;lvbgwdSDvT2yr0kw+3bJrib9991CweMwM98wq01vGnGn1teWFcymCQjiwuqaSwXnz8PTEoQPyBob&#10;y6Tghzxs1sPBCjNtOz7RPQ+liBD2GSqoQnCZlL6oyKCfWkccvW/bGgxRtqXULXYRbho5T5JnabDm&#10;uFCho11FxTW/GQWXt/qY5osPv+/Ml5u4Yzo76FSp8ajfvoII1IdH+L/9rhXMly/wdyYe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MknvGAAAA3AAAAA8AAAAAAAAA&#10;AAAAAAAAoQIAAGRycy9kb3ducmV2LnhtbFBLBQYAAAAABAAEAPkAAACUAwAAAAA=&#10;" strokecolor="red" strokeweight="1pt">
              <v:stroke endarrow="classic" endarrowlength="long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직선 화살표 연결선 45" o:spid="_x0000_s1045" type="#_x0000_t33" style="position:absolute;left:37188;top:18959;width:4997;height:16922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3gfcIAAADcAAAADwAAAGRycy9kb3ducmV2LnhtbERPy2oCMRTdF/yHcAV3NaOIdEajaKHo&#10;xkV9gMvL5DozOLkZk6hpv94sCl0eznu+jKYVD3K+saxgNMxAEJdWN1wpOB6+3j9A+ICssbVMCn7I&#10;w3LRe5tjoe2Tv+mxD5VIIewLVFCH0BVS+rImg35oO+LEXawzGBJ0ldQOnynctHKcZVNpsOHUUGNH&#10;nzWV1/3dKNhkudtFf5ucd5P8JA95rH67tVKDflzNQASK4V/8595qBeM8zU9n0hGQi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3gfcIAAADcAAAADwAAAAAAAAAAAAAA&#10;AAChAgAAZHJzL2Rvd25yZXYueG1sUEsFBgAAAAAEAAQA+QAAAJADAAAAAA==&#10;" strokecolor="#1f497d" strokeweight="1pt">
              <v:stroke startarrow="classic" startarrowlength="long" endarrow="classic" endarrowlength="long"/>
            </v:shape>
            <v:shape id="TextBox 140" o:spid="_x0000_s1046" type="#_x0000_t202" style="position:absolute;left:24388;top:22008;width:13678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fjmcIA&#10;AADcAAAADwAAAGRycy9kb3ducmV2LnhtbESPQWvCQBSE74X+h+UJvdVNhJY2uorUFjz0Uk3vj+wz&#10;G8y+Ddmnif/eFQSPw8x8wyxWo2/VmfrYBDaQTzNQxFWwDdcGyv3P6weoKMgW28Bk4EIRVsvnpwUW&#10;Ngz8R+ed1CpBOBZowIl0hdaxcuQxTkNHnLxD6D1Kkn2tbY9DgvtWz7LsXXtsOC047OjLUXXcnbwB&#10;EbvOL+W3j9v/8XczuKx6w9KYl8m4noMSGuURvre31sDsM4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t+OZwgAAANwAAAAPAAAAAAAAAAAAAAAAAJgCAABkcnMvZG93&#10;bnJldi54bWxQSwUGAAAAAAQABAD1AAAAhwMAAAAA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20"/>
                        <w:szCs w:val="20"/>
                      </w:rPr>
                      <w:t>Video Server</w:t>
                    </w:r>
                  </w:p>
                </w:txbxContent>
              </v:textbox>
            </v:shape>
            <v:shape id="순서도: 문서 279" o:spid="_x0000_s1047" type="#_x0000_t114" style="position:absolute;left:20065;top:30638;width:15842;height:72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T5AMMA&#10;AADcAAAADwAAAGRycy9kb3ducmV2LnhtbESP3YrCMBSE7wXfIRxh7zS1F+JWo/jDgngjtj7AoTk2&#10;xeakNLHtvv1mYWEvh5n5htnuR9uInjpfO1awXCQgiEuna64UPIqv+RqED8gaG8ek4Js87HfTyRYz&#10;7Qa+U5+HSkQI+wwVmBDaTEpfGrLoF64ljt7TdRZDlF0ldYdDhNtGpkmykhZrjgsGWzoZKl/52yo4&#10;Y0634iaP1/W7qAZz7ZPTvVfqYzYeNiACjeE//Ne+aAXpZwq/Z+IR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T5AMMAAADcAAAADwAAAAAAAAAAAAAAAACYAgAAZHJzL2Rv&#10;d25yZXYueG1sUEsFBgAAAAAEAAQA9QAAAIgDAAAAAA==&#10;" filled="f" strokecolor="#385d8a" strokeweight="1pt">
              <v:textbox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b/>
                        <w:bCs/>
                        <w:color w:val="000000"/>
                        <w:sz w:val="16"/>
                        <w:szCs w:val="16"/>
                      </w:rPr>
                      <w:t>Contents Management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4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Meta data</w:t>
                    </w:r>
                  </w:p>
                  <w:p w:rsidR="004B6A93" w:rsidRDefault="004B6A93" w:rsidP="002309EC">
                    <w:pPr>
                      <w:pStyle w:val="afe"/>
                      <w:numPr>
                        <w:ilvl w:val="0"/>
                        <w:numId w:val="4"/>
                      </w:numPr>
                      <w:tabs>
                        <w:tab w:val="clear" w:pos="720"/>
                        <w:tab w:val="num" w:pos="284"/>
                      </w:tabs>
                      <w:wordWrap/>
                      <w:overflowPunct/>
                      <w:autoSpaceDE/>
                      <w:autoSpaceDN/>
                      <w:adjustRightInd/>
                      <w:spacing w:before="0" w:after="0"/>
                      <w:ind w:leftChars="0" w:left="284" w:hanging="284"/>
                      <w:jc w:val="left"/>
                      <w:textAlignment w:val="auto"/>
                      <w:rPr>
                        <w:sz w:val="16"/>
                      </w:rPr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16"/>
                        <w:szCs w:val="16"/>
                      </w:rPr>
                      <w:t>Transfer Control</w:t>
                    </w:r>
                  </w:p>
                </w:txbxContent>
              </v:textbox>
            </v:shape>
            <v:shape id="Picture 4" o:spid="_x0000_s1048" type="#_x0000_t75" style="position:absolute;left:33027;top:30638;width:7200;height:7201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9wgbEAAAA3AAAAA8AAABkcnMvZG93bnJldi54bWxEj0FrAjEUhO9C/0N4hV6kJlUU3RqlFqoe&#10;9qL2Bzw2r9nFzcuyie767xtB8DjMzDfMct27WlypDZVnDR8jBYK48KZiq+H39PM+BxEissHaM2m4&#10;UYD16mWwxMz4jg90PUYrEoRDhhrKGJtMylCU5DCMfEOcvD/fOoxJtlaaFrsEd7UcKzWTDitOCyU2&#10;9F1ScT5enIZppba3zULmhpphPt9ZdbLdWeu31/7rE0SkPj7Dj/beaBgvJnA/k46AX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9wgbEAAAA3AAAAA8AAAAAAAAAAAAAAAAA&#10;nwIAAGRycy9kb3ducmV2LnhtbFBLBQYAAAAABAAEAPcAAACQAwAAAAA=&#10;">
              <v:imagedata r:id="rId20" o:title="MC900433943[1]"/>
            </v:shape>
            <v:shape id="TextBox 143" o:spid="_x0000_s1049" type="#_x0000_t202" style="position:absolute;left:46042;top:34430;width:14851;height:31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BAAcMA&#10;AADcAAAADwAAAGRycy9kb3ducmV2LnhtbESPQWvCQBSE7wX/w/IEb3Wj2FKjq4hV8NBLbbw/ss9s&#10;MPs2ZF9N/PfdQqHHYWa+YdbbwTfqTl2sAxuYTTNQxGWwNVcGiq/j8xuoKMgWm8Bk4EERtpvR0xpz&#10;G3r+pPtZKpUgHHM04ETaXOtYOvIYp6ElTt41dB4lya7StsM+wX2j51n2qj3WnBYctrR3VN7O396A&#10;iN3NHsXBx9Nl+HjvXVa+YGHMZDzsVqCEBvkP/7VP1sB8uY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BAAc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MAM &amp; Storage</w:t>
                    </w:r>
                  </w:p>
                </w:txbxContent>
              </v:textbox>
            </v:shape>
            <v:shape id="TextBox 144" o:spid="_x0000_s1050" type="#_x0000_t202" style="position:absolute;left:56842;top:22731;width:8608;height:3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lmsMA&#10;AADcAAAADwAAAGRycy9kb3ducmV2LnhtbESPT2vCQBTE7wW/w/IEb3WjYGmjq4h/wEMvtfH+yL5m&#10;Q7NvQ/Zp4rd3hUKPw8z8hlltBt+oG3WxDmxgNs1AEZfB1lwZKL6Pr++goiBbbAKTgTtF2KxHLyvM&#10;bej5i25nqVSCcMzRgBNpc61j6chjnIaWOHk/ofMoSXaVth32Ce4bPc+yN+2x5rTgsKWdo/L3fPUG&#10;ROx2di8OPp4uw+e+d1m5wMKYyXjYLkEJDfIf/mufrIH5xw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zlmsMAAADcAAAADwAAAAAAAAAAAAAAAACYAgAAZHJzL2Rv&#10;d25yZXYueG1sUEsFBgAAAAAEAAQA9QAAAIgDAAAAAA==&#10;" filled="f" stroked="f">
              <v:textbox style="mso-fit-shape-to-text:t">
                <w:txbxContent>
                  <w:p w:rsidR="004B6A93" w:rsidRDefault="004B6A93" w:rsidP="007D2DD7">
                    <w:pPr>
                      <w:pStyle w:val="af0"/>
                      <w:spacing w:before="0" w:after="0"/>
                    </w:pPr>
                    <w:r>
                      <w:rPr>
                        <w:rFonts w:ascii="나눔고딕" w:eastAsia="나눔고딕" w:hAnsi="나눔고딕" w:cstheme="minorBidi" w:hint="eastAsia"/>
                        <w:color w:val="000000"/>
                        <w:sz w:val="20"/>
                        <w:szCs w:val="20"/>
                      </w:rPr>
                      <w:t>Monitor</w:t>
                    </w:r>
                  </w:p>
                </w:txbxContent>
              </v:textbox>
            </v:shape>
          </v:group>
        </w:pict>
      </w:r>
    </w:p>
    <w:p w:rsidR="007D2DD7" w:rsidRPr="00C86006" w:rsidRDefault="007D2DD7" w:rsidP="007D2DD7">
      <w:pPr>
        <w:pStyle w:val="a0"/>
        <w:rPr>
          <w:rFonts w:ascii="맑은 고딕" w:eastAsia="맑은 고딕" w:hAnsi="맑은 고딕"/>
        </w:rPr>
      </w:pPr>
    </w:p>
    <w:p w:rsidR="00102D1F" w:rsidRPr="00C86006" w:rsidRDefault="00102D1F" w:rsidP="00102D1F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102D1F">
      <w:pPr>
        <w:pStyle w:val="a0"/>
        <w:ind w:firstLineChars="200" w:firstLine="40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2070FC" w:rsidRPr="00C86006" w:rsidRDefault="002070FC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7D2DD7" w:rsidRPr="00C86006" w:rsidRDefault="007D2DD7" w:rsidP="00BD43F3">
      <w:pPr>
        <w:pStyle w:val="a0"/>
        <w:rPr>
          <w:rFonts w:ascii="맑은 고딕" w:eastAsia="맑은 고딕" w:hAnsi="맑은 고딕"/>
        </w:rPr>
      </w:pPr>
    </w:p>
    <w:p w:rsidR="00834E1A" w:rsidRPr="00C86006" w:rsidRDefault="00834E1A" w:rsidP="00834E1A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비디오 서버는 비디오 입출력을 담당하는 엔진부가 있고 엔진을 제어하는 어플리케이션부로 구성되며, 어플리케이션 파트는 외부 연동을 위한 네트워크(UDP/IP)와 시리얼 포트(VDCP)를 지원한다. </w:t>
      </w:r>
    </w:p>
    <w:p w:rsidR="00834E1A" w:rsidRPr="00C86006" w:rsidRDefault="00834E1A" w:rsidP="00834E1A">
      <w:pPr>
        <w:pStyle w:val="a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또한 컨텐츠를 관리하고 외부 MAM 시스템에 전송하는 컨텐츠 관리 프로그램과 연동되어 동작한다.</w:t>
      </w:r>
    </w:p>
    <w:p w:rsidR="00834E1A" w:rsidRPr="00D55D5D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r w:rsidRPr="00D55D5D">
        <w:rPr>
          <w:rFonts w:ascii="맑은 고딕" w:eastAsia="맑은 고딕" w:hAnsi="맑은 고딕" w:hint="eastAsia"/>
        </w:rPr>
        <w:t>녹화 및 재생용 Application : Playback/Recording 모듈로 구성되며, Playback/Recording Engine과 통신하여 컨텐츠 생성 및 재생</w:t>
      </w:r>
      <w:r w:rsidR="00D55D5D" w:rsidRPr="00D55D5D">
        <w:rPr>
          <w:rFonts w:ascii="맑은 고딕" w:eastAsia="맑은 고딕" w:hAnsi="맑은 고딕" w:hint="eastAsia"/>
        </w:rPr>
        <w:t xml:space="preserve">을 </w:t>
      </w:r>
      <w:r w:rsidRPr="00D55D5D">
        <w:rPr>
          <w:rFonts w:ascii="맑은 고딕" w:eastAsia="맑은 고딕" w:hAnsi="맑은 고딕" w:hint="eastAsia"/>
        </w:rPr>
        <w:t>할 수 있음</w:t>
      </w:r>
      <w:r w:rsidR="00D55D5D" w:rsidRPr="00D55D5D">
        <w:rPr>
          <w:rFonts w:ascii="맑은 고딕" w:eastAsia="맑은 고딕" w:hAnsi="맑은 고딕" w:hint="eastAsia"/>
        </w:rPr>
        <w:t xml:space="preserve">. </w:t>
      </w:r>
      <w:r w:rsidRPr="00D55D5D">
        <w:rPr>
          <w:rFonts w:ascii="맑은 고딕" w:eastAsia="맑은 고딕" w:hAnsi="맑은 고딕" w:hint="eastAsia"/>
        </w:rPr>
        <w:t>녹화 및 재생용 Application</w:t>
      </w:r>
      <w:r w:rsidR="00D55D5D">
        <w:rPr>
          <w:rFonts w:ascii="맑은 고딕" w:eastAsia="맑은 고딕" w:hAnsi="맑은 고딕" w:hint="eastAsia"/>
        </w:rPr>
        <w:t>은</w:t>
      </w:r>
      <w:r w:rsidRPr="00D55D5D">
        <w:rPr>
          <w:rFonts w:ascii="맑은 고딕" w:eastAsia="맑은 고딕" w:hAnsi="맑은 고딕" w:hint="eastAsia"/>
        </w:rPr>
        <w:t xml:space="preserve"> Ethernet 및 RS422 제어 </w:t>
      </w:r>
      <w:r w:rsidR="00D55D5D">
        <w:rPr>
          <w:rFonts w:ascii="맑은 고딕" w:eastAsia="맑은 고딕" w:hAnsi="맑은 고딕" w:hint="eastAsia"/>
        </w:rPr>
        <w:t>포트</w:t>
      </w:r>
      <w:r w:rsidRPr="00D55D5D">
        <w:rPr>
          <w:rFonts w:ascii="맑은 고딕" w:eastAsia="맑은 고딕" w:hAnsi="맑은 고딕" w:hint="eastAsia"/>
        </w:rPr>
        <w:t>를 이용하여 외부 장비 연동이 가능하도록 구성되며, 컨텐츠 Management 모듈을 이용하여 컨텐츠 저장 및 재생</w:t>
      </w:r>
      <w:r w:rsidR="00D55D5D">
        <w:rPr>
          <w:rFonts w:ascii="맑은 고딕" w:eastAsia="맑은 고딕" w:hAnsi="맑은 고딕" w:hint="eastAsia"/>
        </w:rPr>
        <w:t xml:space="preserve">을 </w:t>
      </w:r>
      <w:r w:rsidRPr="00D55D5D">
        <w:rPr>
          <w:rFonts w:ascii="맑은 고딕" w:eastAsia="맑은 고딕" w:hAnsi="맑은 고딕" w:hint="eastAsia"/>
        </w:rPr>
        <w:t>할 수 있도록 구성</w:t>
      </w:r>
    </w:p>
    <w:p w:rsidR="00834E1A" w:rsidRPr="00C86006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외부 시스템 연동 모듈(Ethernet/Serial Remote Protocol) : 비디오 서버</w:t>
      </w:r>
      <w:r w:rsidR="00D55D5D">
        <w:rPr>
          <w:rFonts w:ascii="맑은 고딕" w:eastAsia="맑은 고딕" w:hAnsi="맑은 고딕" w:hint="eastAsia"/>
        </w:rPr>
        <w:t>에 대하여</w:t>
      </w:r>
      <w:r w:rsidRPr="00C86006">
        <w:rPr>
          <w:rFonts w:ascii="맑은 고딕" w:eastAsia="맑은 고딕" w:hAnsi="맑은 고딕" w:hint="eastAsia"/>
        </w:rPr>
        <w:t xml:space="preserve"> 외부 장비를 이용하여 제어할 수 있도록 원격 제어용 Native 및 표준 Protocol 지원</w:t>
      </w:r>
    </w:p>
    <w:p w:rsidR="006E777F" w:rsidRDefault="00834E1A" w:rsidP="002309EC">
      <w:pPr>
        <w:pStyle w:val="a0"/>
        <w:numPr>
          <w:ilvl w:val="0"/>
          <w:numId w:val="5"/>
        </w:numPr>
        <w:ind w:left="284" w:hanging="284"/>
        <w:rPr>
          <w:rFonts w:ascii="맑은 고딕" w:eastAsia="맑은 고딕" w:hAnsi="맑은 고딕"/>
        </w:rPr>
      </w:pPr>
      <w:bookmarkStart w:id="7" w:name="OLE_LINK6"/>
      <w:bookmarkStart w:id="8" w:name="OLE_LINK7"/>
      <w:r w:rsidRPr="00C86006">
        <w:rPr>
          <w:rFonts w:ascii="맑은 고딕" w:eastAsia="맑은 고딕" w:hAnsi="맑은 고딕" w:hint="eastAsia"/>
        </w:rPr>
        <w:t>컨텐츠</w:t>
      </w:r>
      <w:bookmarkEnd w:id="7"/>
      <w:bookmarkEnd w:id="8"/>
      <w:r w:rsidRPr="00C86006">
        <w:rPr>
          <w:rFonts w:ascii="맑은 고딕" w:eastAsia="맑은 고딕" w:hAnsi="맑은 고딕" w:hint="eastAsia"/>
        </w:rPr>
        <w:t xml:space="preserve"> 관리 모듈 (Contents Management) : 비디오 서버에서 생성된 </w:t>
      </w:r>
      <w:r w:rsidR="007E4C33" w:rsidRPr="00C86006">
        <w:rPr>
          <w:rFonts w:ascii="맑은 고딕" w:eastAsia="맑은 고딕" w:hAnsi="맑은 고딕" w:hint="eastAsia"/>
        </w:rPr>
        <w:t>컨텐츠</w:t>
      </w:r>
      <w:r w:rsidRPr="00C86006">
        <w:rPr>
          <w:rFonts w:ascii="맑은 고딕" w:eastAsia="맑은 고딕" w:hAnsi="맑은 고딕" w:hint="eastAsia"/>
        </w:rPr>
        <w:t>를 저장 또는 불러올 때 사용</w:t>
      </w: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D55D5D" w:rsidRDefault="00D55D5D" w:rsidP="00575A68">
      <w:pPr>
        <w:pStyle w:val="a0"/>
        <w:rPr>
          <w:rFonts w:ascii="맑은 고딕" w:eastAsia="맑은 고딕" w:hAnsi="맑은 고딕"/>
        </w:rPr>
      </w:pPr>
    </w:p>
    <w:p w:rsidR="00D55D5D" w:rsidRDefault="00D55D5D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Default="00575A68" w:rsidP="00575A68">
      <w:pPr>
        <w:pStyle w:val="a0"/>
        <w:rPr>
          <w:rFonts w:ascii="맑은 고딕" w:eastAsia="맑은 고딕" w:hAnsi="맑은 고딕"/>
        </w:rPr>
      </w:pPr>
    </w:p>
    <w:p w:rsidR="00575A68" w:rsidRPr="00C86006" w:rsidRDefault="00575A68" w:rsidP="00575A68">
      <w:pPr>
        <w:pStyle w:val="a0"/>
        <w:rPr>
          <w:rFonts w:ascii="맑은 고딕" w:eastAsia="맑은 고딕" w:hAnsi="맑은 고딕"/>
        </w:rPr>
      </w:pPr>
    </w:p>
    <w:p w:rsidR="00486C17" w:rsidRPr="00C86006" w:rsidRDefault="003664D2" w:rsidP="00BD43F3">
      <w:pPr>
        <w:pStyle w:val="1"/>
        <w:rPr>
          <w:rFonts w:ascii="맑은 고딕" w:eastAsia="맑은 고딕" w:hAnsi="맑은 고딕"/>
        </w:rPr>
      </w:pPr>
      <w:bookmarkStart w:id="9" w:name="_Toc428539660"/>
      <w:r w:rsidRPr="00C86006">
        <w:rPr>
          <w:rFonts w:ascii="맑은 고딕" w:eastAsia="맑은 고딕" w:hAnsi="맑은 고딕" w:hint="eastAsia"/>
        </w:rPr>
        <w:lastRenderedPageBreak/>
        <w:t>주요 개발 내용</w:t>
      </w:r>
      <w:bookmarkEnd w:id="9"/>
    </w:p>
    <w:p w:rsidR="00A87278" w:rsidRDefault="003664D2" w:rsidP="00A87278">
      <w:pPr>
        <w:pStyle w:val="2"/>
        <w:spacing w:line="432" w:lineRule="auto"/>
        <w:rPr>
          <w:rFonts w:ascii="맑은 고딕" w:eastAsia="맑은 고딕" w:hAnsi="맑은 고딕"/>
        </w:rPr>
      </w:pPr>
      <w:bookmarkStart w:id="10" w:name="_Toc428539661"/>
      <w:r w:rsidRPr="00C86006">
        <w:rPr>
          <w:rFonts w:ascii="맑은 고딕" w:eastAsia="맑은 고딕" w:hAnsi="맑은 고딕" w:hint="eastAsia"/>
        </w:rPr>
        <w:t xml:space="preserve">비디오 서버 </w:t>
      </w:r>
      <w:r w:rsidR="00E877B3" w:rsidRPr="00C86006">
        <w:rPr>
          <w:rFonts w:ascii="맑은 고딕" w:eastAsia="맑은 고딕" w:hAnsi="맑은 고딕" w:hint="eastAsia"/>
        </w:rPr>
        <w:t>엔진</w:t>
      </w:r>
      <w:r w:rsidRPr="00C86006">
        <w:rPr>
          <w:rFonts w:ascii="맑은 고딕" w:eastAsia="맑은 고딕" w:hAnsi="맑은 고딕" w:hint="eastAsia"/>
        </w:rPr>
        <w:t xml:space="preserve"> 설계</w:t>
      </w:r>
      <w:bookmarkEnd w:id="10"/>
    </w:p>
    <w:p w:rsidR="008B2010" w:rsidRDefault="008B2010" w:rsidP="008B2010">
      <w:pPr>
        <w:pStyle w:val="a0"/>
        <w:jc w:val="center"/>
      </w:pPr>
      <w:r w:rsidRPr="00F551CB">
        <w:rPr>
          <w:noProof/>
        </w:rPr>
        <w:drawing>
          <wp:inline distT="0" distB="0" distL="0" distR="0">
            <wp:extent cx="5734050" cy="3124200"/>
            <wp:effectExtent l="0" t="0" r="0" b="0"/>
            <wp:docPr id="6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944" cy="4824536"/>
                      <a:chOff x="323528" y="764704"/>
                      <a:chExt cx="8496944" cy="4824536"/>
                    </a:xfrm>
                  </a:grpSpPr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267744" y="1196752"/>
                        <a:ext cx="4680520" cy="439248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2699792" y="764704"/>
                        <a:ext cx="3042500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err="1" smtClean="0"/>
                            <a:t>Matrox</a:t>
                          </a:r>
                          <a:r>
                            <a:rPr lang="en-US" altLang="ko-KR" sz="1600" dirty="0" smtClean="0"/>
                            <a:t> X.MIO Broadcasting IO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323528" y="13407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323528" y="17728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B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323528" y="22048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323528" y="3789040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 rot="10800000">
                        <a:off x="1835696" y="378904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 rot="10800000">
                        <a:off x="1835696" y="400506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오른쪽 화살표 15"/>
                      <a:cNvSpPr/>
                    </a:nvSpPr>
                    <a:spPr>
                      <a:xfrm rot="10800000">
                        <a:off x="1835696" y="429309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오른쪽 화살표 16"/>
                      <a:cNvSpPr/>
                    </a:nvSpPr>
                    <a:spPr>
                      <a:xfrm rot="10800000">
                        <a:off x="1835696" y="450912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오른쪽 화살표 17"/>
                      <a:cNvSpPr/>
                    </a:nvSpPr>
                    <a:spPr>
                      <a:xfrm>
                        <a:off x="1835696" y="220486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>
                        <a:off x="1835696" y="242088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직사각형 19"/>
                      <a:cNvSpPr/>
                    </a:nvSpPr>
                    <a:spPr>
                      <a:xfrm>
                        <a:off x="323528" y="429309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직사각형 20"/>
                      <a:cNvSpPr/>
                    </a:nvSpPr>
                    <a:spPr>
                      <a:xfrm>
                        <a:off x="323528" y="278092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직사각형 21"/>
                      <a:cNvSpPr/>
                    </a:nvSpPr>
                    <a:spPr>
                      <a:xfrm>
                        <a:off x="323528" y="321297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오른쪽 화살표 22"/>
                      <a:cNvSpPr/>
                    </a:nvSpPr>
                    <a:spPr>
                      <a:xfrm>
                        <a:off x="1835696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오른쪽 화살표 23"/>
                      <a:cNvSpPr/>
                    </a:nvSpPr>
                    <a:spPr>
                      <a:xfrm>
                        <a:off x="1835696" y="328498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직사각형 28"/>
                      <a:cNvSpPr/>
                    </a:nvSpPr>
                    <a:spPr>
                      <a:xfrm>
                        <a:off x="323528" y="472514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직사각형 29"/>
                      <a:cNvSpPr/>
                    </a:nvSpPr>
                    <a:spPr>
                      <a:xfrm>
                        <a:off x="323528" y="515719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오른쪽 화살표 30"/>
                      <a:cNvSpPr/>
                    </a:nvSpPr>
                    <a:spPr>
                      <a:xfrm rot="10800000">
                        <a:off x="1835696" y="479715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오른쪽 화살표 31"/>
                      <a:cNvSpPr/>
                    </a:nvSpPr>
                    <a:spPr>
                      <a:xfrm rot="10800000">
                        <a:off x="1835696" y="522920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오른쪽 화살표 32"/>
                      <a:cNvSpPr/>
                    </a:nvSpPr>
                    <a:spPr>
                      <a:xfrm>
                        <a:off x="1835696" y="177281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오른쪽 화살표 33"/>
                      <a:cNvSpPr/>
                    </a:nvSpPr>
                    <a:spPr>
                      <a:xfrm>
                        <a:off x="1835696" y="198884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오른쪽 화살표 34"/>
                      <a:cNvSpPr/>
                    </a:nvSpPr>
                    <a:spPr>
                      <a:xfrm>
                        <a:off x="1835696" y="141277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오른쪽 화살표 35"/>
                      <a:cNvSpPr/>
                    </a:nvSpPr>
                    <a:spPr>
                      <a:xfrm>
                        <a:off x="1835696" y="162880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직사각형 36"/>
                      <a:cNvSpPr/>
                    </a:nvSpPr>
                    <a:spPr>
                      <a:xfrm>
                        <a:off x="2411760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직사각형 37"/>
                      <a:cNvSpPr/>
                    </a:nvSpPr>
                    <a:spPr>
                      <a:xfrm>
                        <a:off x="2411760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굽은 화살표 38"/>
                      <a:cNvSpPr/>
                    </a:nvSpPr>
                    <a:spPr>
                      <a:xfrm rot="5400000">
                        <a:off x="2411760" y="1412776"/>
                        <a:ext cx="360040" cy="648072"/>
                      </a:xfrm>
                      <a:prstGeom prst="ben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굽은 화살표 39"/>
                      <a:cNvSpPr/>
                    </a:nvSpPr>
                    <a:spPr>
                      <a:xfrm rot="5400000" flipH="1">
                        <a:off x="2447764" y="2816932"/>
                        <a:ext cx="360040" cy="720080"/>
                      </a:xfrm>
                      <a:prstGeom prst="ben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직사각형 40"/>
                      <a:cNvSpPr/>
                    </a:nvSpPr>
                    <a:spPr>
                      <a:xfrm>
                        <a:off x="3851920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Frame Buffer 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직사각형 41"/>
                      <a:cNvSpPr/>
                    </a:nvSpPr>
                    <a:spPr>
                      <a:xfrm>
                        <a:off x="3851920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Buffer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오른쪽 화살표 42"/>
                      <a:cNvSpPr/>
                    </a:nvSpPr>
                    <a:spPr>
                      <a:xfrm>
                        <a:off x="3635896" y="191683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오른쪽 화살표 43"/>
                      <a:cNvSpPr/>
                    </a:nvSpPr>
                    <a:spPr>
                      <a:xfrm>
                        <a:off x="3635896" y="2564904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직사각형 44"/>
                      <a:cNvSpPr/>
                    </a:nvSpPr>
                    <a:spPr>
                      <a:xfrm>
                        <a:off x="5220072" y="191683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Video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직사각형 47"/>
                      <a:cNvSpPr/>
                    </a:nvSpPr>
                    <a:spPr>
                      <a:xfrm>
                        <a:off x="5220072" y="2564904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Audio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직사각형 48"/>
                      <a:cNvSpPr/>
                    </a:nvSpPr>
                    <a:spPr>
                      <a:xfrm>
                        <a:off x="7092280" y="1844824"/>
                        <a:ext cx="1728192" cy="9361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0" name="오른쪽 화살표 49"/>
                      <a:cNvSpPr/>
                    </a:nvSpPr>
                    <a:spPr>
                      <a:xfrm>
                        <a:off x="6444208" y="1916832"/>
                        <a:ext cx="648072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1" name="오른쪽 화살표 50"/>
                      <a:cNvSpPr/>
                    </a:nvSpPr>
                    <a:spPr>
                      <a:xfrm>
                        <a:off x="6444208" y="2564904"/>
                        <a:ext cx="648072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오른쪽 화살표 51"/>
                      <a:cNvSpPr/>
                    </a:nvSpPr>
                    <a:spPr>
                      <a:xfrm>
                        <a:off x="5076056" y="191683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5" name="오른쪽 화살표 54"/>
                      <a:cNvSpPr/>
                    </a:nvSpPr>
                    <a:spPr>
                      <a:xfrm>
                        <a:off x="5076056" y="2564904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6" name="순서도: 자기 디스크 55"/>
                      <a:cNvSpPr/>
                    </a:nvSpPr>
                    <a:spPr>
                      <a:xfrm>
                        <a:off x="7452320" y="3068960"/>
                        <a:ext cx="1080120" cy="936104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Storage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9" name="아래쪽 화살표 58"/>
                      <a:cNvSpPr/>
                    </a:nvSpPr>
                    <a:spPr>
                      <a:xfrm>
                        <a:off x="7596336" y="2780928"/>
                        <a:ext cx="720080" cy="288032"/>
                      </a:xfrm>
                      <a:prstGeom prst="down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0" name="직사각형 59"/>
                      <a:cNvSpPr/>
                    </a:nvSpPr>
                    <a:spPr>
                      <a:xfrm>
                        <a:off x="2483768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직사각형 60"/>
                      <a:cNvSpPr/>
                    </a:nvSpPr>
                    <a:spPr>
                      <a:xfrm>
                        <a:off x="2483768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직사각형 61"/>
                      <a:cNvSpPr/>
                    </a:nvSpPr>
                    <a:spPr>
                      <a:xfrm>
                        <a:off x="3923928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 Frame Buffer 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3" name="직사각형 62"/>
                      <a:cNvSpPr/>
                    </a:nvSpPr>
                    <a:spPr>
                      <a:xfrm>
                        <a:off x="3923928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Audio Buffer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4" name="직사각형 63"/>
                      <a:cNvSpPr/>
                    </a:nvSpPr>
                    <a:spPr>
                      <a:xfrm>
                        <a:off x="5292080" y="4077072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Video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5" name="직사각형 64"/>
                      <a:cNvSpPr/>
                    </a:nvSpPr>
                    <a:spPr>
                      <a:xfrm>
                        <a:off x="5292080" y="4653136"/>
                        <a:ext cx="1224136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000" dirty="0" smtClean="0">
                              <a:solidFill>
                                <a:schemeClr val="tx1"/>
                              </a:solidFill>
                            </a:rPr>
                            <a:t>Audio Mixer/Composer</a:t>
                          </a:r>
                          <a:endParaRPr lang="ko-KR" altLang="en-US" sz="10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6" name="직사각형 65"/>
                      <a:cNvSpPr/>
                    </a:nvSpPr>
                    <a:spPr>
                      <a:xfrm>
                        <a:off x="7092280" y="4149080"/>
                        <a:ext cx="1728192" cy="936104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Reader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7" name="오른쪽 화살표 66"/>
                      <a:cNvSpPr/>
                    </a:nvSpPr>
                    <a:spPr>
                      <a:xfrm flipH="1">
                        <a:off x="6516216" y="4653136"/>
                        <a:ext cx="57606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오른쪽 화살표 67"/>
                      <a:cNvSpPr/>
                    </a:nvSpPr>
                    <a:spPr>
                      <a:xfrm flipH="1">
                        <a:off x="6516216" y="4149080"/>
                        <a:ext cx="57606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오른쪽 화살표 68"/>
                      <a:cNvSpPr/>
                    </a:nvSpPr>
                    <a:spPr>
                      <a:xfrm flipH="1">
                        <a:off x="5076056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0" name="오른쪽 화살표 69"/>
                      <a:cNvSpPr/>
                    </a:nvSpPr>
                    <a:spPr>
                      <a:xfrm flipH="1">
                        <a:off x="5076056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오른쪽 화살표 70"/>
                      <a:cNvSpPr/>
                    </a:nvSpPr>
                    <a:spPr>
                      <a:xfrm flipH="1">
                        <a:off x="3707904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2" name="오른쪽 화살표 71"/>
                      <a:cNvSpPr/>
                    </a:nvSpPr>
                    <a:spPr>
                      <a:xfrm flipH="1">
                        <a:off x="3707904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오른쪽 화살표 73"/>
                      <a:cNvSpPr/>
                    </a:nvSpPr>
                    <a:spPr>
                      <a:xfrm flipH="1">
                        <a:off x="2267744" y="4077072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오른쪽 화살표 76"/>
                      <a:cNvSpPr/>
                    </a:nvSpPr>
                    <a:spPr>
                      <a:xfrm flipH="1">
                        <a:off x="2267744" y="4653136"/>
                        <a:ext cx="216024" cy="432048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8" name="TextBox 77"/>
                      <a:cNvSpPr txBox="1"/>
                    </a:nvSpPr>
                    <a:spPr>
                      <a:xfrm>
                        <a:off x="7236296" y="764704"/>
                        <a:ext cx="1224136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smtClean="0"/>
                            <a:t>S/W Part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  <w:r w:rsidRPr="008B2010">
        <w:rPr>
          <w:rFonts w:hint="eastAsia"/>
        </w:rPr>
        <w:t xml:space="preserve"> </w:t>
      </w:r>
      <w:r>
        <w:rPr>
          <w:rFonts w:hint="eastAsia"/>
        </w:rPr>
        <w:t xml:space="preserve">fig.1 </w:t>
      </w:r>
      <w:r w:rsidR="008606D5">
        <w:rPr>
          <w:rFonts w:hint="eastAsia"/>
        </w:rPr>
        <w:t>Matrox Engine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8B2010" w:rsidRDefault="008B2010" w:rsidP="008B2010">
      <w:pPr>
        <w:pStyle w:val="a0"/>
        <w:rPr>
          <w:rFonts w:ascii="맑은 고딕" w:eastAsia="맑은 고딕" w:hAnsi="맑은 고딕"/>
        </w:rPr>
      </w:pPr>
    </w:p>
    <w:p w:rsidR="00A87278" w:rsidRDefault="00A87278" w:rsidP="002309EC">
      <w:pPr>
        <w:pStyle w:val="a0"/>
        <w:numPr>
          <w:ilvl w:val="0"/>
          <w:numId w:val="10"/>
        </w:numPr>
        <w:ind w:left="851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방송 신호 입출력 보드에 대한 SDK 분석</w:t>
      </w:r>
    </w:p>
    <w:p w:rsidR="008606D5" w:rsidRDefault="008606D5" w:rsidP="002309EC">
      <w:pPr>
        <w:pStyle w:val="a0"/>
        <w:numPr>
          <w:ilvl w:val="1"/>
          <w:numId w:val="10"/>
        </w:numPr>
        <w:ind w:left="1276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X.MIO HW 구성</w:t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5724525" cy="3429000"/>
            <wp:effectExtent l="0" t="0" r="0" b="0"/>
            <wp:docPr id="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  <w:r>
        <w:rPr>
          <w:rFonts w:hint="eastAsia"/>
        </w:rPr>
        <w:t xml:space="preserve">fig.1-1 Matrox Hardware </w:t>
      </w:r>
      <w:r>
        <w:rPr>
          <w:rFonts w:hint="eastAsia"/>
        </w:rPr>
        <w:t>구성</w:t>
      </w:r>
    </w:p>
    <w:p w:rsidR="008606D5" w:rsidRDefault="008606D5" w:rsidP="008606D5">
      <w:pPr>
        <w:pStyle w:val="a0"/>
        <w:jc w:val="center"/>
        <w:rPr>
          <w:rFonts w:ascii="맑은 고딕" w:eastAsia="맑은 고딕" w:hAnsi="맑은 고딕"/>
        </w:rPr>
      </w:pPr>
    </w:p>
    <w:p w:rsid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hardware는 물리적 HW</w:t>
      </w:r>
      <w:r w:rsidR="00D55D5D">
        <w:rPr>
          <w:rFonts w:ascii="맑은 고딕" w:eastAsia="맑은 고딕" w:hAnsi="맑은 고딕" w:hint="eastAsia"/>
        </w:rPr>
        <w:t xml:space="preserve">와 </w:t>
      </w:r>
      <w:r w:rsidR="00AF1C4D">
        <w:rPr>
          <w:rFonts w:ascii="맑은 고딕" w:eastAsia="맑은 고딕" w:hAnsi="맑은 고딕" w:hint="eastAsia"/>
        </w:rPr>
        <w:t>상위</w:t>
      </w:r>
      <w:r>
        <w:rPr>
          <w:rFonts w:ascii="맑은 고딕" w:eastAsia="맑은 고딕" w:hAnsi="맑은 고딕" w:hint="eastAsia"/>
        </w:rPr>
        <w:t>에 드라이버 레벨</w:t>
      </w:r>
      <w:r w:rsidR="00D55D5D">
        <w:rPr>
          <w:rFonts w:ascii="맑은 고딕" w:eastAsia="맑은 고딕" w:hAnsi="맑은 고딕" w:hint="eastAsia"/>
        </w:rPr>
        <w:t>,</w:t>
      </w:r>
      <w:r w:rsidR="00AF1C4D">
        <w:rPr>
          <w:rFonts w:ascii="맑은 고딕" w:eastAsia="맑은 고딕" w:hAnsi="맑은 고딕" w:hint="eastAsia"/>
        </w:rPr>
        <w:t xml:space="preserve"> 그 위로</w:t>
      </w:r>
      <w:r>
        <w:rPr>
          <w:rFonts w:ascii="맑은 고딕" w:eastAsia="맑은 고딕" w:hAnsi="맑은 고딕" w:hint="eastAsia"/>
        </w:rPr>
        <w:t xml:space="preserve"> 사용자가 직접 제어할 수 있는 application </w:t>
      </w:r>
      <w:r w:rsidR="00D55D5D">
        <w:rPr>
          <w:rFonts w:ascii="맑은 고딕" w:eastAsia="맑은 고딕" w:hAnsi="맑은 고딕" w:hint="eastAsia"/>
        </w:rPr>
        <w:t>레벨</w:t>
      </w:r>
      <w:r>
        <w:rPr>
          <w:rFonts w:ascii="맑은 고딕" w:eastAsia="맑은 고딕" w:hAnsi="맑은 고딕" w:hint="eastAsia"/>
        </w:rPr>
        <w:t xml:space="preserve">로 </w:t>
      </w:r>
      <w:r w:rsidR="00D55D5D">
        <w:rPr>
          <w:rFonts w:ascii="맑은 고딕" w:eastAsia="맑은 고딕" w:hAnsi="맑은 고딕" w:hint="eastAsia"/>
        </w:rPr>
        <w:t>구분된다.</w:t>
      </w:r>
    </w:p>
    <w:p w:rsid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fig.1-1에 보이는 바와 같이 Flex engine Module은 개발자가 실제로 H/W를 제어할 수 있는 전반적인 환경을 제공한다.</w:t>
      </w:r>
    </w:p>
    <w:p w:rsidR="008606D5" w:rsidRDefault="008606D5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이는 H/W의 frame buffer, clock, composer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 개발자가 사용할 수 있는 board내 기능의 interface를 제공</w:t>
      </w:r>
      <w:r w:rsidR="00D55D5D">
        <w:rPr>
          <w:rFonts w:ascii="맑은 고딕" w:eastAsia="맑은 고딕" w:hAnsi="맑은 고딕" w:hint="eastAsia"/>
        </w:rPr>
        <w:t>한다.</w:t>
      </w:r>
    </w:p>
    <w:p w:rsidR="008606D5" w:rsidRDefault="008606D5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각 기능별 설명은 추후에 기술한다.</w:t>
      </w:r>
    </w:p>
    <w:p w:rsidR="008606D5" w:rsidRPr="008606D5" w:rsidRDefault="008606D5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Flex Input and Output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모듈은 파일 입출력, IO입출력</w:t>
      </w:r>
      <w:r w:rsidR="00D55D5D">
        <w:rPr>
          <w:rFonts w:ascii="맑은 고딕" w:eastAsia="맑은 고딕" w:hAnsi="맑은 고딕" w:hint="eastAsia"/>
        </w:rPr>
        <w:t>을 하기 위한</w:t>
      </w:r>
      <w:r>
        <w:rPr>
          <w:rFonts w:ascii="맑은 고딕" w:eastAsia="맑은 고딕" w:hAnsi="맑은 고딕" w:hint="eastAsia"/>
        </w:rPr>
        <w:t xml:space="preserve"> H/W에 접근할 수 있는 환경을 제공한다.</w:t>
      </w:r>
    </w:p>
    <w:p w:rsidR="00A87278" w:rsidRDefault="00A87278" w:rsidP="002309EC">
      <w:pPr>
        <w:pStyle w:val="a0"/>
        <w:numPr>
          <w:ilvl w:val="1"/>
          <w:numId w:val="10"/>
        </w:numPr>
        <w:ind w:left="113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X.MIO 하드웨어</w:t>
      </w:r>
      <w:r w:rsidR="00F551CB">
        <w:rPr>
          <w:rFonts w:ascii="맑은 고딕" w:eastAsia="맑은 고딕" w:hAnsi="맑은 고딕" w:hint="eastAsia"/>
        </w:rPr>
        <w:t xml:space="preserve"> 제어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 Port</w:t>
      </w:r>
    </w:p>
    <w:p w:rsidR="006C3723" w:rsidRDefault="00F551C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X.MIO Board</w:t>
      </w:r>
      <w:r w:rsidR="00D55D5D">
        <w:rPr>
          <w:rFonts w:ascii="맑은 고딕" w:eastAsia="맑은 고딕" w:hAnsi="맑은 고딕" w:hint="eastAsia"/>
        </w:rPr>
        <w:t>에</w:t>
      </w:r>
      <w:r w:rsidRPr="006C3723">
        <w:rPr>
          <w:rFonts w:ascii="맑은 고딕" w:eastAsia="맑은 고딕" w:hAnsi="맑은 고딕" w:hint="eastAsia"/>
        </w:rPr>
        <w:t>는 비디오 입출력</w:t>
      </w:r>
      <w:r w:rsidR="005C4DD8" w:rsidRPr="006C3723">
        <w:rPr>
          <w:rFonts w:ascii="맑은 고딕" w:eastAsia="맑은 고딕" w:hAnsi="맑은 고딕" w:hint="eastAsia"/>
        </w:rPr>
        <w:t xml:space="preserve"> 및 </w:t>
      </w:r>
      <w:r w:rsidR="00AF63B1" w:rsidRPr="006C3723">
        <w:rPr>
          <w:rFonts w:ascii="맑은 고딕" w:eastAsia="맑은 고딕" w:hAnsi="맑은 고딕"/>
        </w:rPr>
        <w:t>reference</w:t>
      </w:r>
      <w:r w:rsidR="005C4DD8" w:rsidRPr="006C3723">
        <w:rPr>
          <w:rFonts w:ascii="맑은 고딕" w:eastAsia="맑은 고딕" w:hAnsi="맑은 고딕" w:hint="eastAsia"/>
        </w:rPr>
        <w:t xml:space="preserve"> signal</w:t>
      </w:r>
      <w:r w:rsidR="00D55D5D">
        <w:rPr>
          <w:rFonts w:ascii="맑은 고딕" w:eastAsia="맑은 고딕" w:hAnsi="맑은 고딕" w:hint="eastAsia"/>
        </w:rPr>
        <w:t xml:space="preserve"> </w:t>
      </w:r>
      <w:r w:rsidR="005C4DD8" w:rsidRPr="006C3723">
        <w:rPr>
          <w:rFonts w:ascii="맑은 고딕" w:eastAsia="맑은 고딕" w:hAnsi="맑은 고딕" w:hint="eastAsia"/>
        </w:rPr>
        <w:t>등을 받기 위한 다수의 IO port가 존재한다</w:t>
      </w:r>
    </w:p>
    <w:p w:rsidR="006C3723" w:rsidRPr="006C3723" w:rsidRDefault="00066405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Matrox Input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="00D55D5D">
        <w:rPr>
          <w:rFonts w:ascii="맑은 고딕" w:eastAsia="맑은 고딕" w:hAnsi="맑은 고딕" w:hint="eastAsia"/>
        </w:rPr>
        <w:t>포트는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실질적 입력을 담당하는 물리적 포트</w:t>
      </w:r>
      <w:r w:rsidR="00D55D5D">
        <w:rPr>
          <w:rFonts w:ascii="맑은 고딕" w:eastAsia="맑은 고딕" w:hAnsi="맑은 고딕" w:hint="eastAsia"/>
        </w:rPr>
        <w:t xml:space="preserve">이며, </w:t>
      </w:r>
      <w:r w:rsidR="006C3723" w:rsidRPr="006C3723">
        <w:rPr>
          <w:rFonts w:ascii="맑은 고딕" w:eastAsia="맑은 고딕" w:hAnsi="맑은 고딕" w:hint="eastAsia"/>
        </w:rPr>
        <w:t>M</w:t>
      </w:r>
      <w:r w:rsidRPr="006C3723">
        <w:rPr>
          <w:rFonts w:ascii="맑은 고딕" w:eastAsia="맑은 고딕" w:hAnsi="맑은 고딕" w:hint="eastAsia"/>
        </w:rPr>
        <w:t>atrox Output</w:t>
      </w:r>
      <w:r w:rsidR="00D55D5D">
        <w:rPr>
          <w:rFonts w:ascii="맑은 고딕" w:eastAsia="맑은 고딕" w:hAnsi="맑은 고딕" w:hint="eastAsia"/>
        </w:rPr>
        <w:t xml:space="preserve"> 포트는</w:t>
      </w:r>
      <w:r w:rsidR="00575A68" w:rsidRPr="006C3723">
        <w:rPr>
          <w:rFonts w:ascii="맑은 고딕" w:eastAsia="맑은 고딕" w:hAnsi="맑은 고딕" w:hint="eastAsia"/>
        </w:rPr>
        <w:t xml:space="preserve"> </w:t>
      </w:r>
      <w:r w:rsidRPr="006C3723">
        <w:rPr>
          <w:rFonts w:ascii="맑은 고딕" w:eastAsia="맑은 고딕" w:hAnsi="맑은 고딕" w:hint="eastAsia"/>
        </w:rPr>
        <w:t>실질적 출력을 담당하는 물</w:t>
      </w:r>
      <w:r w:rsidR="00D55D5D">
        <w:rPr>
          <w:rFonts w:ascii="맑은 고딕" w:eastAsia="맑은 고딕" w:hAnsi="맑은 고딕" w:hint="eastAsia"/>
        </w:rPr>
        <w:t>리</w:t>
      </w:r>
      <w:r w:rsidRPr="006C3723">
        <w:rPr>
          <w:rFonts w:ascii="맑은 고딕" w:eastAsia="맑은 고딕" w:hAnsi="맑은 고딕" w:hint="eastAsia"/>
        </w:rPr>
        <w:t>적 포트</w:t>
      </w:r>
      <w:r w:rsidR="00D55D5D">
        <w:rPr>
          <w:rFonts w:ascii="맑은 고딕" w:eastAsia="맑은 고딕" w:hAnsi="맑은 고딕" w:hint="eastAsia"/>
        </w:rPr>
        <w:t>이다.</w:t>
      </w:r>
    </w:p>
    <w:p w:rsidR="005C4DD8" w:rsidRPr="006C3723" w:rsidRDefault="005C4DD8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각 포트의 resolution, frame rate, ref signal의 설정을 통해 원하는 출력</w:t>
      </w:r>
      <w:r w:rsidR="00D55D5D">
        <w:rPr>
          <w:rFonts w:ascii="맑은 고딕" w:eastAsia="맑은 고딕" w:hAnsi="맑은 고딕" w:hint="eastAsia"/>
        </w:rPr>
        <w:t>을</w:t>
      </w:r>
      <w:r w:rsidRPr="006C3723">
        <w:rPr>
          <w:rFonts w:ascii="맑은 고딕" w:eastAsia="맑은 고딕" w:hAnsi="맑은 고딕" w:hint="eastAsia"/>
        </w:rPr>
        <w:t xml:space="preserve"> 수행한다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Audio signal의 경우 SDI embedded 혹은 AES/EBU를 선택하여 입출력이 가능하다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Frame Buffer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fig.1의 예와 같이 입력된 </w:t>
      </w:r>
      <w:r w:rsidR="00D55D5D">
        <w:rPr>
          <w:rFonts w:ascii="맑은 고딕" w:eastAsia="맑은 고딕" w:hAnsi="맑은 고딕" w:hint="eastAsia"/>
        </w:rPr>
        <w:t>신호는</w:t>
      </w:r>
      <w:r>
        <w:rPr>
          <w:rFonts w:ascii="맑은 고딕" w:eastAsia="맑은 고딕" w:hAnsi="맑은 고딕" w:hint="eastAsia"/>
        </w:rPr>
        <w:t xml:space="preserve"> </w:t>
      </w:r>
      <w:r w:rsidR="00D55D5D">
        <w:rPr>
          <w:rFonts w:ascii="맑은 고딕" w:eastAsia="맑은 고딕" w:hAnsi="맑은 고딕" w:hint="eastAsia"/>
        </w:rPr>
        <w:t xml:space="preserve">보드 </w:t>
      </w:r>
      <w:r>
        <w:rPr>
          <w:rFonts w:ascii="맑은 고딕" w:eastAsia="맑은 고딕" w:hAnsi="맑은 고딕" w:hint="eastAsia"/>
        </w:rPr>
        <w:t>내의 IO</w:t>
      </w:r>
      <w:r w:rsidR="00D55D5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칩셋을 통해 frame buffer에 데이터가 </w:t>
      </w:r>
      <w:r w:rsidR="009F3CD5">
        <w:rPr>
          <w:rFonts w:ascii="맑은 고딕" w:eastAsia="맑은 고딕" w:hAnsi="맑은 고딕" w:hint="eastAsia"/>
        </w:rPr>
        <w:t>저장된다.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frame data는 </w:t>
      </w:r>
      <w:r w:rsidR="005559A3">
        <w:rPr>
          <w:rFonts w:ascii="맑은 고딕" w:eastAsia="맑은 고딕" w:hAnsi="맑은 고딕" w:hint="eastAsia"/>
        </w:rPr>
        <w:t xml:space="preserve">matrox </w:t>
      </w:r>
      <w:r>
        <w:rPr>
          <w:rFonts w:ascii="맑은 고딕" w:eastAsia="맑은 고딕" w:hAnsi="맑은 고딕" w:hint="eastAsia"/>
        </w:rPr>
        <w:t>하드웨어 영역 혹은 시스템 로컬 메모리에 저장 할 수 있으며 용도에 따라 이동하여 원하는 작업을 수행하게 된다</w:t>
      </w:r>
    </w:p>
    <w:p w:rsidR="00487071" w:rsidRPr="005C4DD8" w:rsidRDefault="00487071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Frame buffer를 사용하는 방식은 C.</w:t>
      </w:r>
      <w:r w:rsidR="004B6A93" w:rsidRPr="004B6A93">
        <w:rPr>
          <w:rFonts w:ascii="맑은 고딕" w:eastAsia="맑은 고딕" w:hAnsi="맑은 고딕" w:hint="eastAsia"/>
        </w:rPr>
        <w:t xml:space="preserve"> </w:t>
      </w:r>
      <w:r w:rsidR="004B6A93" w:rsidRPr="00C86006">
        <w:rPr>
          <w:rFonts w:ascii="맑은 고딕" w:eastAsia="맑은 고딕" w:hAnsi="맑은 고딕" w:hint="eastAsia"/>
        </w:rPr>
        <w:t>X.MIO 소프트웨어 제어</w:t>
      </w:r>
      <w:r w:rsidR="004B6A93">
        <w:rPr>
          <w:rFonts w:ascii="맑은 고딕" w:eastAsia="맑은 고딕" w:hAnsi="맑은 고딕" w:hint="eastAsia"/>
        </w:rPr>
        <w:t xml:space="preserve"> 항목에서</w:t>
      </w:r>
      <w:r>
        <w:rPr>
          <w:rFonts w:ascii="맑은 고딕" w:eastAsia="맑은 고딕" w:hAnsi="맑은 고딕" w:hint="eastAsia"/>
        </w:rPr>
        <w:t xml:space="preserve"> 설명한다.</w:t>
      </w:r>
    </w:p>
    <w:p w:rsidR="00782FF2" w:rsidRDefault="00782FF2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Mixer / Composer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데이터는 오디오</w:t>
      </w:r>
      <w:r w:rsidR="009F3CD5">
        <w:rPr>
          <w:rFonts w:ascii="맑은 고딕" w:eastAsia="맑은 고딕" w:hAnsi="맑은 고딕" w:hint="eastAsia"/>
        </w:rPr>
        <w:t>/</w:t>
      </w:r>
      <w:r>
        <w:rPr>
          <w:rFonts w:ascii="맑은 고딕" w:eastAsia="맑은 고딕" w:hAnsi="맑은 고딕" w:hint="eastAsia"/>
        </w:rPr>
        <w:t>비디오 별 mixer와 composer를 이용해 가공할 수 있다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예를 들어</w:t>
      </w:r>
      <w:r w:rsidR="005559A3">
        <w:rPr>
          <w:rFonts w:ascii="맑은 고딕" w:eastAsia="맑은 고딕" w:hAnsi="맑은 고딕" w:hint="eastAsia"/>
        </w:rPr>
        <w:t xml:space="preserve"> m</w:t>
      </w:r>
      <w:r>
        <w:rPr>
          <w:rFonts w:ascii="맑은 고딕" w:eastAsia="맑은 고딕" w:hAnsi="맑은 고딕" w:hint="eastAsia"/>
        </w:rPr>
        <w:t>atrox 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내의 칩셋을 이용</w:t>
      </w:r>
      <w:r w:rsidR="009F3CD5">
        <w:rPr>
          <w:rFonts w:ascii="맑은 고딕" w:eastAsia="맑은 고딕" w:hAnsi="맑은 고딕" w:hint="eastAsia"/>
        </w:rPr>
        <w:t>해</w:t>
      </w:r>
      <w:r>
        <w:rPr>
          <w:rFonts w:ascii="맑은 고딕" w:eastAsia="맑은 고딕" w:hAnsi="맑은 고딕" w:hint="eastAsia"/>
        </w:rPr>
        <w:t xml:space="preserve"> 데이터</w:t>
      </w:r>
      <w:r w:rsidR="009F3CD5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가공</w:t>
      </w:r>
      <w:r w:rsidR="009F3CD5">
        <w:rPr>
          <w:rFonts w:ascii="맑은 고딕" w:eastAsia="맑은 고딕" w:hAnsi="맑은 고딕" w:hint="eastAsia"/>
        </w:rPr>
        <w:t xml:space="preserve">하는 </w:t>
      </w:r>
      <w:r>
        <w:rPr>
          <w:rFonts w:ascii="맑은 고딕" w:eastAsia="맑은 고딕" w:hAnsi="맑은 고딕" w:hint="eastAsia"/>
        </w:rPr>
        <w:t>경우 데이터는 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내의 메모리로 이동되어야 한다.</w:t>
      </w:r>
    </w:p>
    <w:p w:rsidR="005C4DD8" w:rsidRDefault="005C4DD8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가공된 혹은 원본 그대로의 프레임 데이터는 </w:t>
      </w:r>
      <w:r w:rsidR="005559A3">
        <w:rPr>
          <w:rFonts w:ascii="맑은 고딕" w:eastAsia="맑은 고딕" w:hAnsi="맑은 고딕" w:hint="eastAsia"/>
        </w:rPr>
        <w:t xml:space="preserve">matrox </w:t>
      </w:r>
      <w:r>
        <w:rPr>
          <w:rFonts w:ascii="맑은 고딕" w:eastAsia="맑은 고딕" w:hAnsi="맑은 고딕" w:hint="eastAsia"/>
        </w:rPr>
        <w:t>reader 혹은 writer를 통해 저장소에 저장하거나 읽어올 수 있다.</w:t>
      </w:r>
    </w:p>
    <w:p w:rsidR="00067ECE" w:rsidRDefault="00067ECE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저장, 읽기의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경우는 3</w:t>
      </w:r>
      <w:r w:rsidR="009F3CD5"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 w:hint="eastAsia"/>
        </w:rPr>
        <w:t xml:space="preserve">의 항목과는 반대로 시스템 로컬 메모리에 존재하며 matrox board의 기능을 사용하기 위해서는 </w:t>
      </w:r>
      <w:r w:rsidR="009976F3">
        <w:rPr>
          <w:rFonts w:ascii="맑은 고딕" w:eastAsia="맑은 고딕" w:hAnsi="맑은 고딕" w:hint="eastAsia"/>
        </w:rPr>
        <w:t xml:space="preserve">IO </w:t>
      </w:r>
      <w:r>
        <w:rPr>
          <w:rFonts w:ascii="맑은 고딕" w:eastAsia="맑은 고딕" w:hAnsi="맑은 고딕" w:hint="eastAsia"/>
        </w:rPr>
        <w:t>board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메모리로</w:t>
      </w:r>
      <w:r w:rsidR="009F3CD5">
        <w:rPr>
          <w:rFonts w:ascii="맑은 고딕" w:eastAsia="맑은 고딕" w:hAnsi="맑은 고딕" w:hint="eastAsia"/>
        </w:rPr>
        <w:t>의</w:t>
      </w:r>
      <w:r>
        <w:rPr>
          <w:rFonts w:ascii="맑은 고딕" w:eastAsia="맑은 고딕" w:hAnsi="맑은 고딕" w:hint="eastAsia"/>
        </w:rPr>
        <w:t xml:space="preserve"> 복사</w:t>
      </w:r>
      <w:r w:rsidR="009976F3">
        <w:rPr>
          <w:rFonts w:ascii="맑은 고딕" w:eastAsia="맑은 고딕" w:hAnsi="맑은 고딕" w:hint="eastAsia"/>
        </w:rPr>
        <w:t xml:space="preserve"> </w:t>
      </w:r>
      <w:r w:rsidR="009F3CD5">
        <w:rPr>
          <w:rFonts w:ascii="맑은 고딕" w:eastAsia="맑은 고딕" w:hAnsi="맑은 고딕" w:hint="eastAsia"/>
        </w:rPr>
        <w:t>또는</w:t>
      </w:r>
      <w:r>
        <w:rPr>
          <w:rFonts w:ascii="맑은 고딕" w:eastAsia="맑은 고딕" w:hAnsi="맑은 고딕" w:hint="eastAsia"/>
        </w:rPr>
        <w:t xml:space="preserve"> 이동이 필요하다</w:t>
      </w:r>
    </w:p>
    <w:p w:rsidR="00487071" w:rsidRDefault="00487071" w:rsidP="002309EC">
      <w:pPr>
        <w:pStyle w:val="a0"/>
        <w:numPr>
          <w:ilvl w:val="3"/>
          <w:numId w:val="10"/>
        </w:numPr>
        <w:ind w:left="198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이 과정</w:t>
      </w:r>
      <w:r w:rsidR="004B6A93"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</w:t>
      </w:r>
      <w:r w:rsidR="004B6A93"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 w:hint="eastAsia"/>
        </w:rPr>
        <w:t>.</w:t>
      </w:r>
      <w:r w:rsidR="004B6A93" w:rsidRPr="004B6A93">
        <w:rPr>
          <w:rFonts w:ascii="맑은 고딕" w:eastAsia="맑은 고딕" w:hAnsi="맑은 고딕" w:hint="eastAsia"/>
        </w:rPr>
        <w:t xml:space="preserve"> </w:t>
      </w:r>
      <w:r w:rsidR="004B6A93" w:rsidRPr="00C86006">
        <w:rPr>
          <w:rFonts w:ascii="맑은 고딕" w:eastAsia="맑은 고딕" w:hAnsi="맑은 고딕" w:hint="eastAsia"/>
        </w:rPr>
        <w:t>X.MIO 소프트웨어 제어</w:t>
      </w:r>
      <w:r w:rsidR="004B6A9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항목에서 </w:t>
      </w:r>
      <w:r w:rsidR="004B6A93">
        <w:rPr>
          <w:rFonts w:ascii="맑은 고딕" w:eastAsia="맑은 고딕" w:hAnsi="맑은 고딕" w:hint="eastAsia"/>
        </w:rPr>
        <w:t>설명한다.</w:t>
      </w:r>
    </w:p>
    <w:p w:rsidR="00066405" w:rsidRDefault="00066405" w:rsidP="00066405">
      <w:pPr>
        <w:pStyle w:val="a0"/>
        <w:rPr>
          <w:rFonts w:ascii="맑은 고딕" w:eastAsia="맑은 고딕" w:hAnsi="맑은 고딕"/>
        </w:rPr>
      </w:pPr>
    </w:p>
    <w:p w:rsidR="00066405" w:rsidRDefault="00066405" w:rsidP="00896AF5">
      <w:pPr>
        <w:pStyle w:val="a0"/>
        <w:jc w:val="center"/>
        <w:rPr>
          <w:rFonts w:ascii="맑은 고딕" w:eastAsia="맑은 고딕" w:hAnsi="맑은 고딕"/>
        </w:rPr>
      </w:pPr>
      <w:r w:rsidRPr="00066405">
        <w:rPr>
          <w:rFonts w:ascii="맑은 고딕" w:eastAsia="맑은 고딕" w:hAnsi="맑은 고딕"/>
          <w:noProof/>
        </w:rPr>
        <w:drawing>
          <wp:inline distT="0" distB="0" distL="0" distR="0">
            <wp:extent cx="4181475" cy="2114550"/>
            <wp:effectExtent l="19050" t="0" r="0" b="0"/>
            <wp:docPr id="5" name="개체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552728" cy="3528392"/>
                      <a:chOff x="1043608" y="1412776"/>
                      <a:chExt cx="6552728" cy="3528392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1916832"/>
                        <a:ext cx="3168352" cy="3024336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1043608" y="256490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오른쪽 화살표 5"/>
                      <a:cNvSpPr/>
                    </a:nvSpPr>
                    <a:spPr>
                      <a:xfrm>
                        <a:off x="2555776" y="2636912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563888" y="1412776"/>
                        <a:ext cx="2098331" cy="33855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600" dirty="0" err="1" smtClean="0"/>
                            <a:t>Matrox</a:t>
                          </a:r>
                          <a:r>
                            <a:rPr lang="en-US" altLang="ko-KR" sz="1600" dirty="0" smtClean="0"/>
                            <a:t> X.MIO Board</a:t>
                          </a:r>
                          <a:endParaRPr lang="ko-KR" altLang="en-US" sz="1600" dirty="0"/>
                        </a:p>
                      </a:txBody>
                      <a:useSpRect/>
                    </a:txSp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1043608" y="321297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Ref signal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오른쪽 화살표 8"/>
                      <a:cNvSpPr/>
                    </a:nvSpPr>
                    <a:spPr>
                      <a:xfrm>
                        <a:off x="2555776" y="3284984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직사각형 9"/>
                      <a:cNvSpPr/>
                    </a:nvSpPr>
                    <a:spPr>
                      <a:xfrm>
                        <a:off x="1043608" y="386104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오른쪽 화살표 10"/>
                      <a:cNvSpPr/>
                    </a:nvSpPr>
                    <a:spPr>
                      <a:xfrm>
                        <a:off x="2555776" y="3933056"/>
                        <a:ext cx="432048" cy="360040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직사각형 11"/>
                      <a:cNvSpPr/>
                    </a:nvSpPr>
                    <a:spPr>
                      <a:xfrm>
                        <a:off x="3923928" y="2564904"/>
                        <a:ext cx="1440160" cy="151216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Event Watcher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번개 12"/>
                      <a:cNvSpPr/>
                    </a:nvSpPr>
                    <a:spPr>
                      <a:xfrm>
                        <a:off x="3203848" y="2564904"/>
                        <a:ext cx="648072" cy="1584176"/>
                      </a:xfrm>
                      <a:prstGeom prst="lightningBol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5652120" y="2780928"/>
                        <a:ext cx="1944216" cy="1080120"/>
                      </a:xfrm>
                      <a:prstGeom prst="rightArrowCallou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Alarm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066405" w:rsidRDefault="00066405" w:rsidP="00896AF5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 Event 동작의 예</w:t>
      </w:r>
    </w:p>
    <w:p w:rsidR="00066405" w:rsidRDefault="00066405" w:rsidP="00066405">
      <w:pPr>
        <w:pStyle w:val="a0"/>
        <w:rPr>
          <w:rFonts w:ascii="맑은 고딕" w:eastAsia="맑은 고딕" w:hAnsi="맑은 고딕"/>
        </w:rPr>
      </w:pPr>
    </w:p>
    <w:p w:rsidR="009531B8" w:rsidRPr="00C86006" w:rsidRDefault="009531B8" w:rsidP="002309EC">
      <w:pPr>
        <w:pStyle w:val="a0"/>
        <w:numPr>
          <w:ilvl w:val="2"/>
          <w:numId w:val="10"/>
        </w:numPr>
        <w:wordWrap/>
        <w:overflowPunct/>
        <w:ind w:left="1560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하드웨어 Feedback</w:t>
      </w:r>
      <w:r w:rsidR="00066405">
        <w:rPr>
          <w:rFonts w:ascii="맑은 고딕" w:eastAsia="맑은 고딕" w:hAnsi="맑은 고딕" w:hint="eastAsia"/>
        </w:rPr>
        <w:t xml:space="preserve"> (fig.2)</w:t>
      </w:r>
    </w:p>
    <w:p w:rsidR="00A855EC" w:rsidRPr="00C86006" w:rsidRDefault="00A855EC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Signal의 유무</w:t>
      </w:r>
    </w:p>
    <w:p w:rsidR="00A855EC" w:rsidRDefault="00A855EC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</w:t>
      </w:r>
    </w:p>
    <w:p w:rsidR="008E081B" w:rsidRDefault="008E081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입력된 H/W의 feedback은 event형태로 S/W</w:t>
      </w:r>
      <w:r w:rsidR="009F3CD5">
        <w:rPr>
          <w:rFonts w:ascii="맑은 고딕" w:eastAsia="맑은 고딕" w:hAnsi="맑은 고딕" w:hint="eastAsia"/>
        </w:rPr>
        <w:t xml:space="preserve"> 레벨로</w:t>
      </w:r>
      <w:r>
        <w:rPr>
          <w:rFonts w:ascii="맑은 고딕" w:eastAsia="맑은 고딕" w:hAnsi="맑은 고딕" w:hint="eastAsia"/>
        </w:rPr>
        <w:t xml:space="preserve"> 전달</w:t>
      </w:r>
      <w:r w:rsidR="009F3CD5">
        <w:rPr>
          <w:rFonts w:ascii="맑은 고딕" w:eastAsia="맑은 고딕" w:hAnsi="맑은 고딕" w:hint="eastAsia"/>
        </w:rPr>
        <w:t>된</w:t>
      </w:r>
      <w:r>
        <w:rPr>
          <w:rFonts w:ascii="맑은 고딕" w:eastAsia="맑은 고딕" w:hAnsi="맑은 고딕" w:hint="eastAsia"/>
        </w:rPr>
        <w:t>다.</w:t>
      </w:r>
    </w:p>
    <w:p w:rsidR="008E081B" w:rsidRDefault="008E081B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Event의 발생 시 엔진 코어는 어플리케이션 레벨에 이를 통보</w:t>
      </w:r>
      <w:r w:rsidR="009F3CD5">
        <w:rPr>
          <w:rFonts w:ascii="맑은 고딕" w:eastAsia="맑은 고딕" w:hAnsi="맑은 고딕" w:hint="eastAsia"/>
        </w:rPr>
        <w:t>한다.</w:t>
      </w:r>
    </w:p>
    <w:p w:rsidR="008E081B" w:rsidRPr="00C86006" w:rsidRDefault="00AF63B1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</w:t>
      </w:r>
      <w:r w:rsidR="008E081B">
        <w:rPr>
          <w:rFonts w:ascii="맑은 고딕" w:eastAsia="맑은 고딕" w:hAnsi="맑은 고딕" w:hint="eastAsia"/>
        </w:rPr>
        <w:t>케이션은 event의 경중에 따라 사용자에게 직접 알리거나 로그를 남긴다.</w:t>
      </w:r>
    </w:p>
    <w:p w:rsidR="00A855EC" w:rsidRDefault="00A855EC" w:rsidP="002309EC">
      <w:pPr>
        <w:pStyle w:val="a0"/>
        <w:numPr>
          <w:ilvl w:val="2"/>
          <w:numId w:val="10"/>
        </w:numPr>
        <w:wordWrap/>
        <w:overflowPunct/>
        <w:ind w:left="1560"/>
        <w:jc w:val="left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clock</w:t>
      </w:r>
    </w:p>
    <w:p w:rsidR="004459B0" w:rsidRPr="00066405" w:rsidRDefault="00066405" w:rsidP="002309EC">
      <w:pPr>
        <w:pStyle w:val="a0"/>
        <w:numPr>
          <w:ilvl w:val="3"/>
          <w:numId w:val="10"/>
        </w:numPr>
        <w:wordWrap/>
        <w:overflowPunct/>
        <w:ind w:left="1985"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Nano초 단위의 시간</w:t>
      </w:r>
      <w:r w:rsidR="009F3CD5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이용하여 드랍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프레임 계산 및 송출 시 프레임당 정확한 time stamp를 설정</w:t>
      </w:r>
      <w:r w:rsidR="009F3CD5">
        <w:rPr>
          <w:rFonts w:ascii="맑은 고딕" w:eastAsia="맑은 고딕" w:hAnsi="맑은 고딕" w:hint="eastAsia"/>
        </w:rPr>
        <w:t>한다.</w:t>
      </w:r>
    </w:p>
    <w:p w:rsidR="009531B8" w:rsidRDefault="009531B8" w:rsidP="002309EC">
      <w:pPr>
        <w:pStyle w:val="a0"/>
        <w:numPr>
          <w:ilvl w:val="1"/>
          <w:numId w:val="10"/>
        </w:numPr>
        <w:ind w:left="1134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X.MIO 소프트웨어 제어</w:t>
      </w:r>
    </w:p>
    <w:p w:rsidR="004B6A93" w:rsidRDefault="004B6A93" w:rsidP="00EF3A01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Surface</w:t>
      </w:r>
      <w:r w:rsidR="00EF3A01">
        <w:rPr>
          <w:rFonts w:ascii="맑은 고딕" w:eastAsia="맑은 고딕" w:hAnsi="맑은 고딕" w:hint="eastAsia"/>
        </w:rPr>
        <w:t xml:space="preserve"> , Samples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Matrox의 전반적인 녹화와 재생과정의 이해를 위해서는 surface</w:t>
      </w:r>
      <w:r w:rsidR="00EF3A01">
        <w:rPr>
          <w:rFonts w:ascii="맑은 고딕" w:eastAsia="맑은 고딕" w:hAnsi="맑은 고딕" w:hint="eastAsia"/>
        </w:rPr>
        <w:t>와 Sample</w:t>
      </w:r>
      <w:r>
        <w:rPr>
          <w:rFonts w:ascii="맑은 고딕" w:eastAsia="맑은 고딕" w:hAnsi="맑은 고딕" w:hint="eastAsia"/>
        </w:rPr>
        <w:t>의 이해가 필요하다.</w:t>
      </w:r>
    </w:p>
    <w:p w:rsidR="00EF3A01" w:rsidRDefault="00EF3A0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Surface는 영상, Samples는 음성의 데이터로 이해하면 됨</w:t>
      </w:r>
    </w:p>
    <w:p w:rsidR="004B6A93" w:rsidRDefault="00EF3A0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EF3A01">
        <w:rPr>
          <w:rFonts w:ascii="맑은 고딕" w:eastAsia="맑은 고딕" w:hAnsi="맑은 고딕"/>
        </w:rPr>
        <w:t>2.1.1.B.ii</w:t>
      </w:r>
      <w:r w:rsidR="004B6A93">
        <w:rPr>
          <w:rFonts w:ascii="맑은 고딕" w:eastAsia="맑은 고딕" w:hAnsi="맑은 고딕" w:hint="eastAsia"/>
        </w:rPr>
        <w:t>에 기술한 frame buffer 데이터에 접근하기 위해서는 matrox API의 surface를 이용하여야 한다.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큰 의미로 프레임 이미지를 의미</w:t>
      </w:r>
    </w:p>
    <w:p w:rsidR="004B6A93" w:rsidRPr="00C86006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ARGB, YUVA간 변환이 가능하며 이를 이용하여 이미지의 변환, 합성에 사용된다.</w:t>
      </w:r>
    </w:p>
    <w:p w:rsidR="004B6A93" w:rsidRDefault="004B6A93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논리적인 </w:t>
      </w:r>
      <w:r>
        <w:rPr>
          <w:rFonts w:ascii="맑은 고딕" w:eastAsia="맑은 고딕" w:hAnsi="맑은 고딕" w:hint="eastAsia"/>
        </w:rPr>
        <w:t>matrox</w:t>
      </w:r>
      <w:r w:rsidRPr="00C86006">
        <w:rPr>
          <w:rFonts w:ascii="맑은 고딕" w:eastAsia="맑은 고딕" w:hAnsi="맑은 고딕" w:hint="eastAsia"/>
        </w:rPr>
        <w:t xml:space="preserve"> SDK상의 이미지 버퍼</w:t>
      </w:r>
      <w:r>
        <w:rPr>
          <w:rFonts w:ascii="맑은 고딕" w:eastAsia="맑은 고딕" w:hAnsi="맑은 고딕" w:hint="eastAsia"/>
        </w:rPr>
        <w:t>로 로컬 메모리와 Board IO 메모리의 frame buffer를 제어할 수 있다.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Frame date는 surface 형태로 접근할 수 있으며 surface의 위치, 타입 등을 지정해 생성 혹은 생성되어있는 데이터의 접근이 가능하다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new surface(Location, ColorFormat...)</w:t>
      </w:r>
    </w:p>
    <w:p w:rsidR="00C0496C" w:rsidRDefault="00C0496C" w:rsidP="00C0496C">
      <w:pPr>
        <w:pStyle w:val="a0"/>
        <w:numPr>
          <w:ilvl w:val="4"/>
          <w:numId w:val="15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Location은 surface의 생성 위치, ColorFormat은 surface의 색상 영역을 지정할 수 있다.</w:t>
      </w:r>
    </w:p>
    <w:p w:rsidR="00C0496C" w:rsidRPr="00AF1C4D" w:rsidRDefault="00C0496C" w:rsidP="00C0496C">
      <w:pPr>
        <w:pStyle w:val="a0"/>
        <w:numPr>
          <w:ilvl w:val="4"/>
          <w:numId w:val="15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Surface의 생성 위치는 크게 system local memory와 board IO memory가 있다.</w:t>
      </w:r>
    </w:p>
    <w:p w:rsidR="009531B8" w:rsidRDefault="009531B8" w:rsidP="00EF3A01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 Reader</w:t>
      </w:r>
    </w:p>
    <w:p w:rsidR="00782FF2" w:rsidRDefault="00782FF2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저장소에서 파일을 읽어올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 사용</w:t>
      </w:r>
    </w:p>
    <w:p w:rsidR="008B2010" w:rsidRDefault="008B2010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파일의 Open시에 코덱 판별</w:t>
      </w:r>
      <w:r w:rsidR="00C0496C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</w:t>
      </w:r>
      <w:r w:rsidR="00C0496C">
        <w:rPr>
          <w:rFonts w:ascii="맑은 고딕" w:eastAsia="맑은 고딕" w:hAnsi="맑은 고딕" w:hint="eastAsia"/>
        </w:rPr>
        <w:t>자동으로 함</w:t>
      </w:r>
    </w:p>
    <w:p w:rsidR="00086A91" w:rsidRDefault="00086A91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ex) </w:t>
      </w:r>
      <w:r w:rsidR="00D459D6">
        <w:rPr>
          <w:rFonts w:ascii="맑은 고딕" w:eastAsia="맑은 고딕" w:hAnsi="맑은 고딕"/>
        </w:rPr>
        <w:t>GetBuffer ( VideoData, Video</w:t>
      </w:r>
      <w:r w:rsidR="00D459D6">
        <w:rPr>
          <w:rFonts w:ascii="맑은 고딕" w:eastAsia="맑은 고딕" w:hAnsi="맑은 고딕" w:hint="eastAsia"/>
        </w:rPr>
        <w:t>D</w:t>
      </w:r>
      <w:r w:rsidRPr="00086A91">
        <w:rPr>
          <w:rFonts w:ascii="맑은 고딕" w:eastAsia="맑은 고딕" w:hAnsi="맑은 고딕"/>
        </w:rPr>
        <w:t>ataSize,  AudioData, AudioDataSize, SamplesPerBuffer, VBIData, VBIDataSize...)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VideoData는 progress와 interlaced의 경우에 대응하기 위해 array의 형태로 구성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AudioData 역시 VideoData에 대응하기 위한 array로 </w:t>
      </w:r>
      <w:r w:rsidR="009F3CD5">
        <w:rPr>
          <w:rFonts w:ascii="맑은 고딕" w:eastAsia="맑은 고딕" w:hAnsi="맑은 고딕" w:hint="eastAsia"/>
        </w:rPr>
        <w:t>구성되어짐</w:t>
      </w:r>
    </w:p>
    <w:p w:rsidR="00D459D6" w:rsidRDefault="00D459D6" w:rsidP="00EF3A01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VBI Data등도 이 과정에서 읽어지게 됨</w:t>
      </w:r>
    </w:p>
    <w:p w:rsidR="00782FF2" w:rsidRDefault="00782FF2" w:rsidP="00EF3A01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읽어진 데이터는 frame data 형태로 로컬 메모리에 존재한다.</w:t>
      </w:r>
    </w:p>
    <w:p w:rsidR="00C0496C" w:rsidRDefault="009F3CD5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저장장치</w:t>
      </w:r>
      <w:r w:rsidR="009531B8" w:rsidRPr="006C3723">
        <w:rPr>
          <w:rFonts w:ascii="맑은 고딕" w:eastAsia="맑은 고딕" w:hAnsi="맑은 고딕" w:hint="eastAsia"/>
        </w:rPr>
        <w:t>의 파일을 읽어올</w:t>
      </w:r>
      <w:r w:rsidR="00AF63B1" w:rsidRPr="006C3723">
        <w:rPr>
          <w:rFonts w:ascii="맑은 고딕" w:eastAsia="맑은 고딕" w:hAnsi="맑은 고딕" w:hint="eastAsia"/>
        </w:rPr>
        <w:t xml:space="preserve"> </w:t>
      </w:r>
      <w:r w:rsidR="009531B8" w:rsidRPr="006C3723">
        <w:rPr>
          <w:rFonts w:ascii="맑은 고딕" w:eastAsia="맑은 고딕" w:hAnsi="맑은 고딕" w:hint="eastAsia"/>
        </w:rPr>
        <w:t>때 안정적인 reading을 위해 버퍼</w:t>
      </w:r>
      <w:r>
        <w:rPr>
          <w:rFonts w:ascii="맑은 고딕" w:eastAsia="맑은 고딕" w:hAnsi="맑은 고딕" w:hint="eastAsia"/>
        </w:rPr>
        <w:t xml:space="preserve"> </w:t>
      </w:r>
      <w:r w:rsidR="009531B8" w:rsidRPr="006C3723">
        <w:rPr>
          <w:rFonts w:ascii="맑은 고딕" w:eastAsia="맑은 고딕" w:hAnsi="맑은 고딕" w:hint="eastAsia"/>
        </w:rPr>
        <w:t>사이즈</w:t>
      </w:r>
      <w:r>
        <w:rPr>
          <w:rFonts w:ascii="맑은 고딕" w:eastAsia="맑은 고딕" w:hAnsi="맑은 고딕" w:hint="eastAsia"/>
        </w:rPr>
        <w:t>를</w:t>
      </w:r>
      <w:r w:rsidR="009531B8" w:rsidRPr="006C3723">
        <w:rPr>
          <w:rFonts w:ascii="맑은 고딕" w:eastAsia="맑은 고딕" w:hAnsi="맑은 고딕" w:hint="eastAsia"/>
        </w:rPr>
        <w:t xml:space="preserve"> 조정</w:t>
      </w:r>
      <w:r w:rsidR="006C3723" w:rsidRPr="006C3723">
        <w:rPr>
          <w:rFonts w:ascii="맑은 고딕" w:eastAsia="맑은 고딕" w:hAnsi="맑은 고딕" w:hint="eastAsia"/>
        </w:rPr>
        <w:t xml:space="preserve"> </w:t>
      </w:r>
    </w:p>
    <w:p w:rsidR="00AF1C4D" w:rsidRPr="006C3723" w:rsidRDefault="006C372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(</w:t>
      </w:r>
      <w:r w:rsidR="00AF1C4D" w:rsidRPr="006C3723">
        <w:rPr>
          <w:rFonts w:ascii="맑은 고딕" w:eastAsia="맑은 고딕" w:hAnsi="맑은 고딕" w:hint="eastAsia"/>
        </w:rPr>
        <w:t>ex)</w:t>
      </w:r>
      <w:r w:rsidR="009F3CD5">
        <w:rPr>
          <w:rFonts w:ascii="맑은 고딕" w:eastAsia="맑은 고딕" w:hAnsi="맑은 고딕" w:hint="eastAsia"/>
        </w:rPr>
        <w:t xml:space="preserve"> </w:t>
      </w:r>
      <w:r w:rsidR="00AF1C4D" w:rsidRPr="006C3723">
        <w:rPr>
          <w:rFonts w:ascii="맑은 고딕" w:eastAsia="맑은 고딕" w:hAnsi="맑은 고딕" w:hint="eastAsia"/>
        </w:rPr>
        <w:t>SetPipelineSize(size)</w:t>
      </w:r>
    </w:p>
    <w:p w:rsidR="00AF1C4D" w:rsidRDefault="00AF1C4D" w:rsidP="002309EC">
      <w:pPr>
        <w:pStyle w:val="a0"/>
        <w:numPr>
          <w:ilvl w:val="6"/>
          <w:numId w:val="16"/>
        </w:numPr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이때 size는 개발자가 원하는 안정적으로 동작하기 위한 수치를 입력</w:t>
      </w:r>
    </w:p>
    <w:p w:rsidR="00C0496C" w:rsidRPr="00C0496C" w:rsidRDefault="00AF1C4D" w:rsidP="00C0496C">
      <w:pPr>
        <w:pStyle w:val="a0"/>
        <w:numPr>
          <w:ilvl w:val="6"/>
          <w:numId w:val="16"/>
        </w:numPr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사용자 요구에 따라 설정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값을 대입할 수도 있음</w:t>
      </w:r>
    </w:p>
    <w:p w:rsidR="004459B0" w:rsidRDefault="009531B8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재생방식(normal play, FF, REW, scrub, various play)에 따른 reader의 조절로 원활한 재생 지원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Play() : reader를 플레이 상태로 설정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Stop() : reader를 정지</w:t>
      </w:r>
    </w:p>
    <w:p w:rsidR="006C3723" w:rsidRDefault="00AF1C4D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Seek(frame)</w:t>
      </w:r>
      <w:r w:rsidR="006C3723" w:rsidRPr="006C3723">
        <w:rPr>
          <w:rFonts w:ascii="맑은 고딕" w:eastAsia="맑은 고딕" w:hAnsi="맑은 고딕" w:hint="eastAsia"/>
        </w:rPr>
        <w:t xml:space="preserve"> : </w:t>
      </w:r>
      <w:r w:rsidRPr="006C3723">
        <w:rPr>
          <w:rFonts w:ascii="맑은 고딕" w:eastAsia="맑은 고딕" w:hAnsi="맑은 고딕" w:hint="eastAsia"/>
        </w:rPr>
        <w:t>frame에 지정한 프레임으로 이동</w:t>
      </w:r>
    </w:p>
    <w:p w:rsidR="006C3723" w:rsidRDefault="0035304B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>Shuttle(dValue)</w:t>
      </w:r>
      <w:r w:rsidR="006C3723" w:rsidRPr="006C3723">
        <w:rPr>
          <w:rFonts w:ascii="맑은 고딕" w:eastAsia="맑은 고딕" w:hAnsi="맑은 고딕" w:hint="eastAsia"/>
        </w:rPr>
        <w:t xml:space="preserve"> : </w:t>
      </w:r>
      <w:r w:rsidRPr="006C3723">
        <w:rPr>
          <w:rFonts w:ascii="맑은 고딕" w:eastAsia="맑은 고딕" w:hAnsi="맑은 고딕" w:hint="eastAsia"/>
        </w:rPr>
        <w:t>원하는 속도로 재생을 제어할 수 있음</w:t>
      </w:r>
    </w:p>
    <w:p w:rsidR="0035304B" w:rsidRDefault="0035304B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6C3723">
        <w:rPr>
          <w:rFonts w:ascii="맑은 고딕" w:eastAsia="맑은 고딕" w:hAnsi="맑은 고딕" w:hint="eastAsia"/>
        </w:rPr>
        <w:t xml:space="preserve">상기 </w:t>
      </w:r>
      <w:r w:rsidR="004B6A93">
        <w:rPr>
          <w:rFonts w:ascii="맑은 고딕" w:eastAsia="맑은 고딕" w:hAnsi="맑은 고딕" w:hint="eastAsia"/>
        </w:rPr>
        <w:t>네가지</w:t>
      </w:r>
      <w:r w:rsidRPr="006C3723">
        <w:rPr>
          <w:rFonts w:ascii="맑은 고딕" w:eastAsia="맑은 고딕" w:hAnsi="맑은 고딕" w:hint="eastAsia"/>
        </w:rPr>
        <w:t xml:space="preserve"> 함수의 조합으로 재생 과정이 이루어진다.</w:t>
      </w:r>
    </w:p>
    <w:p w:rsidR="004B6A93" w:rsidRDefault="004B6A93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ex) 플레이의 경우 : </w:t>
      </w:r>
    </w:p>
    <w:p w:rsidR="004B6A93" w:rsidRDefault="004B6A93" w:rsidP="004B6A93">
      <w:pPr>
        <w:pStyle w:val="a0"/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  <w:t>m_pJFlexreader-&gt;shuttle(1.0)</w:t>
      </w:r>
    </w:p>
    <w:p w:rsidR="004B6A93" w:rsidRDefault="004B6A93" w:rsidP="004B6A93">
      <w:pPr>
        <w:pStyle w:val="a0"/>
        <w:ind w:left="269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ab/>
        <w:t>m_pJFlexreader-&gt;Play()</w:t>
      </w:r>
    </w:p>
    <w:p w:rsidR="006C3723" w:rsidRDefault="006C3723" w:rsidP="006C3723">
      <w:pPr>
        <w:pStyle w:val="a0"/>
        <w:ind w:left="2680"/>
        <w:rPr>
          <w:rFonts w:ascii="맑은 고딕" w:eastAsia="맑은 고딕" w:hAnsi="맑은 고딕"/>
        </w:rPr>
      </w:pPr>
    </w:p>
    <w:p w:rsidR="00C0496C" w:rsidRPr="006C3723" w:rsidRDefault="00C0496C" w:rsidP="006C3723">
      <w:pPr>
        <w:pStyle w:val="a0"/>
        <w:ind w:left="2680"/>
        <w:rPr>
          <w:rFonts w:ascii="맑은 고딕" w:eastAsia="맑은 고딕" w:hAnsi="맑은 고딕"/>
        </w:rPr>
      </w:pPr>
    </w:p>
    <w:p w:rsidR="009531B8" w:rsidRPr="00C86006" w:rsidRDefault="009531B8" w:rsidP="00C0496C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Matrox Writer</w:t>
      </w:r>
    </w:p>
    <w:p w:rsidR="009531B8" w:rsidRDefault="009F3CD5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1.</w:t>
      </w:r>
      <w:r w:rsidR="00782FF2">
        <w:rPr>
          <w:rFonts w:ascii="맑은 고딕" w:eastAsia="맑은 고딕" w:hAnsi="맑은 고딕" w:hint="eastAsia"/>
        </w:rPr>
        <w:t>A.에 기술한대로 입력된 frame data는 matrox IO board</w:t>
      </w:r>
      <w:r>
        <w:rPr>
          <w:rFonts w:ascii="맑은 고딕" w:eastAsia="맑은 고딕" w:hAnsi="맑은 고딕" w:hint="eastAsia"/>
        </w:rPr>
        <w:t xml:space="preserve"> </w:t>
      </w:r>
      <w:r w:rsidR="00782FF2">
        <w:rPr>
          <w:rFonts w:ascii="맑은 고딕" w:eastAsia="맑은 고딕" w:hAnsi="맑은 고딕" w:hint="eastAsia"/>
        </w:rPr>
        <w:t>내의 메모리에 존재하며 이 데이터의 저장을 위해서는 로컬 메모리로 복사 도는 이동되어야 한다</w:t>
      </w:r>
    </w:p>
    <w:p w:rsidR="00782FF2" w:rsidRPr="00C86006" w:rsidRDefault="00782FF2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writer는 </w:t>
      </w:r>
      <w:r w:rsidR="00D459D6">
        <w:rPr>
          <w:rFonts w:ascii="맑은 고딕" w:eastAsia="맑은 고딕" w:hAnsi="맑은 고딕" w:hint="eastAsia"/>
        </w:rPr>
        <w:t>로컬</w:t>
      </w:r>
      <w:r>
        <w:rPr>
          <w:rFonts w:ascii="맑은 고딕" w:eastAsia="맑은 고딕" w:hAnsi="맑은 고딕" w:hint="eastAsia"/>
        </w:rPr>
        <w:t>로 복사된 frame data를 저장소에 저장하는 역할을 수행한다</w:t>
      </w:r>
    </w:p>
    <w:p w:rsidR="009531B8" w:rsidRDefault="009531B8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원활한 녹화 작업을 위</w:t>
      </w:r>
      <w:r w:rsidR="009F3CD5">
        <w:rPr>
          <w:rFonts w:ascii="맑은 고딕" w:eastAsia="맑은 고딕" w:hAnsi="맑은 고딕" w:hint="eastAsia"/>
        </w:rPr>
        <w:t>해</w:t>
      </w:r>
      <w:r w:rsidRPr="00C86006">
        <w:rPr>
          <w:rFonts w:ascii="맑은 고딕" w:eastAsia="맑은 고딕" w:hAnsi="맑은 고딕" w:hint="eastAsia"/>
        </w:rPr>
        <w:t xml:space="preserve">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</w:t>
      </w:r>
      <w:r w:rsidR="009F3CD5">
        <w:rPr>
          <w:rFonts w:ascii="맑은 고딕" w:eastAsia="맑은 고딕" w:hAnsi="맑은 고딕" w:hint="eastAsia"/>
        </w:rPr>
        <w:t>를</w:t>
      </w:r>
      <w:r w:rsidRPr="00C86006">
        <w:rPr>
          <w:rFonts w:ascii="맑은 고딕" w:eastAsia="맑은 고딕" w:hAnsi="맑은 고딕" w:hint="eastAsia"/>
        </w:rPr>
        <w:t xml:space="preserve"> 세팅</w:t>
      </w:r>
    </w:p>
    <w:p w:rsidR="00782FF2" w:rsidRDefault="00782FF2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 format, bitrate, frame rate</w:t>
      </w:r>
      <w:r w:rsidR="009F3CD5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등의 설정이 필요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저장 미디어의 세팅은 </w:t>
      </w:r>
      <w:r w:rsidR="00AF63B1">
        <w:rPr>
          <w:rFonts w:ascii="맑은 고딕" w:eastAsia="맑은 고딕" w:hAnsi="맑은 고딕" w:hint="eastAsia"/>
        </w:rPr>
        <w:t>해당</w:t>
      </w:r>
      <w:r>
        <w:rPr>
          <w:rFonts w:ascii="맑은 고딕" w:eastAsia="맑은 고딕" w:hAnsi="맑은 고딕" w:hint="eastAsia"/>
        </w:rPr>
        <w:t xml:space="preserve"> 파일의 Open시에 이루어진다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 w:hint="eastAsia"/>
        </w:rPr>
        <w:t xml:space="preserve">ex) </w:t>
      </w:r>
      <w:r w:rsidRPr="00D459D6">
        <w:rPr>
          <w:rFonts w:ascii="맑은 고딕" w:eastAsia="맑은 고딕" w:hAnsi="맑은 고딕"/>
        </w:rPr>
        <w:t>OpenFile(</w:t>
      </w:r>
      <w:r w:rsidRPr="00D459D6">
        <w:rPr>
          <w:rFonts w:ascii="맑은 고딕" w:eastAsia="맑은 고딕" w:hAnsi="맑은 고딕" w:hint="eastAsia"/>
        </w:rPr>
        <w:t>FilePath</w:t>
      </w:r>
      <w:r w:rsidRPr="00D459D6">
        <w:rPr>
          <w:rFonts w:ascii="맑은 고딕" w:eastAsia="맑은 고딕" w:hAnsi="맑은 고딕"/>
        </w:rPr>
        <w:t>, CaptureType,</w:t>
      </w:r>
      <w:r w:rsidRPr="00D459D6">
        <w:rPr>
          <w:rFonts w:ascii="맑은 고딕" w:eastAsia="맑은 고딕" w:hAnsi="맑은 고딕" w:hint="eastAsia"/>
        </w:rPr>
        <w:t xml:space="preserve"> </w:t>
      </w:r>
      <w:r w:rsidRPr="00D459D6">
        <w:rPr>
          <w:rFonts w:ascii="맑은 고딕" w:eastAsia="맑은 고딕" w:hAnsi="맑은 고딕"/>
        </w:rPr>
        <w:t>Re</w:t>
      </w:r>
      <w:r w:rsidRPr="00D459D6">
        <w:rPr>
          <w:rFonts w:ascii="맑은 고딕" w:eastAsia="맑은 고딕" w:hAnsi="맑은 고딕" w:hint="eastAsia"/>
        </w:rPr>
        <w:t>solutionInformation</w:t>
      </w:r>
      <w:r w:rsidRPr="00D459D6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 w:rsidRPr="00D459D6">
        <w:rPr>
          <w:rFonts w:ascii="맑은 고딕" w:eastAsia="맑은 고딕" w:hAnsi="맑은 고딕"/>
        </w:rPr>
        <w:t>VideoParameters, AudioParameters</w:t>
      </w:r>
      <w:r>
        <w:rPr>
          <w:rFonts w:ascii="맑은 고딕" w:eastAsia="맑은 고딕" w:hAnsi="맑은 고딕" w:hint="eastAsia"/>
        </w:rPr>
        <w:t>...)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CaptureType으로 저장되어질 파일의 타입</w:t>
      </w:r>
      <w:r w:rsidR="009F3CD5">
        <w:rPr>
          <w:rFonts w:ascii="맑은 고딕" w:eastAsia="맑은 고딕" w:hAnsi="맑은 고딕" w:hint="eastAsia"/>
        </w:rPr>
        <w:t>,</w:t>
      </w:r>
      <w:r>
        <w:rPr>
          <w:rFonts w:ascii="맑은 고딕" w:eastAsia="맑은 고딕" w:hAnsi="맑은 고딕" w:hint="eastAsia"/>
        </w:rPr>
        <w:t xml:space="preserve"> 다시 말해 포맷을 결정한다(넓은 의미로 wrapper를 지정함)</w:t>
      </w:r>
    </w:p>
    <w:p w:rsidR="00D459D6" w:rsidRDefault="00D459D6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/>
        </w:rPr>
        <w:t>VideoParameters</w:t>
      </w:r>
      <w:r>
        <w:rPr>
          <w:rFonts w:ascii="맑은 고딕" w:eastAsia="맑은 고딕" w:hAnsi="맑은 고딕" w:hint="eastAsia"/>
        </w:rPr>
        <w:t>는 essence를 설정함. 실질적인 비트레이트 등의 설정은 여기</w:t>
      </w:r>
      <w:r w:rsidR="009F3CD5">
        <w:rPr>
          <w:rFonts w:ascii="맑은 고딕" w:eastAsia="맑은 고딕" w:hAnsi="맑은 고딕" w:hint="eastAsia"/>
        </w:rPr>
        <w:t>에</w:t>
      </w:r>
      <w:r>
        <w:rPr>
          <w:rFonts w:ascii="맑은 고딕" w:eastAsia="맑은 고딕" w:hAnsi="맑은 고딕" w:hint="eastAsia"/>
        </w:rPr>
        <w:t>서 이루어짐</w:t>
      </w:r>
    </w:p>
    <w:p w:rsidR="004B6A93" w:rsidRDefault="008B2010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D459D6">
        <w:rPr>
          <w:rFonts w:ascii="맑은 고딕" w:eastAsia="맑은 고딕" w:hAnsi="맑은 고딕"/>
        </w:rPr>
        <w:t>AudioParameters</w:t>
      </w:r>
      <w:r>
        <w:rPr>
          <w:rFonts w:ascii="맑은 고딕" w:eastAsia="맑은 고딕" w:hAnsi="맑은 고딕" w:hint="eastAsia"/>
        </w:rPr>
        <w:t xml:space="preserve">는 </w:t>
      </w:r>
      <w:r w:rsidRPr="00D459D6">
        <w:rPr>
          <w:rFonts w:ascii="맑은 고딕" w:eastAsia="맑은 고딕" w:hAnsi="맑은 고딕"/>
        </w:rPr>
        <w:t>VideoParameters</w:t>
      </w:r>
      <w:r>
        <w:rPr>
          <w:rFonts w:ascii="맑은 고딕" w:eastAsia="맑은 고딕" w:hAnsi="맑은 고딕" w:hint="eastAsia"/>
        </w:rPr>
        <w:t>의 개념과 동일</w:t>
      </w:r>
    </w:p>
    <w:p w:rsidR="00C0496C" w:rsidRDefault="00C0496C" w:rsidP="00C0496C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실제 저장 과정은 다음과 같다</w:t>
      </w:r>
    </w:p>
    <w:p w:rsidR="00C0496C" w:rsidRDefault="00C0496C" w:rsidP="00C0496C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GetBuffer ( VideoData, Video</w:t>
      </w:r>
      <w:r>
        <w:rPr>
          <w:rFonts w:ascii="맑은 고딕" w:eastAsia="맑은 고딕" w:hAnsi="맑은 고딕" w:hint="eastAsia"/>
        </w:rPr>
        <w:t>D</w:t>
      </w:r>
      <w:r w:rsidRPr="00086A91">
        <w:rPr>
          <w:rFonts w:ascii="맑은 고딕" w:eastAsia="맑은 고딕" w:hAnsi="맑은 고딕"/>
        </w:rPr>
        <w:t>ataSize,  AudioData, AudioDataSize, SamplesPerBuffer, VBIData, VBIDataSize...)</w:t>
      </w:r>
    </w:p>
    <w:p w:rsidR="000B03C5" w:rsidRDefault="00C0496C" w:rsidP="00C0496C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Reader의 사용과 동일하게 GetBuffer를 사용하</w:t>
      </w:r>
      <w:r w:rsidR="000B03C5">
        <w:rPr>
          <w:rFonts w:ascii="맑은 고딕" w:eastAsia="맑은 고딕" w:hAnsi="맑은 고딕" w:hint="eastAsia"/>
        </w:rPr>
        <w:t>여 얻어 옴</w:t>
      </w:r>
    </w:p>
    <w:p w:rsidR="000B03C5" w:rsidRDefault="000B03C5" w:rsidP="000B03C5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CopySurface(SourceSurface, TargetSurface)</w:t>
      </w:r>
    </w:p>
    <w:p w:rsidR="000B03C5" w:rsidRDefault="000B03C5" w:rsidP="000B03C5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SourceSurface는 위의 GetBuffer에서 얻어온 write를 위한 surface이고 TargetSurface는 저장 될 surface이다.</w:t>
      </w:r>
    </w:p>
    <w:p w:rsidR="00C0496C" w:rsidRDefault="00C0496C" w:rsidP="000B03C5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surface</w:t>
      </w:r>
      <w:r w:rsidR="000B03C5">
        <w:rPr>
          <w:rFonts w:ascii="맑은 고딕" w:eastAsia="맑은 고딕" w:hAnsi="맑은 고딕" w:hint="eastAsia"/>
        </w:rPr>
        <w:t>와 samples</w:t>
      </w:r>
      <w:r>
        <w:rPr>
          <w:rFonts w:ascii="맑은 고딕" w:eastAsia="맑은 고딕" w:hAnsi="맑은 고딕" w:hint="eastAsia"/>
        </w:rPr>
        <w:t xml:space="preserve">에 </w:t>
      </w:r>
      <w:r w:rsidR="000B03C5">
        <w:rPr>
          <w:rFonts w:ascii="맑은 고딕" w:eastAsia="맑은 고딕" w:hAnsi="맑은 고딕" w:hint="eastAsia"/>
        </w:rPr>
        <w:t>저장하고자 하는 surface와 samples를 복사하여 저장 과정이 이루어진다</w:t>
      </w:r>
    </w:p>
    <w:p w:rsidR="00F0690F" w:rsidRDefault="00F0690F" w:rsidP="00F0690F">
      <w:pPr>
        <w:pStyle w:val="a0"/>
        <w:numPr>
          <w:ilvl w:val="2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On board compositor의 사용</w:t>
      </w:r>
    </w:p>
    <w:p w:rsidR="00F0690F" w:rsidRDefault="00F0690F" w:rsidP="00F0690F">
      <w:pPr>
        <w:pStyle w:val="a0"/>
        <w:numPr>
          <w:ilvl w:val="3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 / Compose의 수행에 사용</w:t>
      </w:r>
    </w:p>
    <w:p w:rsidR="00F0690F" w:rsidRDefault="00F0690F" w:rsidP="00F0690F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 w:rsidRPr="00112BAF">
        <w:rPr>
          <w:rFonts w:ascii="맑은 고딕" w:eastAsia="맑은 고딕" w:hAnsi="맑은 고딕"/>
        </w:rPr>
        <w:t>GetCompositorInterface</w:t>
      </w:r>
      <w:r>
        <w:rPr>
          <w:rFonts w:ascii="맑은 고딕" w:eastAsia="맑은 고딕" w:hAnsi="맑은 고딕" w:hint="eastAsia"/>
        </w:rPr>
        <w:t>(Compositor instance)</w:t>
      </w:r>
    </w:p>
    <w:p w:rsidR="00F0690F" w:rsidRDefault="00F0690F" w:rsidP="00F0690F">
      <w:pPr>
        <w:pStyle w:val="a0"/>
        <w:numPr>
          <w:ilvl w:val="4"/>
          <w:numId w:val="1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instance-&gt;</w:t>
      </w:r>
      <w:r w:rsidRPr="00112BAF">
        <w:rPr>
          <w:rFonts w:ascii="맑은 고딕" w:eastAsia="맑은 고딕" w:hAnsi="맑은 고딕"/>
        </w:rPr>
        <w:t>UpstreamCompose(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JDstSurface,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iLayerCount,</w:t>
      </w:r>
      <w:r>
        <w:rPr>
          <w:rFonts w:ascii="맑은 고딕" w:eastAsia="맑은 고딕" w:hAnsi="맑은 고딕" w:hint="eastAsia"/>
        </w:rPr>
        <w:t xml:space="preserve"> </w:t>
      </w:r>
      <w:r w:rsidRPr="00112BAF">
        <w:rPr>
          <w:rFonts w:ascii="맑은 고딕" w:eastAsia="맑은 고딕" w:hAnsi="맑은 고딕"/>
        </w:rPr>
        <w:t>apISurfaces,</w:t>
      </w:r>
      <w:r>
        <w:rPr>
          <w:rFonts w:ascii="맑은 고딕" w:eastAsia="맑은 고딕" w:hAnsi="맑은 고딕" w:hint="eastAsia"/>
        </w:rPr>
        <w:t>...)</w:t>
      </w:r>
    </w:p>
    <w:p w:rsidR="00F0690F" w:rsidRPr="00F0690F" w:rsidRDefault="00F0690F" w:rsidP="00F0690F">
      <w:pPr>
        <w:pStyle w:val="a0"/>
        <w:numPr>
          <w:ilvl w:val="5"/>
          <w:numId w:val="10"/>
        </w:numPr>
        <w:rPr>
          <w:rFonts w:ascii="맑은 고딕" w:eastAsia="맑은 고딕" w:hAnsi="맑은 고딕"/>
        </w:rPr>
      </w:pPr>
      <w:r w:rsidRPr="00112BAF">
        <w:rPr>
          <w:rFonts w:ascii="맑은 고딕" w:eastAsia="맑은 고딕" w:hAnsi="맑은 고딕"/>
        </w:rPr>
        <w:t>UpstreamCompose</w:t>
      </w:r>
      <w:r>
        <w:rPr>
          <w:rFonts w:ascii="맑은 고딕" w:eastAsia="맑은 고딕" w:hAnsi="맑은 고딕" w:hint="eastAsia"/>
        </w:rPr>
        <w:t xml:space="preserve"> 함수를 통해 믹싱과 컴포징 과정이 이루어지며 </w:t>
      </w:r>
      <w:r w:rsidRPr="00112BAF">
        <w:rPr>
          <w:rFonts w:ascii="맑은 고딕" w:eastAsia="맑은 고딕" w:hAnsi="맑은 고딕"/>
        </w:rPr>
        <w:t>JDstSurface</w:t>
      </w:r>
      <w:r>
        <w:rPr>
          <w:rFonts w:ascii="맑은 고딕" w:eastAsia="맑은 고딕" w:hAnsi="맑은 고딕" w:hint="eastAsia"/>
        </w:rPr>
        <w:t xml:space="preserve">sms 출력 결과물이 저장되는 surface, </w:t>
      </w:r>
      <w:r>
        <w:rPr>
          <w:rFonts w:ascii="맑은 고딕" w:eastAsia="맑은 고딕" w:hAnsi="맑은 고딕"/>
        </w:rPr>
        <w:t>apISurfaces</w:t>
      </w:r>
      <w:r>
        <w:rPr>
          <w:rFonts w:ascii="맑은 고딕" w:eastAsia="맑은 고딕" w:hAnsi="맑은 고딕" w:hint="eastAsia"/>
        </w:rPr>
        <w:t xml:space="preserve">는 다수의 surface를 한꺼번에 처리를 가능하게 한다 </w:t>
      </w:r>
    </w:p>
    <w:p w:rsidR="00067ECE" w:rsidRPr="00C86006" w:rsidRDefault="00067ECE" w:rsidP="00067ECE">
      <w:pPr>
        <w:pStyle w:val="a0"/>
        <w:rPr>
          <w:rFonts w:ascii="맑은 고딕" w:eastAsia="맑은 고딕" w:hAnsi="맑은 고딕"/>
        </w:rPr>
      </w:pPr>
    </w:p>
    <w:p w:rsidR="009531B8" w:rsidRPr="00C86006" w:rsidRDefault="00C86006" w:rsidP="002309EC">
      <w:pPr>
        <w:pStyle w:val="a0"/>
        <w:numPr>
          <w:ilvl w:val="0"/>
          <w:numId w:val="10"/>
        </w:numPr>
        <w:ind w:left="709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Engine</w:t>
      </w:r>
      <w:r w:rsidR="00A855EC" w:rsidRPr="00C86006">
        <w:rPr>
          <w:rFonts w:ascii="맑은 고딕" w:eastAsia="맑은 고딕" w:hAnsi="맑은 고딕" w:hint="eastAsia"/>
        </w:rPr>
        <w:t xml:space="preserve"> Core 구성</w:t>
      </w:r>
    </w:p>
    <w:p w:rsidR="00A855EC" w:rsidRPr="00C86006" w:rsidRDefault="00A855EC" w:rsidP="008713E5">
      <w:pPr>
        <w:pStyle w:val="a0"/>
        <w:ind w:left="709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각 채널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독립적인(타 채널에 구애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받지 않는) 역할 수행을 위해 독립적인 프로세스로 동작</w:t>
      </w:r>
    </w:p>
    <w:p w:rsidR="00A855EC" w:rsidRPr="00C86006" w:rsidRDefault="004459B0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 xml:space="preserve">엔진은 채널 프로세스의 독립적 동작을 </w:t>
      </w:r>
      <w:r w:rsidR="000B03C5" w:rsidRPr="00C86006">
        <w:rPr>
          <w:rFonts w:ascii="맑은 고딕" w:eastAsia="맑은 고딕" w:hAnsi="맑은 고딕" w:hint="eastAsia"/>
        </w:rPr>
        <w:t>염두 하여</w:t>
      </w:r>
      <w:r w:rsidRPr="00C86006">
        <w:rPr>
          <w:rFonts w:ascii="맑은 고딕" w:eastAsia="맑은 고딕" w:hAnsi="맑은 고딕" w:hint="eastAsia"/>
        </w:rPr>
        <w:t xml:space="preserve"> 설계</w:t>
      </w:r>
    </w:p>
    <w:p w:rsidR="004459B0" w:rsidRDefault="004459B0" w:rsidP="002309EC">
      <w:pPr>
        <w:pStyle w:val="a0"/>
        <w:numPr>
          <w:ilvl w:val="2"/>
          <w:numId w:val="10"/>
        </w:numPr>
        <w:ind w:left="1560"/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독립적 구조하의 동작에서 채널 </w:t>
      </w:r>
      <w:r w:rsidR="009F3CD5">
        <w:rPr>
          <w:rFonts w:ascii="맑은 고딕" w:eastAsia="맑은 고딕" w:hAnsi="맑은 고딕" w:hint="eastAsia"/>
        </w:rPr>
        <w:t>간</w:t>
      </w:r>
      <w:r w:rsidRPr="00C86006">
        <w:rPr>
          <w:rFonts w:ascii="맑은 고딕" w:eastAsia="맑은 고딕" w:hAnsi="맑은 고딕" w:hint="eastAsia"/>
        </w:rPr>
        <w:t xml:space="preserve"> 간섭이 없어야 함</w:t>
      </w:r>
    </w:p>
    <w:p w:rsidR="00FB3AAF" w:rsidRDefault="00FB3AAF" w:rsidP="00FB3AAF">
      <w:pPr>
        <w:pStyle w:val="a0"/>
        <w:numPr>
          <w:ilvl w:val="0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Input, Output</w:t>
      </w:r>
    </w:p>
    <w:p w:rsidR="00FB3AAF" w:rsidRDefault="00FB3AAF" w:rsidP="00FB3AAF">
      <w:pPr>
        <w:pStyle w:val="a0"/>
        <w:numPr>
          <w:ilvl w:val="1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영상, 음성의 입출력을 담당하는 인터페이스</w:t>
      </w:r>
    </w:p>
    <w:p w:rsidR="00FB3AAF" w:rsidRDefault="00FB3AAF" w:rsidP="00FB3AAF">
      <w:pPr>
        <w:pStyle w:val="a0"/>
        <w:numPr>
          <w:ilvl w:val="1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해당 인터페이스의 접근 방법은 다음과 같다.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GetInputOutputIndependentInterface(</w:t>
      </w:r>
      <w:r>
        <w:rPr>
          <w:rFonts w:ascii="맑은 고딕" w:eastAsia="맑은 고딕" w:hAnsi="맑은 고딕"/>
        </w:rPr>
        <w:t>InputOutputIndependent 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 인터페이스의 접근을 위한 인스턴스를 얻는다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m_pJInputOutputIndependent-&gt;GetVideoPlaybackInterface(</w:t>
      </w:r>
      <w:r>
        <w:rPr>
          <w:rFonts w:ascii="맑은 고딕" w:eastAsia="맑은 고딕" w:hAnsi="맑은 고딕" w:hint="eastAsia"/>
        </w:rPr>
        <w:t>index</w:t>
      </w:r>
      <w:r w:rsidRPr="00896A0C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>PlaybackControl 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Playback 인터페이스를 얻어온다.</w:t>
      </w:r>
    </w:p>
    <w:p w:rsidR="00FB3AAF" w:rsidRPr="00896A0C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index : 얻어오고자 하는 채널의 번호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PlaybackControl</w:t>
      </w:r>
      <w:r>
        <w:rPr>
          <w:rFonts w:ascii="맑은 고딕" w:eastAsia="맑은 고딕" w:hAnsi="맑은 고딕" w:hint="eastAsia"/>
        </w:rPr>
        <w:t xml:space="preserve"> : 제어하고자 하는 output의 인스턴스가 할당된다.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m_pJInputOutputIndependent-&gt;</w:t>
      </w:r>
      <w:r w:rsidRPr="00896A0C">
        <w:t xml:space="preserve"> </w:t>
      </w:r>
      <w:r w:rsidRPr="00896A0C">
        <w:rPr>
          <w:rFonts w:ascii="맑은 고딕" w:eastAsia="맑은 고딕" w:hAnsi="맑은 고딕"/>
        </w:rPr>
        <w:t>GetVideoCaptureInterface (</w:t>
      </w:r>
      <w:r>
        <w:rPr>
          <w:rFonts w:ascii="맑은 고딕" w:eastAsia="맑은 고딕" w:hAnsi="맑은 고딕" w:hint="eastAsia"/>
        </w:rPr>
        <w:t>index</w:t>
      </w:r>
      <w:r w:rsidRPr="00896A0C">
        <w:rPr>
          <w:rFonts w:ascii="맑은 고딕" w:eastAsia="맑은 고딕" w:hAnsi="맑은 고딕"/>
        </w:rPr>
        <w:t>,</w:t>
      </w:r>
      <w:r>
        <w:rPr>
          <w:rFonts w:ascii="맑은 고딕" w:eastAsia="맑은 고딕" w:hAnsi="맑은 고딕" w:hint="eastAsia"/>
        </w:rPr>
        <w:t xml:space="preserve"> </w:t>
      </w:r>
      <w:r w:rsidRPr="00896A0C">
        <w:rPr>
          <w:rFonts w:ascii="맑은 고딕" w:eastAsia="맑은 고딕" w:hAnsi="맑은 고딕"/>
        </w:rPr>
        <w:t>CaptureControl</w:t>
      </w:r>
      <w:r>
        <w:rPr>
          <w:rFonts w:ascii="맑은 고딕" w:eastAsia="맑은 고딕" w:hAnsi="맑은 고딕"/>
        </w:rPr>
        <w:t>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Playback 인터페이스를 얻어온다.</w:t>
      </w:r>
    </w:p>
    <w:p w:rsidR="00FB3AAF" w:rsidRPr="00896A0C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index : 얻어오고자 하는 채널의 번호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896A0C">
        <w:rPr>
          <w:rFonts w:ascii="맑은 고딕" w:eastAsia="맑은 고딕" w:hAnsi="맑은 고딕"/>
        </w:rPr>
        <w:t>CaptureControl</w:t>
      </w:r>
      <w:r>
        <w:rPr>
          <w:rFonts w:ascii="맑은 고딕" w:eastAsia="맑은 고딕" w:hAnsi="맑은 고딕" w:hint="eastAsia"/>
        </w:rPr>
        <w:t>: 제어하고자 하는 input의 인스턴스가 할당된다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입력된 frame data는 board 상에 존재(IO surface, IO samples)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출력하고자 하는 frame data도 board에 존재해야 한다.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Play의 경우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PlaybackControl</w:t>
      </w:r>
      <w:r w:rsidRPr="00BD42E2">
        <w:rPr>
          <w:rFonts w:ascii="맑은 고딕" w:eastAsia="맑은 고딕" w:hAnsi="맑은 고딕"/>
        </w:rPr>
        <w:t>-&gt;PlayBuffer(SrcSurface)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BD42E2">
        <w:rPr>
          <w:rFonts w:ascii="맑은 고딕" w:eastAsia="맑은 고딕" w:hAnsi="맑은 고딕"/>
        </w:rPr>
        <w:t>SrcSurface</w:t>
      </w:r>
      <w:r>
        <w:rPr>
          <w:rFonts w:ascii="맑은 고딕" w:eastAsia="맑은 고딕" w:hAnsi="맑은 고딕" w:hint="eastAsia"/>
        </w:rPr>
        <w:t>는 출력될 surface</w:t>
      </w:r>
    </w:p>
    <w:p w:rsidR="00FB3AAF" w:rsidRDefault="00FB3AAF" w:rsidP="00FB3AAF">
      <w:pPr>
        <w:pStyle w:val="a0"/>
        <w:numPr>
          <w:ilvl w:val="2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Record의 경우</w:t>
      </w:r>
    </w:p>
    <w:p w:rsid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 w:rsidRPr="00BD42E2">
        <w:rPr>
          <w:rFonts w:ascii="맑은 고딕" w:eastAsia="맑은 고딕" w:hAnsi="맑은 고딕"/>
        </w:rPr>
        <w:t>m_</w:t>
      </w:r>
      <w:r w:rsidRPr="003A56B3">
        <w:rPr>
          <w:rFonts w:ascii="맑은 고딕" w:eastAsia="맑은 고딕" w:hAnsi="맑은 고딕"/>
        </w:rPr>
        <w:t xml:space="preserve"> </w:t>
      </w:r>
      <w:r w:rsidRPr="00896A0C">
        <w:rPr>
          <w:rFonts w:ascii="맑은 고딕" w:eastAsia="맑은 고딕" w:hAnsi="맑은 고딕"/>
        </w:rPr>
        <w:t>CaptureControl</w:t>
      </w:r>
      <w:r w:rsidRPr="00BD42E2">
        <w:rPr>
          <w:rFonts w:ascii="맑은 고딕" w:eastAsia="맑은 고딕" w:hAnsi="맑은 고딕"/>
        </w:rPr>
        <w:t>-&gt;CaptureBuffer(</w:t>
      </w:r>
      <w:r>
        <w:rPr>
          <w:rFonts w:ascii="맑은 고딕" w:eastAsia="맑은 고딕" w:hAnsi="맑은 고딕"/>
        </w:rPr>
        <w:t>CaptureSurface)</w:t>
      </w:r>
    </w:p>
    <w:p w:rsidR="00FB3AAF" w:rsidRPr="00FB3AAF" w:rsidRDefault="00FB3AAF" w:rsidP="00FB3AAF">
      <w:pPr>
        <w:pStyle w:val="a0"/>
        <w:numPr>
          <w:ilvl w:val="3"/>
          <w:numId w:val="10"/>
        </w:numPr>
        <w:wordWrap/>
        <w:overflowPunct/>
        <w:jc w:val="left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CaptureSurface</w:t>
      </w:r>
      <w:r>
        <w:rPr>
          <w:rFonts w:ascii="맑은 고딕" w:eastAsia="맑은 고딕" w:hAnsi="맑은 고딕" w:hint="eastAsia"/>
        </w:rPr>
        <w:t>는 입력된 surface</w:t>
      </w:r>
    </w:p>
    <w:p w:rsidR="008713E5" w:rsidRPr="00C86006" w:rsidRDefault="008713E5" w:rsidP="00B87CDA">
      <w:pPr>
        <w:pStyle w:val="a0"/>
        <w:rPr>
          <w:rFonts w:ascii="맑은 고딕" w:eastAsia="맑은 고딕" w:hAnsi="맑은 고딕"/>
          <w:lang w:val="pt-BR"/>
        </w:rPr>
      </w:pPr>
    </w:p>
    <w:p w:rsidR="00D058B2" w:rsidRDefault="003664D2" w:rsidP="003664D2">
      <w:pPr>
        <w:pStyle w:val="2"/>
        <w:rPr>
          <w:rFonts w:ascii="맑은 고딕" w:eastAsia="맑은 고딕" w:hAnsi="맑은 고딕"/>
        </w:rPr>
      </w:pPr>
      <w:bookmarkStart w:id="11" w:name="_Toc428539662"/>
      <w:r w:rsidRPr="00C86006">
        <w:rPr>
          <w:rFonts w:ascii="맑은 고딕" w:eastAsia="맑은 고딕" w:hAnsi="맑은 고딕" w:hint="eastAsia"/>
        </w:rPr>
        <w:t>출력 기능</w:t>
      </w:r>
      <w:r w:rsidR="00C94D50" w:rsidRPr="00C86006">
        <w:rPr>
          <w:rFonts w:ascii="맑은 고딕" w:eastAsia="맑은 고딕" w:hAnsi="맑은 고딕" w:hint="eastAsia"/>
        </w:rPr>
        <w:t>(Play out)</w:t>
      </w:r>
      <w:r w:rsidRPr="00C86006">
        <w:rPr>
          <w:rFonts w:ascii="맑은 고딕" w:eastAsia="맑은 고딕" w:hAnsi="맑은 고딕" w:hint="eastAsia"/>
        </w:rPr>
        <w:t xml:space="preserve"> 개발</w:t>
      </w:r>
      <w:bookmarkEnd w:id="11"/>
    </w:p>
    <w:p w:rsidR="00067ECE" w:rsidRDefault="00067ECE" w:rsidP="00067ECE">
      <w:pPr>
        <w:pStyle w:val="a0"/>
      </w:pPr>
    </w:p>
    <w:p w:rsidR="00067ECE" w:rsidRDefault="00896AF5" w:rsidP="00896AF5">
      <w:pPr>
        <w:pStyle w:val="a0"/>
        <w:jc w:val="center"/>
      </w:pPr>
      <w:r w:rsidRPr="00896AF5">
        <w:rPr>
          <w:noProof/>
        </w:rPr>
        <w:lastRenderedPageBreak/>
        <w:drawing>
          <wp:inline distT="0" distB="0" distL="0" distR="0">
            <wp:extent cx="5133975" cy="2114550"/>
            <wp:effectExtent l="19050" t="0" r="0" b="0"/>
            <wp:docPr id="7" name="개체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39425" cy="2961620"/>
                      <a:chOff x="611560" y="2060848"/>
                      <a:chExt cx="8039425" cy="2961620"/>
                    </a:xfrm>
                  </a:grpSpPr>
                  <a:sp>
                    <a:nvSpPr>
                      <a:cNvPr id="4" name="순서도: 자기 디스크 3"/>
                      <a:cNvSpPr/>
                    </a:nvSpPr>
                    <a:spPr>
                      <a:xfrm>
                        <a:off x="7308304" y="2276872"/>
                        <a:ext cx="1296144" cy="2232248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555776" y="2060848"/>
                        <a:ext cx="4320480" cy="29523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왼쪽 화살표 설명선 6"/>
                      <a:cNvSpPr/>
                    </a:nvSpPr>
                    <a:spPr>
                      <a:xfrm>
                        <a:off x="6084168" y="3212976"/>
                        <a:ext cx="2088232" cy="936104"/>
                      </a:xfrm>
                      <a:prstGeom prst="leftArrowCallout">
                        <a:avLst>
                          <a:gd name="adj1" fmla="val 25000"/>
                          <a:gd name="adj2" fmla="val 41745"/>
                          <a:gd name="adj3" fmla="val 40350"/>
                          <a:gd name="adj4" fmla="val 77866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Reader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668344" y="4653136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모서리가 둥근 직사각형 8"/>
                      <a:cNvSpPr/>
                    </a:nvSpPr>
                    <a:spPr>
                      <a:xfrm>
                        <a:off x="5220072" y="2708920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611560" y="263691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오른쪽 화살표 11"/>
                      <a:cNvSpPr/>
                    </a:nvSpPr>
                    <a:spPr>
                      <a:xfrm rot="10800000">
                        <a:off x="2123728" y="263691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오른쪽 화살표 12"/>
                      <a:cNvSpPr/>
                    </a:nvSpPr>
                    <a:spPr>
                      <a:xfrm rot="10800000">
                        <a:off x="2123728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 rot="10800000">
                        <a:off x="2123728" y="314096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 rot="10800000">
                        <a:off x="2123728" y="335699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611560" y="31409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611560" y="35730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611560" y="40050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 rot="10800000">
                        <a:off x="2123728" y="364502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오른쪽 화살표 19"/>
                      <a:cNvSpPr/>
                    </a:nvSpPr>
                    <a:spPr>
                      <a:xfrm rot="10800000">
                        <a:off x="2123728" y="40770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모서리가 둥근 직사각형 20"/>
                      <a:cNvSpPr/>
                    </a:nvSpPr>
                    <a:spPr>
                      <a:xfrm>
                        <a:off x="3923928" y="2708920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5436096" y="4520153"/>
                        <a:ext cx="5100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Host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211960" y="4509120"/>
                        <a:ext cx="3449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IO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4" name="왼쪽 화살표 23"/>
                      <a:cNvSpPr/>
                    </a:nvSpPr>
                    <a:spPr>
                      <a:xfrm>
                        <a:off x="4788024" y="3212976"/>
                        <a:ext cx="432048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직사각형 24"/>
                      <a:cNvSpPr/>
                    </a:nvSpPr>
                    <a:spPr>
                      <a:xfrm>
                        <a:off x="2771800" y="2276872"/>
                        <a:ext cx="2304256" cy="25202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직사각형 25"/>
                      <a:cNvSpPr/>
                    </a:nvSpPr>
                    <a:spPr>
                      <a:xfrm>
                        <a:off x="2915816" y="2708920"/>
                        <a:ext cx="936104" cy="18002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Mixer / Composer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896AF5" w:rsidRDefault="00896AF5" w:rsidP="00896AF5">
      <w:pPr>
        <w:pStyle w:val="a0"/>
        <w:jc w:val="center"/>
      </w:pPr>
      <w:r>
        <w:rPr>
          <w:rFonts w:hint="eastAsia"/>
        </w:rPr>
        <w:t xml:space="preserve">fig.4 Play out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p w:rsidR="00067ECE" w:rsidRPr="00067ECE" w:rsidRDefault="00067ECE" w:rsidP="00067ECE">
      <w:pPr>
        <w:pStyle w:val="a0"/>
      </w:pPr>
    </w:p>
    <w:p w:rsidR="004459B0" w:rsidRPr="00C86006" w:rsidRDefault="004459B0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미디어 </w:t>
      </w:r>
      <w:r w:rsidR="00693C93">
        <w:rPr>
          <w:rFonts w:ascii="맑은 고딕" w:eastAsia="맑은 고딕" w:hAnsi="맑은 고딕" w:hint="eastAsia"/>
        </w:rPr>
        <w:t>흐름 및 개요</w:t>
      </w:r>
    </w:p>
    <w:p w:rsidR="004459B0" w:rsidRPr="00C86006" w:rsidRDefault="004459B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Flex Reader를 이용</w:t>
      </w:r>
      <w:r w:rsidR="009F3CD5">
        <w:rPr>
          <w:rFonts w:ascii="맑은 고딕" w:eastAsia="맑은 고딕" w:hAnsi="맑은 고딕" w:hint="eastAsia"/>
        </w:rPr>
        <w:t>해</w:t>
      </w:r>
      <w:r w:rsidRPr="00C86006">
        <w:rPr>
          <w:rFonts w:ascii="맑은 고딕" w:eastAsia="맑은 고딕" w:hAnsi="맑은 고딕" w:hint="eastAsia"/>
        </w:rPr>
        <w:t xml:space="preserve"> </w:t>
      </w:r>
      <w:r w:rsidR="009F3CD5">
        <w:rPr>
          <w:rFonts w:ascii="맑은 고딕" w:eastAsia="맑은 고딕" w:hAnsi="맑은 고딕" w:hint="eastAsia"/>
        </w:rPr>
        <w:t>저장장치</w:t>
      </w:r>
      <w:r w:rsidRPr="00C86006">
        <w:rPr>
          <w:rFonts w:ascii="맑은 고딕" w:eastAsia="맑은 고딕" w:hAnsi="맑은 고딕" w:hint="eastAsia"/>
        </w:rPr>
        <w:t xml:space="preserve">에서 미디어 데이터를 </w:t>
      </w:r>
      <w:r w:rsidR="005559A3" w:rsidRPr="00C86006">
        <w:rPr>
          <w:rFonts w:ascii="맑은 고딕" w:eastAsia="맑은 고딕" w:hAnsi="맑은 고딕" w:hint="eastAsia"/>
        </w:rPr>
        <w:t>읽어 들임</w:t>
      </w:r>
    </w:p>
    <w:p w:rsidR="004459B0" w:rsidRDefault="004459B0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상기한 Buffer및 여러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터의 조절로 안정적인 플레이 지원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reader의 제어를 통해 </w:t>
      </w:r>
      <w:r w:rsidRPr="00C86006">
        <w:rPr>
          <w:rFonts w:ascii="맑은 고딕" w:eastAsia="맑은 고딕" w:hAnsi="맑은 고딕" w:hint="eastAsia"/>
        </w:rPr>
        <w:t>Play, Stop, Pause, FF, REW</w:t>
      </w:r>
      <w:r>
        <w:rPr>
          <w:rFonts w:ascii="맑은 고딕" w:eastAsia="맑은 고딕" w:hAnsi="맑은 고딕" w:hint="eastAsia"/>
        </w:rPr>
        <w:t>등을 설정</w:t>
      </w:r>
    </w:p>
    <w:p w:rsidR="000B03C5" w:rsidRDefault="000B03C5" w:rsidP="000B03C5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상세 설명은 2.1.1.C.ii.5 참조</w:t>
      </w:r>
    </w:p>
    <w:p w:rsidR="00896AF5" w:rsidRP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과정은 이론적으로 명령이 들어온 다음 프레임의 시점부터 적용됨</w:t>
      </w:r>
    </w:p>
    <w:p w:rsidR="0093457E" w:rsidRDefault="0093457E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읽어진 데이터는 </w:t>
      </w:r>
      <w:r w:rsidR="005559A3">
        <w:rPr>
          <w:rFonts w:ascii="맑은 고딕" w:eastAsia="맑은 고딕" w:hAnsi="맑은 고딕" w:hint="eastAsia"/>
        </w:rPr>
        <w:t xml:space="preserve">matrox </w:t>
      </w:r>
      <w:r w:rsidRPr="00C86006">
        <w:rPr>
          <w:rFonts w:ascii="맑은 고딕" w:eastAsia="맑은 고딕" w:hAnsi="맑은 고딕" w:hint="eastAsia"/>
        </w:rPr>
        <w:t>output을 통해 baseband signal로 변환되어 출력</w:t>
      </w:r>
    </w:p>
    <w:p w:rsidR="00693C93" w:rsidRPr="00295887" w:rsidRDefault="00896AF5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295887">
        <w:rPr>
          <w:rFonts w:ascii="맑은 고딕" w:eastAsia="맑은 고딕" w:hAnsi="맑은 고딕" w:hint="eastAsia"/>
        </w:rPr>
        <w:t>reader에서 읽어진 frame data는 2.1</w:t>
      </w:r>
      <w:r w:rsidR="000B03C5">
        <w:rPr>
          <w:rFonts w:ascii="맑은 고딕" w:eastAsia="맑은 고딕" w:hAnsi="맑은 고딕" w:hint="eastAsia"/>
        </w:rPr>
        <w:t>.</w:t>
      </w:r>
      <w:r w:rsidRPr="00295887">
        <w:rPr>
          <w:rFonts w:ascii="맑은 고딕" w:eastAsia="맑은 고딕" w:hAnsi="맑은 고딕" w:hint="eastAsia"/>
        </w:rPr>
        <w:t>1.</w:t>
      </w:r>
      <w:r w:rsidR="000B03C5">
        <w:rPr>
          <w:rFonts w:ascii="맑은 고딕" w:eastAsia="맑은 고딕" w:hAnsi="맑은 고딕" w:hint="eastAsia"/>
        </w:rPr>
        <w:t>C</w:t>
      </w:r>
      <w:r w:rsidRPr="00295887">
        <w:rPr>
          <w:rFonts w:ascii="맑은 고딕" w:eastAsia="맑은 고딕" w:hAnsi="맑은 고딕" w:hint="eastAsia"/>
        </w:rPr>
        <w:t>.</w:t>
      </w:r>
      <w:r w:rsidR="000B03C5">
        <w:rPr>
          <w:rFonts w:ascii="맑은 고딕" w:eastAsia="맑은 고딕" w:hAnsi="맑은 고딕" w:hint="eastAsia"/>
        </w:rPr>
        <w:t>i</w:t>
      </w:r>
      <w:r w:rsidRPr="00295887">
        <w:rPr>
          <w:rFonts w:ascii="맑은 고딕" w:eastAsia="맑은 고딕" w:hAnsi="맑은 고딕" w:hint="eastAsia"/>
        </w:rPr>
        <w:t>항목의 surface형태로 존재한다</w:t>
      </w:r>
      <w:r w:rsidR="00295887" w:rsidRPr="00295887">
        <w:rPr>
          <w:rFonts w:ascii="맑은 고딕" w:eastAsia="맑은 고딕" w:hAnsi="맑은 고딕" w:hint="eastAsia"/>
        </w:rPr>
        <w:t>.</w:t>
      </w:r>
      <w:r w:rsidR="00295887">
        <w:rPr>
          <w:rFonts w:ascii="맑은 고딕" w:eastAsia="맑은 고딕" w:hAnsi="맑은 고딕" w:hint="eastAsia"/>
        </w:rPr>
        <w:t xml:space="preserve"> (</w:t>
      </w:r>
      <w:r w:rsidR="00693C93" w:rsidRPr="00295887">
        <w:rPr>
          <w:rFonts w:ascii="맑은 고딕" w:eastAsia="맑은 고딕" w:hAnsi="맑은 고딕" w:hint="eastAsia"/>
        </w:rPr>
        <w:t>이는 video data의 경우이고 audio data는 samples의 형태로 존재</w:t>
      </w:r>
      <w:r w:rsidR="00295887">
        <w:rPr>
          <w:rFonts w:ascii="맑은 고딕" w:eastAsia="맑은 고딕" w:hAnsi="맑은 고딕" w:hint="eastAsia"/>
        </w:rPr>
        <w:t>)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su</w:t>
      </w:r>
      <w:r w:rsidR="00AF63B1">
        <w:rPr>
          <w:rFonts w:ascii="맑은 고딕" w:eastAsia="맑은 고딕" w:hAnsi="맑은 고딕" w:hint="eastAsia"/>
        </w:rPr>
        <w:t>r</w:t>
      </w:r>
      <w:r>
        <w:rPr>
          <w:rFonts w:ascii="맑은 고딕" w:eastAsia="맑은 고딕" w:hAnsi="맑은 고딕" w:hint="eastAsia"/>
        </w:rPr>
        <w:t>face는 로컬 메모리(host)상에 존재</w:t>
      </w:r>
      <w:r w:rsidR="008406E4">
        <w:rPr>
          <w:rFonts w:ascii="맑은 고딕" w:eastAsia="맑은 고딕" w:hAnsi="맑은 고딕" w:hint="eastAsia"/>
        </w:rPr>
        <w:t>한다.</w:t>
      </w:r>
    </w:p>
    <w:p w:rsidR="00470182" w:rsidRDefault="00896AF5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host상의 surface는 직접 송출이 불가능하므로 board</w:t>
      </w:r>
      <w:r w:rsidR="009F3CD5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 xml:space="preserve">상의 메모리(IO)에 복사 </w:t>
      </w:r>
      <w:r w:rsidR="009F3CD5">
        <w:rPr>
          <w:rFonts w:ascii="맑은 고딕" w:eastAsia="맑은 고딕" w:hAnsi="맑은 고딕" w:hint="eastAsia"/>
        </w:rPr>
        <w:t>또는</w:t>
      </w:r>
      <w:r w:rsidRPr="00470182">
        <w:rPr>
          <w:rFonts w:ascii="맑은 고딕" w:eastAsia="맑은 고딕" w:hAnsi="맑은 고딕" w:hint="eastAsia"/>
        </w:rPr>
        <w:t xml:space="preserve"> 이동되어야 한다</w:t>
      </w:r>
    </w:p>
    <w:p w:rsidR="000B03C5" w:rsidRDefault="000B03C5" w:rsidP="000B03C5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CopySurface(HostSurface, IOSurface)</w:t>
      </w:r>
    </w:p>
    <w:p w:rsidR="00693C93" w:rsidRPr="00470182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각각의 audio, video데이터는 최종 출력할</w:t>
      </w:r>
      <w:r w:rsidR="00AF63B1" w:rsidRPr="00470182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때</w:t>
      </w:r>
      <w:r w:rsidR="00AF63B1" w:rsidRPr="00470182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까지 각각 분리되어 처리</w:t>
      </w:r>
      <w:r w:rsidR="008406E4">
        <w:rPr>
          <w:rFonts w:ascii="맑은 고딕" w:eastAsia="맑은 고딕" w:hAnsi="맑은 고딕" w:hint="eastAsia"/>
        </w:rPr>
        <w:t>한다.</w:t>
      </w:r>
    </w:p>
    <w:p w:rsidR="00896AF5" w:rsidRDefault="00896AF5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상의 </w:t>
      </w:r>
      <w:r w:rsidR="00693C93">
        <w:rPr>
          <w:rFonts w:ascii="맑은 고딕" w:eastAsia="맑은 고딕" w:hAnsi="맑은 고딕" w:hint="eastAsia"/>
        </w:rPr>
        <w:t>데이터</w:t>
      </w:r>
      <w:r>
        <w:rPr>
          <w:rFonts w:ascii="맑은 고딕" w:eastAsia="맑은 고딕" w:hAnsi="맑은 고딕" w:hint="eastAsia"/>
        </w:rPr>
        <w:t>는 board의 처리 칩셋을 이용할 수 있으며 board H/W가 지원하는 범위 내에서 mix, compose의 과정을 거친다</w:t>
      </w:r>
      <w:r w:rsidR="00693C93">
        <w:rPr>
          <w:rFonts w:ascii="맑은 고딕" w:eastAsia="맑은 고딕" w:hAnsi="맑은 고딕" w:hint="eastAsia"/>
        </w:rPr>
        <w:t>.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2.1.1.c.iv 항목참조</w:t>
      </w:r>
    </w:p>
    <w:p w:rsidR="00470182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 xml:space="preserve">처리과정이 끝난 </w:t>
      </w:r>
      <w:r w:rsidR="00AF63B1" w:rsidRPr="00470182">
        <w:rPr>
          <w:rFonts w:ascii="맑은 고딕" w:eastAsia="맑은 고딕" w:hAnsi="맑은 고딕" w:hint="eastAsia"/>
        </w:rPr>
        <w:t>데</w:t>
      </w:r>
      <w:r w:rsidRPr="00470182">
        <w:rPr>
          <w:rFonts w:ascii="맑은 고딕" w:eastAsia="맑은 고딕" w:hAnsi="맑은 고딕" w:hint="eastAsia"/>
        </w:rPr>
        <w:t xml:space="preserve">이터는 matrox output을 통하여 베이스밴드 형태의 시그널로 </w:t>
      </w:r>
      <w:r w:rsidR="00AF63B1" w:rsidRPr="00470182">
        <w:rPr>
          <w:rFonts w:ascii="맑은 고딕" w:eastAsia="맑은 고딕" w:hAnsi="맑은 고딕" w:hint="eastAsia"/>
        </w:rPr>
        <w:t>출</w:t>
      </w:r>
      <w:r w:rsidRPr="00470182">
        <w:rPr>
          <w:rFonts w:ascii="맑은 고딕" w:eastAsia="맑은 고딕" w:hAnsi="맑은 고딕" w:hint="eastAsia"/>
        </w:rPr>
        <w:t>력되며 원하는 경우 AES/EBU를 통한 audio 출력이 가능하다.</w:t>
      </w:r>
    </w:p>
    <w:p w:rsidR="00693C93" w:rsidRDefault="00693C93" w:rsidP="002309EC">
      <w:pPr>
        <w:pStyle w:val="a0"/>
        <w:numPr>
          <w:ilvl w:val="2"/>
          <w:numId w:val="11"/>
        </w:numPr>
        <w:ind w:left="1560"/>
        <w:rPr>
          <w:rFonts w:ascii="맑은 고딕" w:eastAsia="맑은 고딕" w:hAnsi="맑은 고딕"/>
        </w:rPr>
      </w:pPr>
      <w:r w:rsidRPr="00470182">
        <w:rPr>
          <w:rFonts w:ascii="맑은 고딕" w:eastAsia="맑은 고딕" w:hAnsi="맑은 고딕" w:hint="eastAsia"/>
        </w:rPr>
        <w:t>분리된 데이터의 sync</w:t>
      </w:r>
      <w:r w:rsidR="008406E4">
        <w:rPr>
          <w:rFonts w:ascii="맑은 고딕" w:eastAsia="맑은 고딕" w:hAnsi="맑은 고딕" w:hint="eastAsia"/>
        </w:rPr>
        <w:t xml:space="preserve"> </w:t>
      </w:r>
      <w:r w:rsidRPr="00470182">
        <w:rPr>
          <w:rFonts w:ascii="맑은 고딕" w:eastAsia="맑은 고딕" w:hAnsi="맑은 고딕" w:hint="eastAsia"/>
        </w:rPr>
        <w:t>및 정확한 프레임 데이터의 재생을 위해 time stamp를 이용</w:t>
      </w:r>
      <w:r w:rsidR="008406E4">
        <w:rPr>
          <w:rFonts w:ascii="맑은 고딕" w:eastAsia="맑은 고딕" w:hAnsi="맑은 고딕" w:hint="eastAsia"/>
        </w:rPr>
        <w:t>한다.</w:t>
      </w:r>
    </w:p>
    <w:p w:rsidR="00112BAF" w:rsidRDefault="00112BAF" w:rsidP="00112B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surface-&gt;SetTimestampInfo(stamp)</w:t>
      </w:r>
    </w:p>
    <w:p w:rsidR="00112BAF" w:rsidRPr="00470182" w:rsidRDefault="00112BAF" w:rsidP="00112BAF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</w:t>
      </w:r>
      <w:r w:rsidR="00F0690F">
        <w:rPr>
          <w:rFonts w:ascii="맑은 고딕" w:eastAsia="맑은 고딕" w:hAnsi="맑은 고딕" w:hint="eastAsia"/>
        </w:rPr>
        <w:t>stamp는 나노초 단위의 프레임이 갖는 시간이다.</w:t>
      </w:r>
    </w:p>
    <w:p w:rsidR="004459B0" w:rsidRDefault="00693C93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미디어 </w:t>
      </w:r>
      <w:r w:rsidR="005416B1" w:rsidRPr="00C86006">
        <w:rPr>
          <w:rFonts w:ascii="맑은 고딕" w:eastAsia="맑은 고딕" w:hAnsi="맑은 고딕" w:hint="eastAsia"/>
        </w:rPr>
        <w:t>제어</w:t>
      </w:r>
    </w:p>
    <w:p w:rsidR="00693C93" w:rsidRDefault="00693C9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Reader의 제어</w:t>
      </w:r>
    </w:p>
    <w:p w:rsidR="00693C93" w:rsidRPr="00C86006" w:rsidRDefault="00693C93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1.A에 기술한 대로 재생에 관한 모든 제어는 reader의 </w:t>
      </w:r>
      <w:r w:rsidR="00AF63B1">
        <w:rPr>
          <w:rFonts w:ascii="맑은 고딕" w:eastAsia="맑은 고딕" w:hAnsi="맑은 고딕" w:hint="eastAsia"/>
        </w:rPr>
        <w:t>파라미</w:t>
      </w:r>
      <w:r>
        <w:rPr>
          <w:rFonts w:ascii="맑은 고딕" w:eastAsia="맑은 고딕" w:hAnsi="맑은 고딕" w:hint="eastAsia"/>
        </w:rPr>
        <w:t>터를 조절하여 이루어진다.</w:t>
      </w:r>
    </w:p>
    <w:p w:rsidR="005416B1" w:rsidRPr="00C86006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각 채널</w:t>
      </w:r>
      <w:r w:rsidR="005559A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재생 클립에 대한 Play, Stop, Pause, FF, REW 제어</w:t>
      </w:r>
    </w:p>
    <w:p w:rsidR="005416B1" w:rsidRPr="00C86006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 클립에 대한 +1 Frame, -1 Frame 제어</w:t>
      </w:r>
    </w:p>
    <w:p w:rsidR="005416B1" w:rsidRDefault="005416B1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 클립에 대한 Scrubbing 검색</w:t>
      </w:r>
    </w:p>
    <w:p w:rsidR="00F0690F" w:rsidRDefault="00F0690F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2.1.1.c.ii.5 항목 참조</w:t>
      </w:r>
    </w:p>
    <w:p w:rsidR="00693C93" w:rsidRDefault="004E3163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재생과정</w:t>
      </w:r>
    </w:p>
    <w:p w:rsidR="004E3163" w:rsidRDefault="004E3163" w:rsidP="004E3163">
      <w:pPr>
        <w:pStyle w:val="a0"/>
        <w:jc w:val="center"/>
        <w:rPr>
          <w:rFonts w:ascii="맑은 고딕" w:eastAsia="맑은 고딕" w:hAnsi="맑은 고딕"/>
        </w:rPr>
      </w:pPr>
      <w:r w:rsidRPr="004E3163">
        <w:rPr>
          <w:rFonts w:ascii="맑은 고딕" w:eastAsia="맑은 고딕" w:hAnsi="맑은 고딕"/>
          <w:noProof/>
        </w:rPr>
        <w:drawing>
          <wp:inline distT="0" distB="0" distL="0" distR="0">
            <wp:extent cx="4248150" cy="3924300"/>
            <wp:effectExtent l="0" t="0" r="0" b="0"/>
            <wp:docPr id="9" name="개체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88632" cy="6165304"/>
                      <a:chOff x="1331640" y="692696"/>
                      <a:chExt cx="5688632" cy="6165304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692696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GetNextTime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87824" y="1916832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GetInterleavedData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2987824" y="3140968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Compose / Mixing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2987824" y="4365104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Output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아래쪽 화살표 7"/>
                      <a:cNvSpPr/>
                    </a:nvSpPr>
                    <a:spPr>
                      <a:xfrm>
                        <a:off x="3779912" y="1484784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아래쪽 화살표 8"/>
                      <a:cNvSpPr/>
                    </a:nvSpPr>
                    <a:spPr>
                      <a:xfrm>
                        <a:off x="3779912" y="2708920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아래쪽 화살표 9"/>
                      <a:cNvSpPr/>
                    </a:nvSpPr>
                    <a:spPr>
                      <a:xfrm>
                        <a:off x="3779912" y="3933056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줄무늬가 있는 오른쪽 화살표 10"/>
                      <a:cNvSpPr/>
                    </a:nvSpPr>
                    <a:spPr>
                      <a:xfrm rot="5400000">
                        <a:off x="3658208" y="4990864"/>
                        <a:ext cx="1152128" cy="162880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275856" y="6488668"/>
                        <a:ext cx="187577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Baseband signal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왼쪽 화살표 설명선 12"/>
                      <a:cNvSpPr/>
                    </a:nvSpPr>
                    <a:spPr>
                      <a:xfrm>
                        <a:off x="5292080" y="2132856"/>
                        <a:ext cx="1728192" cy="864096"/>
                      </a:xfrm>
                      <a:prstGeom prst="lef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81157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SetPlayStatus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1331640" y="3140968"/>
                        <a:ext cx="1656184" cy="936104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75231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Additional Media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4E3163" w:rsidRDefault="004E3163" w:rsidP="004E3163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fig.5 재생과정(SW) </w:t>
      </w:r>
      <w:r w:rsidR="00497FDB">
        <w:rPr>
          <w:rFonts w:ascii="맑은 고딕" w:eastAsia="맑은 고딕" w:hAnsi="맑은 고딕" w:hint="eastAsia"/>
        </w:rPr>
        <w:t>흐름도</w:t>
      </w:r>
    </w:p>
    <w:p w:rsidR="004E3163" w:rsidRPr="00C86006" w:rsidRDefault="004E3163" w:rsidP="004E3163">
      <w:pPr>
        <w:pStyle w:val="a0"/>
        <w:jc w:val="center"/>
        <w:rPr>
          <w:rFonts w:ascii="맑은 고딕" w:eastAsia="맑은 고딕" w:hAnsi="맑은 고딕"/>
        </w:rPr>
      </w:pPr>
    </w:p>
    <w:p w:rsidR="004E3163" w:rsidRDefault="004E316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fig.5는 한 프레임을 재생하는 과정을 간략히 표현한 것이다</w:t>
      </w:r>
    </w:p>
    <w:p w:rsidR="004E3163" w:rsidRDefault="004E3163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해당 프레임이 송출</w:t>
      </w:r>
      <w:r w:rsidR="008406E4">
        <w:rPr>
          <w:rFonts w:ascii="맑은 고딕" w:eastAsia="맑은 고딕" w:hAnsi="맑은 고딕" w:hint="eastAsia"/>
        </w:rPr>
        <w:t>되는</w:t>
      </w:r>
      <w:r>
        <w:rPr>
          <w:rFonts w:ascii="맑은 고딕" w:eastAsia="맑은 고딕" w:hAnsi="맑은 고딕" w:hint="eastAsia"/>
        </w:rPr>
        <w:t xml:space="preserve"> 타이밍은 처리 과정의 최초에 matrox clock을 이용해 얻어와 </w:t>
      </w:r>
      <w:r w:rsidR="00DB3FD1">
        <w:rPr>
          <w:rFonts w:ascii="맑은 고딕" w:eastAsia="맑은 고딕" w:hAnsi="맑은 고딕" w:hint="eastAsia"/>
        </w:rPr>
        <w:t>할</w:t>
      </w:r>
      <w:r>
        <w:rPr>
          <w:rFonts w:ascii="맑은 고딕" w:eastAsia="맑은 고딕" w:hAnsi="맑은 고딕" w:hint="eastAsia"/>
        </w:rPr>
        <w:t>당되어지며 이때 드랍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프레임의 검사가 이루어진다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미디어의 데이터를 얻어올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때 플레이 상태에 따라 어떤 프레임을 가져올지를 결정</w:t>
      </w:r>
      <w:r w:rsidR="008406E4">
        <w:rPr>
          <w:rFonts w:ascii="맑은 고딕" w:eastAsia="맑은 고딕" w:hAnsi="맑은 고딕" w:hint="eastAsia"/>
        </w:rPr>
        <w:t>한다.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Super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out등의 기능이 필요한 경우 compose/mixing과정에서 수행된다.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2.1.1.c.iv 항목 참조</w:t>
      </w:r>
    </w:p>
    <w:p w:rsidR="004E3163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처리가 완료된 데이터는</w:t>
      </w:r>
      <w:r w:rsidR="00AF63B1">
        <w:rPr>
          <w:rFonts w:ascii="맑은 고딕" w:eastAsia="맑은 고딕" w:hAnsi="맑은 고딕" w:hint="eastAsia"/>
        </w:rPr>
        <w:t xml:space="preserve"> baseband</w:t>
      </w:r>
      <w:r>
        <w:rPr>
          <w:rFonts w:ascii="맑은 고딕" w:eastAsia="맑은 고딕" w:hAnsi="맑은 고딕" w:hint="eastAsia"/>
        </w:rPr>
        <w:t xml:space="preserve"> signal 혹은 AES/EBU의 </w:t>
      </w:r>
      <w:r w:rsidR="00AF63B1">
        <w:rPr>
          <w:rFonts w:ascii="맑은 고딕" w:eastAsia="맑은 고딕" w:hAnsi="맑은 고딕" w:hint="eastAsia"/>
        </w:rPr>
        <w:t>형태</w:t>
      </w:r>
      <w:r>
        <w:rPr>
          <w:rFonts w:ascii="맑은 고딕" w:eastAsia="맑은 고딕" w:hAnsi="맑은 고딕" w:hint="eastAsia"/>
        </w:rPr>
        <w:t xml:space="preserve">로 출력된다. </w:t>
      </w:r>
    </w:p>
    <w:p w:rsidR="005416B1" w:rsidRPr="00C86006" w:rsidRDefault="0093457E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</w:t>
      </w:r>
      <w:r w:rsidR="005416B1" w:rsidRPr="00C86006">
        <w:rPr>
          <w:rFonts w:ascii="맑은 고딕" w:eastAsia="맑은 고딕" w:hAnsi="맑은 고딕" w:hint="eastAsia"/>
        </w:rPr>
        <w:t>상태 확인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hint="eastAsia"/>
          <w:sz w:val="20"/>
          <w:szCs w:val="20"/>
        </w:rPr>
        <w:t>재생상태 표시 : 대기(재생 종료), 재생, 중지, 배속</w:t>
      </w:r>
      <w:r w:rsidR="008406E4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C86006">
        <w:rPr>
          <w:rFonts w:ascii="맑은 고딕" w:eastAsia="맑은 고딕" w:hAnsi="맑은 고딕" w:hint="eastAsia"/>
          <w:sz w:val="20"/>
          <w:szCs w:val="20"/>
        </w:rPr>
        <w:t>재생 등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hint="eastAsia"/>
          <w:sz w:val="20"/>
          <w:szCs w:val="20"/>
        </w:rPr>
        <w:lastRenderedPageBreak/>
        <w:t>출력신호 상태 표시 : 출력영상을 화면으로 표시, 출력음성 각 채널 별 레벨미터 표시</w:t>
      </w:r>
    </w:p>
    <w:p w:rsidR="0093457E" w:rsidRPr="00C86006" w:rsidRDefault="0093457E" w:rsidP="002309EC">
      <w:pPr>
        <w:pStyle w:val="afd"/>
        <w:numPr>
          <w:ilvl w:val="2"/>
          <w:numId w:val="11"/>
        </w:numPr>
        <w:snapToGrid w:val="0"/>
        <w:spacing w:before="0" w:beforeAutospacing="0" w:after="0" w:afterAutospacing="0"/>
        <w:rPr>
          <w:rFonts w:ascii="맑은 고딕" w:eastAsia="맑은 고딕" w:hAnsi="맑은 고딕"/>
          <w:sz w:val="20"/>
          <w:szCs w:val="20"/>
        </w:rPr>
      </w:pPr>
      <w:r w:rsidRPr="00C86006">
        <w:rPr>
          <w:rFonts w:ascii="맑은 고딕" w:eastAsia="맑은 고딕" w:hAnsi="맑은 고딕" w:cs="Times New Roman" w:hint="eastAsia"/>
          <w:sz w:val="20"/>
          <w:szCs w:val="20"/>
        </w:rPr>
        <w:t>재생 중인 파일의 정보 표시 : 코덱, 해상도, 길이, 반복 재생 상태 등 표시</w:t>
      </w:r>
    </w:p>
    <w:p w:rsidR="0093457E" w:rsidRPr="00C86006" w:rsidRDefault="0093457E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정상적인 플레이가 불가능한 경우 그에 대한 이유, 간단한 해결 방안 등 제시</w:t>
      </w:r>
    </w:p>
    <w:p w:rsidR="00C94D50" w:rsidRPr="00C86006" w:rsidRDefault="00C94D50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플레이리스트 구성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플레이 리스트 재생, 연속 재생, 구간 재생 등 확장 재생 제어 기능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reader에 playlist를 구성</w:t>
      </w:r>
    </w:p>
    <w:p w:rsidR="00F0690F" w:rsidRDefault="00F0690F" w:rsidP="00F0690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 w:rsidRPr="00F0690F">
        <w:rPr>
          <w:rFonts w:ascii="맑은 고딕" w:eastAsia="맑은 고딕" w:hAnsi="맑은 고딕"/>
        </w:rPr>
        <w:t>R</w:t>
      </w:r>
      <w:r>
        <w:rPr>
          <w:rFonts w:ascii="맑은 고딕" w:eastAsia="맑은 고딕" w:hAnsi="맑은 고딕"/>
        </w:rPr>
        <w:t>eader-&gt;GetPlayList(PlayList)</w:t>
      </w:r>
    </w:p>
    <w:p w:rsidR="00F0690F" w:rsidRDefault="00F0690F" w:rsidP="00F0690F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Reader에서 playlist의 인스턴스를 얻어와 구성한다</w:t>
      </w:r>
    </w:p>
    <w:p w:rsidR="00DB3FD1" w:rsidRPr="00C86006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reader는 구성되어진 playlist를 기반으로 동작하며 reader가 동작하기 위해서는 반드시 플레이리스트가 존재해야 한다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파일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개별 송출 혹은 단위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별 송출 기능을 지원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Matrox의 playlist는 위 기능을 기본적으로 지원하지 </w:t>
      </w:r>
      <w:r w:rsidR="00586569">
        <w:rPr>
          <w:rFonts w:ascii="맑은 고딕" w:eastAsia="맑은 고딕" w:hAnsi="맑은 고딕" w:hint="eastAsia"/>
        </w:rPr>
        <w:t>않기 때문에</w:t>
      </w:r>
      <w:r>
        <w:rPr>
          <w:rFonts w:ascii="맑은 고딕" w:eastAsia="맑은 고딕" w:hAnsi="맑은 고딕" w:hint="eastAsia"/>
        </w:rPr>
        <w:t xml:space="preserve"> 어플리케이션 레벨에서 기능을 구성해 주어야</w:t>
      </w:r>
      <w:r w:rsidR="008406E4">
        <w:rPr>
          <w:rFonts w:ascii="맑은 고딕" w:eastAsia="맑은 고딕" w:hAnsi="맑은 고딕" w:hint="eastAsia"/>
        </w:rPr>
        <w:t xml:space="preserve"> 함.</w:t>
      </w:r>
    </w:p>
    <w:p w:rsidR="00586569" w:rsidRPr="00C86006" w:rsidRDefault="00586569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총 구성된 플레이리스트 내의 어느 프레임이 어느 항목인지 어플리케이션에 저장하고 항목별 </w:t>
      </w:r>
      <w:r w:rsidR="00AF63B1">
        <w:rPr>
          <w:rFonts w:ascii="맑은 고딕" w:eastAsia="맑은 고딕" w:hAnsi="맑은 고딕" w:hint="eastAsia"/>
        </w:rPr>
        <w:t>인덱</w:t>
      </w:r>
      <w:r>
        <w:rPr>
          <w:rFonts w:ascii="맑은 고딕" w:eastAsia="맑은 고딕" w:hAnsi="맑은 고딕" w:hint="eastAsia"/>
        </w:rPr>
        <w:t>스를 프레임에 적용하여 관리</w:t>
      </w:r>
    </w:p>
    <w:p w:rsidR="00C94D50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리스트에 파일을 추가 시 mark in, mark out의 설정 가능</w:t>
      </w:r>
    </w:p>
    <w:p w:rsidR="00DB3FD1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파일을 사용자가 원하는 혹은 APC에서 명령한 일부 구간만 리스트에 추가할 수 있는 기능</w:t>
      </w:r>
    </w:p>
    <w:p w:rsidR="00586569" w:rsidRDefault="00586569" w:rsidP="002309EC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playlist에 appendmedia</w:t>
      </w:r>
      <w:r w:rsidR="00AF63B1">
        <w:rPr>
          <w:rFonts w:ascii="맑은 고딕" w:eastAsia="맑은 고딕" w:hAnsi="맑은 고딕" w:hint="eastAsia"/>
        </w:rPr>
        <w:t xml:space="preserve"> 함수</w:t>
      </w:r>
      <w:r>
        <w:rPr>
          <w:rFonts w:ascii="맑은 고딕" w:eastAsia="맑은 고딕" w:hAnsi="맑은 고딕" w:hint="eastAsia"/>
        </w:rPr>
        <w:t>를 이용하여 해당 미디어의 원하는 구간만을 추가 할 수 있음</w:t>
      </w:r>
    </w:p>
    <w:p w:rsidR="00AF63B1" w:rsidRDefault="00AF63B1" w:rsidP="002309EC">
      <w:pPr>
        <w:pStyle w:val="a0"/>
        <w:numPr>
          <w:ilvl w:val="4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AppendMedia(FileName, MarkIn, MarkOut...)</w:t>
      </w:r>
    </w:p>
    <w:p w:rsidR="00AF63B1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FileName : 파일의 위치</w:t>
      </w:r>
    </w:p>
    <w:p w:rsidR="00AF63B1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MarkIn : 시작 프레임</w:t>
      </w:r>
    </w:p>
    <w:p w:rsidR="00AF63B1" w:rsidRPr="00C86006" w:rsidRDefault="00AF63B1" w:rsidP="002309EC">
      <w:pPr>
        <w:pStyle w:val="a0"/>
        <w:numPr>
          <w:ilvl w:val="5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MarkOut : 종료 프레임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preview : 사용자가 IO의 할당</w:t>
      </w:r>
      <w:r w:rsidR="008406E4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없이 파일 확인 및 in, out을 설정하여 리스트에 추가할 수 있는 기능</w:t>
      </w:r>
    </w:p>
    <w:p w:rsidR="00DB3FD1" w:rsidRPr="00C86006" w:rsidRDefault="00DB3FD1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fig.5의 재생 과정에서 IO output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기능을 제거한 software playback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컴포넌트를 이용하여 </w:t>
      </w:r>
      <w:r w:rsidR="00AF63B1">
        <w:rPr>
          <w:rFonts w:ascii="맑은 고딕" w:eastAsia="맑은 고딕" w:hAnsi="맑은 고딕" w:hint="eastAsia"/>
        </w:rPr>
        <w:t>송</w:t>
      </w:r>
      <w:r>
        <w:rPr>
          <w:rFonts w:ascii="맑은 고딕" w:eastAsia="맑은 고딕" w:hAnsi="맑은 고딕" w:hint="eastAsia"/>
        </w:rPr>
        <w:t>출 중에도 in, out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편집, 확인을 가능하게 하여 운용상의 편의성을 도모하고 실수를 방지</w:t>
      </w:r>
    </w:p>
    <w:p w:rsidR="00C94D50" w:rsidRPr="00C86006" w:rsidRDefault="00C94D50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playlist 지원 (재생중인 list에 항목 추가 삭제 가능)</w:t>
      </w:r>
    </w:p>
    <w:p w:rsidR="00215758" w:rsidRPr="00C86006" w:rsidRDefault="00215758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송출 중에도 현 시점 이후의 항목에 대하여 추가, 삭제 가능</w:t>
      </w:r>
    </w:p>
    <w:p w:rsidR="00215758" w:rsidRPr="00C86006" w:rsidRDefault="00215758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외부 기준 신호 입력 및 동기화 기능 개발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signal을 통한 타 시스템과의 동기화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 체크 및 상태를 feed back</w:t>
      </w:r>
    </w:p>
    <w:p w:rsidR="00586569" w:rsidRPr="00C86006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fig.2의 이벤트 처리 과정 참조</w:t>
      </w:r>
    </w:p>
    <w:p w:rsidR="00215758" w:rsidRPr="00C86006" w:rsidRDefault="00215758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Super out</w:t>
      </w:r>
    </w:p>
    <w:p w:rsidR="00215758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시스템 운영에 유용한 정보를 출력화면에 overlay하여 보여줌</w:t>
      </w:r>
    </w:p>
    <w:p w:rsidR="00586569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fig.5의 compose, mixing기능을 이용하여 진행상태 및 정보를 송출 중인 영상에 표시</w:t>
      </w:r>
    </w:p>
    <w:p w:rsidR="00586569" w:rsidRPr="00C86006" w:rsidRDefault="00586569" w:rsidP="002309EC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기능은 할당된 원본 영상 출력 이외에 IO output port를 하나 더 필요로 함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서버의 재생 상태, 재생되어지는 클립의 코덱 등</w:t>
      </w:r>
    </w:p>
    <w:p w:rsidR="00215758" w:rsidRPr="00C86006" w:rsidRDefault="00215758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필요한 정보는 사용자의 요구에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 xml:space="preserve">따라 추가, 삭제 </w:t>
      </w:r>
      <w:r w:rsidR="0062768C" w:rsidRPr="00C86006">
        <w:rPr>
          <w:rFonts w:ascii="맑은 고딕" w:eastAsia="맑은 고딕" w:hAnsi="맑은 고딕" w:hint="eastAsia"/>
        </w:rPr>
        <w:t>될 수 있음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Multi-codec 지원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Matrox가 지원하는 방송용 재생 코덱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MXF(D10[IMX], XDCAM HD 35, XDCAM HD 50, Generic MPEG2 …)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MOV(DVCPRO, DVCPRO50, DVCPRO HD, ProRes, …)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AVI File(Generic MPEG2), WAVE File(48000Hz, 16 or 32bit)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Dolby-E pass-through</w:t>
      </w:r>
    </w:p>
    <w:p w:rsidR="0062768C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Dolby Audio 처리를 위한 Audio 5.1ch pass-through </w:t>
      </w:r>
      <w:r w:rsidRPr="00C86006">
        <w:rPr>
          <w:rFonts w:ascii="맑은 고딕" w:eastAsia="맑은 고딕" w:hAnsi="맑은 고딕"/>
        </w:rPr>
        <w:t>기능</w:t>
      </w:r>
      <w:r w:rsidRPr="00C86006">
        <w:rPr>
          <w:rFonts w:ascii="맑은 고딕" w:eastAsia="맑은 고딕" w:hAnsi="맑은 고딕" w:hint="eastAsia"/>
        </w:rPr>
        <w:t xml:space="preserve"> 구현</w:t>
      </w:r>
    </w:p>
    <w:p w:rsidR="00FB3AAF" w:rsidRDefault="00FB3AAF" w:rsidP="00FB3AAF">
      <w:pPr>
        <w:pStyle w:val="a0"/>
        <w:jc w:val="center"/>
        <w:rPr>
          <w:rFonts w:ascii="맑은 고딕" w:eastAsia="맑은 고딕" w:hAnsi="맑은 고딕"/>
        </w:rPr>
      </w:pPr>
      <w:bookmarkStart w:id="12" w:name="OLE_LINK36"/>
      <w:bookmarkStart w:id="13" w:name="OLE_LINK37"/>
      <w:r w:rsidRPr="00BD42E2">
        <w:rPr>
          <w:rFonts w:ascii="맑은 고딕" w:eastAsia="맑은 고딕" w:hAnsi="맑은 고딕"/>
          <w:noProof/>
        </w:rPr>
        <w:drawing>
          <wp:inline distT="0" distB="0" distL="0" distR="0">
            <wp:extent cx="3857625" cy="2390775"/>
            <wp:effectExtent l="19050" t="0" r="0" b="0"/>
            <wp:docPr id="18" name="개체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04656" cy="3589367"/>
                      <a:chOff x="1187624" y="1700808"/>
                      <a:chExt cx="5904656" cy="3589367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15816" y="1700808"/>
                        <a:ext cx="3096344" cy="324036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1187624" y="2780928"/>
                        <a:ext cx="1440160" cy="1008112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Input…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오른쪽 화살표 5"/>
                      <a:cNvSpPr/>
                    </a:nvSpPr>
                    <a:spPr>
                      <a:xfrm>
                        <a:off x="2627784" y="2852936"/>
                        <a:ext cx="720080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Video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오른쪽 화살표 6"/>
                      <a:cNvSpPr/>
                    </a:nvSpPr>
                    <a:spPr>
                      <a:xfrm>
                        <a:off x="2627784" y="3284984"/>
                        <a:ext cx="720080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udio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3347864" y="2420888"/>
                        <a:ext cx="1800200" cy="172819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3563888" y="4293096"/>
                        <a:ext cx="1495025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On Board Memory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3923928" y="5013176"/>
                        <a:ext cx="931537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X.MIO HW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12" name="모서리가 둥근 직사각형 11"/>
                      <a:cNvSpPr/>
                    </a:nvSpPr>
                    <a:spPr>
                      <a:xfrm>
                        <a:off x="3635896" y="2636912"/>
                        <a:ext cx="1224136" cy="1368152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t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Frame Buffer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직사각형 12"/>
                      <a:cNvSpPr/>
                    </a:nvSpPr>
                    <a:spPr>
                      <a:xfrm>
                        <a:off x="5652120" y="2708920"/>
                        <a:ext cx="1440160" cy="100811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Output…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>
                        <a:off x="4860032" y="3068960"/>
                        <a:ext cx="792088" cy="432048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대각선 방향의 모서리가 잘린 사각형 14"/>
                      <a:cNvSpPr/>
                    </a:nvSpPr>
                    <a:spPr>
                      <a:xfrm>
                        <a:off x="3707904" y="2996952"/>
                        <a:ext cx="1080120" cy="360040"/>
                      </a:xfrm>
                      <a:prstGeom prst="snip2Diag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IO 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대각선 방향의 모서리가 잘린 사각형 15"/>
                      <a:cNvSpPr/>
                    </a:nvSpPr>
                    <a:spPr>
                      <a:xfrm>
                        <a:off x="3707904" y="3501008"/>
                        <a:ext cx="1080120" cy="360040"/>
                      </a:xfrm>
                      <a:prstGeom prst="snip2Diag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IO Samples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B3AAF" w:rsidRDefault="00FB3AAF" w:rsidP="00FB3AAF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fig.5-1 </w:t>
      </w:r>
      <w:r w:rsidRPr="00C86006">
        <w:rPr>
          <w:rFonts w:ascii="맑은 고딕" w:eastAsia="맑은 고딕" w:hAnsi="맑은 고딕" w:hint="eastAsia"/>
        </w:rPr>
        <w:t>Dolby-E pass-through</w:t>
      </w:r>
      <w:r>
        <w:rPr>
          <w:rFonts w:ascii="맑은 고딕" w:eastAsia="맑은 고딕" w:hAnsi="맑은 고딕" w:hint="eastAsia"/>
        </w:rPr>
        <w:t xml:space="preserve"> 개요</w:t>
      </w:r>
    </w:p>
    <w:p w:rsidR="00FB3AAF" w:rsidRPr="00BD42E2" w:rsidRDefault="00FB3AAF" w:rsidP="00FB3AAF">
      <w:pPr>
        <w:pStyle w:val="a0"/>
        <w:jc w:val="center"/>
        <w:rPr>
          <w:rFonts w:ascii="맑은 고딕" w:eastAsia="맑은 고딕" w:hAnsi="맑은 고딕"/>
        </w:rPr>
      </w:pPr>
    </w:p>
    <w:p w:rsidR="00FB3AAF" w:rsidRDefault="00FB3AAF" w:rsidP="00FB3AAF">
      <w:pPr>
        <w:pStyle w:val="a0"/>
        <w:numPr>
          <w:ilvl w:val="2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input에 입력된 surface와 samples를 가공과정 없이 matrox output으로 bypass 기능 추가</w:t>
      </w:r>
    </w:p>
    <w:p w:rsidR="00FB3AAF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2.1.1.c.v 항목에 설명된 matrox input, output을 사용</w:t>
      </w:r>
    </w:p>
    <w:p w:rsidR="00FB3AAF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Input을 통해 입력된 samples는 IO memory상에 존재</w:t>
      </w:r>
    </w:p>
    <w:p w:rsidR="00FB3AAF" w:rsidRPr="00C86006" w:rsidRDefault="00FB3AAF" w:rsidP="00FB3AAF">
      <w:pPr>
        <w:pStyle w:val="a0"/>
        <w:numPr>
          <w:ilvl w:val="3"/>
          <w:numId w:val="11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samples를 output으로 직접 출력 (2.1.1.c.v 참조)</w:t>
      </w:r>
    </w:p>
    <w:p w:rsidR="0062768C" w:rsidRPr="00C86006" w:rsidRDefault="0062768C" w:rsidP="002309EC">
      <w:pPr>
        <w:pStyle w:val="a0"/>
        <w:numPr>
          <w:ilvl w:val="0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Resolution </w:t>
      </w:r>
      <w:bookmarkEnd w:id="12"/>
      <w:bookmarkEnd w:id="13"/>
      <w:r w:rsidRPr="00C86006">
        <w:rPr>
          <w:rFonts w:ascii="맑은 고딕" w:eastAsia="맑은 고딕" w:hAnsi="맑은 고딕" w:hint="eastAsia"/>
        </w:rPr>
        <w:t>Setting : 입출력 해상도 크기를 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Sync Setting : 동기화 신호를 입력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받아 처리할 수 있도록 설정</w:t>
      </w:r>
    </w:p>
    <w:p w:rsidR="0062768C" w:rsidRPr="00C86006" w:rsidRDefault="0062768C" w:rsidP="002309EC">
      <w:pPr>
        <w:pStyle w:val="a0"/>
        <w:numPr>
          <w:ilvl w:val="1"/>
          <w:numId w:val="11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그 외 시스템에 필요한 설정을 추가</w:t>
      </w:r>
    </w:p>
    <w:p w:rsidR="00D058B2" w:rsidRDefault="00D058B2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8713E5" w:rsidRPr="00C86006" w:rsidRDefault="008713E5" w:rsidP="00D058B2">
      <w:pPr>
        <w:pStyle w:val="a0"/>
        <w:rPr>
          <w:rFonts w:ascii="맑은 고딕" w:eastAsia="맑은 고딕" w:hAnsi="맑은 고딕"/>
          <w:lang w:val="pt-BR"/>
        </w:rPr>
      </w:pPr>
    </w:p>
    <w:p w:rsidR="003664D2" w:rsidRDefault="003664D2" w:rsidP="003664D2">
      <w:pPr>
        <w:pStyle w:val="2"/>
        <w:rPr>
          <w:rFonts w:ascii="맑은 고딕" w:eastAsia="맑은 고딕" w:hAnsi="맑은 고딕"/>
        </w:rPr>
      </w:pPr>
      <w:bookmarkStart w:id="14" w:name="_Toc428539663"/>
      <w:r w:rsidRPr="00C86006">
        <w:rPr>
          <w:rFonts w:ascii="맑은 고딕" w:eastAsia="맑은 고딕" w:hAnsi="맑은 고딕" w:hint="eastAsia"/>
        </w:rPr>
        <w:t>입력 기능</w:t>
      </w:r>
      <w:r w:rsidR="0062768C" w:rsidRPr="00C86006">
        <w:rPr>
          <w:rFonts w:ascii="맑은 고딕" w:eastAsia="맑은 고딕" w:hAnsi="맑은 고딕" w:hint="eastAsia"/>
        </w:rPr>
        <w:t>(Ingest)</w:t>
      </w:r>
      <w:r w:rsidRPr="00C86006">
        <w:rPr>
          <w:rFonts w:ascii="맑은 고딕" w:eastAsia="맑은 고딕" w:hAnsi="맑은 고딕" w:hint="eastAsia"/>
        </w:rPr>
        <w:t xml:space="preserve"> 개발</w:t>
      </w:r>
      <w:bookmarkEnd w:id="14"/>
    </w:p>
    <w:p w:rsidR="00BE1B9D" w:rsidRPr="00BE1B9D" w:rsidRDefault="00BE1B9D" w:rsidP="00BE1B9D">
      <w:pPr>
        <w:pStyle w:val="a0"/>
      </w:pPr>
    </w:p>
    <w:p w:rsidR="00BE1B9D" w:rsidRDefault="00BE1B9D" w:rsidP="00BE1B9D">
      <w:pPr>
        <w:pStyle w:val="a0"/>
        <w:jc w:val="center"/>
      </w:pPr>
      <w:r w:rsidRPr="00BE1B9D">
        <w:rPr>
          <w:noProof/>
        </w:rPr>
        <w:drawing>
          <wp:inline distT="0" distB="0" distL="0" distR="0">
            <wp:extent cx="5600700" cy="2695575"/>
            <wp:effectExtent l="0" t="0" r="0" b="0"/>
            <wp:docPr id="10" name="개체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36904" cy="3897724"/>
                      <a:chOff x="611560" y="2060848"/>
                      <a:chExt cx="8136904" cy="3897724"/>
                    </a:xfrm>
                  </a:grpSpPr>
                  <a:sp>
                    <a:nvSpPr>
                      <a:cNvPr id="4" name="순서도: 자기 디스크 3"/>
                      <a:cNvSpPr/>
                    </a:nvSpPr>
                    <a:spPr>
                      <a:xfrm>
                        <a:off x="7308304" y="4005064"/>
                        <a:ext cx="1296144" cy="1512168"/>
                      </a:xfrm>
                      <a:prstGeom prst="flowChartMagneticDisk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555776" y="2060848"/>
                        <a:ext cx="4320480" cy="295232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TextBox 7"/>
                      <a:cNvSpPr txBox="1"/>
                    </a:nvSpPr>
                    <a:spPr>
                      <a:xfrm>
                        <a:off x="7596336" y="5589240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9" name="모서리가 둥근 직사각형 8"/>
                      <a:cNvSpPr/>
                    </a:nvSpPr>
                    <a:spPr>
                      <a:xfrm>
                        <a:off x="4283968" y="3861048"/>
                        <a:ext cx="864096" cy="86409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직사각형 10"/>
                      <a:cNvSpPr/>
                    </a:nvSpPr>
                    <a:spPr>
                      <a:xfrm>
                        <a:off x="611560" y="263691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오른쪽 화살표 11"/>
                      <a:cNvSpPr/>
                    </a:nvSpPr>
                    <a:spPr>
                      <a:xfrm>
                        <a:off x="2123728" y="263691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오른쪽 화살표 12"/>
                      <a:cNvSpPr/>
                    </a:nvSpPr>
                    <a:spPr>
                      <a:xfrm>
                        <a:off x="2123728" y="2852936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오른쪽 화살표 13"/>
                      <a:cNvSpPr/>
                    </a:nvSpPr>
                    <a:spPr>
                      <a:xfrm>
                        <a:off x="2123728" y="314096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>
                        <a:off x="2123728" y="335699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611560" y="314096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Input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7" name="직사각형 16"/>
                      <a:cNvSpPr/>
                    </a:nvSpPr>
                    <a:spPr>
                      <a:xfrm>
                        <a:off x="611560" y="3573016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직사각형 17"/>
                      <a:cNvSpPr/>
                    </a:nvSpPr>
                    <a:spPr>
                      <a:xfrm>
                        <a:off x="611560" y="400506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Input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오른쪽 화살표 18"/>
                      <a:cNvSpPr/>
                    </a:nvSpPr>
                    <a:spPr>
                      <a:xfrm>
                        <a:off x="2123728" y="364502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오른쪽 화살표 19"/>
                      <a:cNvSpPr/>
                    </a:nvSpPr>
                    <a:spPr>
                      <a:xfrm>
                        <a:off x="2123728" y="40770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모서리가 둥근 직사각형 20"/>
                      <a:cNvSpPr/>
                    </a:nvSpPr>
                    <a:spPr>
                      <a:xfrm>
                        <a:off x="2915816" y="2564904"/>
                        <a:ext cx="864096" cy="180020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4499992" y="4725144"/>
                        <a:ext cx="51007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Host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4499992" y="2204864"/>
                        <a:ext cx="344966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IO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24" name="왼쪽 화살표 23"/>
                      <a:cNvSpPr/>
                    </a:nvSpPr>
                    <a:spPr>
                      <a:xfrm rot="12764679">
                        <a:off x="3631303" y="3776113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직사각형 25"/>
                      <a:cNvSpPr/>
                    </a:nvSpPr>
                    <a:spPr>
                      <a:xfrm>
                        <a:off x="5580112" y="2276872"/>
                        <a:ext cx="1080120" cy="10801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Mixer / Composer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오른쪽 화살표 설명선 26"/>
                      <a:cNvSpPr/>
                    </a:nvSpPr>
                    <a:spPr>
                      <a:xfrm>
                        <a:off x="5076056" y="4437112"/>
                        <a:ext cx="2448272" cy="720080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82163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Matrox</a:t>
                          </a:r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 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모서리가 둥근 직사각형 27"/>
                      <a:cNvSpPr/>
                    </a:nvSpPr>
                    <a:spPr>
                      <a:xfrm>
                        <a:off x="4283968" y="2564904"/>
                        <a:ext cx="864096" cy="864096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Surface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왼쪽 화살표 28"/>
                      <a:cNvSpPr/>
                    </a:nvSpPr>
                    <a:spPr>
                      <a:xfrm rot="5400000">
                        <a:off x="4439893" y="3273075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0" name="왼쪽 화살표 29"/>
                      <a:cNvSpPr/>
                    </a:nvSpPr>
                    <a:spPr>
                      <a:xfrm rot="10800000">
                        <a:off x="5076056" y="2564904"/>
                        <a:ext cx="696262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1" name="직사각형 30"/>
                      <a:cNvSpPr/>
                    </a:nvSpPr>
                    <a:spPr>
                      <a:xfrm>
                        <a:off x="7236296" y="2060848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2" name="직사각형 31"/>
                      <a:cNvSpPr/>
                    </a:nvSpPr>
                    <a:spPr>
                      <a:xfrm>
                        <a:off x="7236296" y="2564904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SDI Output …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3" name="직사각형 32"/>
                      <a:cNvSpPr/>
                    </a:nvSpPr>
                    <a:spPr>
                      <a:xfrm>
                        <a:off x="7236296" y="2996952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A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직사각형 33"/>
                      <a:cNvSpPr/>
                    </a:nvSpPr>
                    <a:spPr>
                      <a:xfrm>
                        <a:off x="7236296" y="3429000"/>
                        <a:ext cx="1512168" cy="43204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AES/EBU Output … </a:t>
                          </a:r>
                          <a:endParaRPr lang="ko-KR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오른쪽 화살표 34"/>
                      <a:cNvSpPr/>
                    </a:nvSpPr>
                    <a:spPr>
                      <a:xfrm>
                        <a:off x="6876256" y="206084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오른쪽 화살표 35"/>
                      <a:cNvSpPr/>
                    </a:nvSpPr>
                    <a:spPr>
                      <a:xfrm>
                        <a:off x="6876256" y="2276872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7" name="오른쪽 화살표 36"/>
                      <a:cNvSpPr/>
                    </a:nvSpPr>
                    <a:spPr>
                      <a:xfrm>
                        <a:off x="6876256" y="2564904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오른쪽 화살표 37"/>
                      <a:cNvSpPr/>
                    </a:nvSpPr>
                    <a:spPr>
                      <a:xfrm>
                        <a:off x="6876256" y="278092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오른쪽 화살표 38"/>
                      <a:cNvSpPr/>
                    </a:nvSpPr>
                    <a:spPr>
                      <a:xfrm>
                        <a:off x="6876256" y="3068960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오른쪽 화살표 39"/>
                      <a:cNvSpPr/>
                    </a:nvSpPr>
                    <a:spPr>
                      <a:xfrm>
                        <a:off x="6876256" y="3501008"/>
                        <a:ext cx="432048" cy="216024"/>
                      </a:xfrm>
                      <a:prstGeom prst="rightArrow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E1B9D" w:rsidRDefault="00BE1B9D" w:rsidP="00BE1B9D">
      <w:pPr>
        <w:pStyle w:val="a0"/>
        <w:jc w:val="center"/>
      </w:pPr>
      <w:r>
        <w:rPr>
          <w:rFonts w:hint="eastAsia"/>
        </w:rPr>
        <w:t xml:space="preserve">fig.6 Ingest </w:t>
      </w:r>
      <w:r>
        <w:rPr>
          <w:rFonts w:hint="eastAsia"/>
        </w:rPr>
        <w:t>개요</w:t>
      </w:r>
    </w:p>
    <w:p w:rsidR="00C550DE" w:rsidRDefault="00C550DE" w:rsidP="00BE1B9D">
      <w:pPr>
        <w:pStyle w:val="a0"/>
        <w:jc w:val="center"/>
      </w:pPr>
    </w:p>
    <w:p w:rsidR="00C550DE" w:rsidRPr="00BE1B9D" w:rsidRDefault="00C550DE" w:rsidP="00BE1B9D">
      <w:pPr>
        <w:pStyle w:val="a0"/>
        <w:jc w:val="center"/>
      </w:pPr>
    </w:p>
    <w:p w:rsidR="0062768C" w:rsidRDefault="0062768C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bookmarkStart w:id="15" w:name="OLE_LINK58"/>
      <w:bookmarkStart w:id="16" w:name="OLE_LINK59"/>
      <w:r w:rsidRPr="00C86006">
        <w:rPr>
          <w:rFonts w:ascii="맑은 고딕" w:eastAsia="맑은 고딕" w:hAnsi="맑은 고딕" w:hint="eastAsia"/>
        </w:rPr>
        <w:t>SDI Signal의 녹화</w:t>
      </w:r>
      <w:r w:rsidR="00B1454F" w:rsidRPr="00C86006">
        <w:rPr>
          <w:rFonts w:ascii="맑은 고딕" w:eastAsia="맑은 고딕" w:hAnsi="맑은 고딕" w:hint="eastAsia"/>
        </w:rPr>
        <w:t xml:space="preserve"> 과정</w:t>
      </w:r>
    </w:p>
    <w:p w:rsidR="00C550DE" w:rsidRDefault="00C550DE" w:rsidP="00497FDB">
      <w:pPr>
        <w:pStyle w:val="a0"/>
        <w:jc w:val="center"/>
        <w:rPr>
          <w:rFonts w:ascii="맑은 고딕" w:eastAsia="맑은 고딕" w:hAnsi="맑은 고딕"/>
        </w:rPr>
      </w:pPr>
      <w:r w:rsidRPr="00C550DE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4638675" cy="3895725"/>
            <wp:effectExtent l="0" t="0" r="0" b="0"/>
            <wp:docPr id="3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80720" cy="6165304"/>
                      <a:chOff x="1331640" y="692696"/>
                      <a:chExt cx="6480720" cy="6165304"/>
                    </a:xfrm>
                  </a:grpSpPr>
                  <a:sp>
                    <a:nvSpPr>
                      <a:cNvPr id="4" name="직사각형 3"/>
                      <a:cNvSpPr/>
                    </a:nvSpPr>
                    <a:spPr>
                      <a:xfrm>
                        <a:off x="2987824" y="692696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GetNextTime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987824" y="1916832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Get</a:t>
                          </a:r>
                          <a:r>
                            <a:rPr lang="en-US" altLang="ko-KR" sz="1200" dirty="0" err="1" smtClean="0">
                              <a:solidFill>
                                <a:schemeClr val="tx1"/>
                              </a:solidFill>
                            </a:rPr>
                            <a:t>SourceInput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직사각형 5"/>
                      <a:cNvSpPr/>
                    </a:nvSpPr>
                    <a:spPr>
                      <a:xfrm>
                        <a:off x="2987824" y="3140968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Compose / Mixing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2987824" y="4365104"/>
                        <a:ext cx="2304256" cy="79208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Writer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아래쪽 화살표 7"/>
                      <a:cNvSpPr/>
                    </a:nvSpPr>
                    <a:spPr>
                      <a:xfrm>
                        <a:off x="3779912" y="1484784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아래쪽 화살표 8"/>
                      <a:cNvSpPr/>
                    </a:nvSpPr>
                    <a:spPr>
                      <a:xfrm>
                        <a:off x="3779912" y="2708920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아래쪽 화살표 9"/>
                      <a:cNvSpPr/>
                    </a:nvSpPr>
                    <a:spPr>
                      <a:xfrm>
                        <a:off x="3779912" y="3933056"/>
                        <a:ext cx="864096" cy="432048"/>
                      </a:xfrm>
                      <a:prstGeom prst="down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줄무늬가 있는 오른쪽 화살표 10"/>
                      <a:cNvSpPr/>
                    </a:nvSpPr>
                    <a:spPr>
                      <a:xfrm rot="5400000">
                        <a:off x="3658208" y="4990864"/>
                        <a:ext cx="1152128" cy="162880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3779912" y="6488668"/>
                        <a:ext cx="982641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dirty="0" smtClean="0"/>
                            <a:t>Storage</a:t>
                          </a:r>
                          <a:endParaRPr lang="ko-KR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오른쪽 화살표 설명선 13"/>
                      <a:cNvSpPr/>
                    </a:nvSpPr>
                    <a:spPr>
                      <a:xfrm>
                        <a:off x="1331640" y="3140968"/>
                        <a:ext cx="1656184" cy="936104"/>
                      </a:xfrm>
                      <a:prstGeom prst="rightArrowCallout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75231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Additional Media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직사각형 15"/>
                      <a:cNvSpPr/>
                    </a:nvSpPr>
                    <a:spPr>
                      <a:xfrm>
                        <a:off x="5652120" y="3645024"/>
                        <a:ext cx="2160240" cy="129614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Live Window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오른쪽 화살표 14"/>
                      <a:cNvSpPr/>
                    </a:nvSpPr>
                    <a:spPr>
                      <a:xfrm>
                        <a:off x="4644008" y="4077072"/>
                        <a:ext cx="1224136" cy="216024"/>
                      </a:xfrm>
                      <a:prstGeom prst="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550DE" w:rsidRPr="00C86006" w:rsidRDefault="00497FDB" w:rsidP="00497FD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fig6-1 녹화과정(SW) 흐름도</w:t>
      </w:r>
    </w:p>
    <w:bookmarkEnd w:id="15"/>
    <w:bookmarkEnd w:id="16"/>
    <w:p w:rsidR="00BE1B9D" w:rsidRPr="00BE1B9D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Input signal은 matrox input을 거쳐 io board내의 frame buffer</w:t>
      </w:r>
      <w:r w:rsidR="00BE1B9D">
        <w:rPr>
          <w:rFonts w:ascii="맑은 고딕" w:eastAsia="맑은 고딕" w:hAnsi="맑은 고딕" w:hint="eastAsia"/>
        </w:rPr>
        <w:t>에</w:t>
      </w:r>
      <w:r w:rsidRPr="00C86006">
        <w:rPr>
          <w:rFonts w:ascii="맑은 고딕" w:eastAsia="맑은 고딕" w:hAnsi="맑은 고딕" w:hint="eastAsia"/>
        </w:rPr>
        <w:t xml:space="preserve"> 저장됨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이때 저장된 data는 matrox surface의 형태로 저장</w:t>
      </w:r>
    </w:p>
    <w:p w:rsidR="00BE1B9D" w:rsidRDefault="00BE1B9D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저장된 surface는 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상에 존재하므로 저장 작업을 위해서는 host로 복사 </w:t>
      </w:r>
      <w:r w:rsidR="008406E4">
        <w:rPr>
          <w:rFonts w:ascii="맑은 고딕" w:eastAsia="맑은 고딕" w:hAnsi="맑은 고딕" w:hint="eastAsia"/>
        </w:rPr>
        <w:t>또는</w:t>
      </w:r>
      <w:r>
        <w:rPr>
          <w:rFonts w:ascii="맑은 고딕" w:eastAsia="맑은 고딕" w:hAnsi="맑은 고딕" w:hint="eastAsia"/>
        </w:rPr>
        <w:t xml:space="preserve"> 이동이 필요함</w:t>
      </w:r>
    </w:p>
    <w:p w:rsidR="00736E56" w:rsidRDefault="00BE1B9D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복사/이동된 surface는 matrox writer를 통해 </w:t>
      </w:r>
      <w:r w:rsidR="00736E56">
        <w:rPr>
          <w:rFonts w:ascii="맑은 고딕" w:eastAsia="맑은 고딕" w:hAnsi="맑은 고딕" w:hint="eastAsia"/>
        </w:rPr>
        <w:t>저장소에 저장</w:t>
      </w:r>
    </w:p>
    <w:p w:rsid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이후 저장된 surface의 baseband 출력</w:t>
      </w:r>
      <w:r w:rsidR="008406E4">
        <w:rPr>
          <w:rFonts w:ascii="맑은 고딕" w:eastAsia="맑은 고딕" w:hAnsi="맑은 고딕" w:hint="eastAsia"/>
        </w:rPr>
        <w:t>은</w:t>
      </w:r>
      <w:r>
        <w:rPr>
          <w:rFonts w:ascii="맑은 고딕" w:eastAsia="맑은 고딕" w:hAnsi="맑은 고딕" w:hint="eastAsia"/>
        </w:rPr>
        <w:t xml:space="preserve"> super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out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출력</w:t>
      </w:r>
      <w:r w:rsidR="008406E4">
        <w:rPr>
          <w:rFonts w:ascii="맑은 고딕" w:eastAsia="맑은 고딕" w:hAnsi="맑은 고딕" w:hint="eastAsia"/>
        </w:rPr>
        <w:t>을</w:t>
      </w:r>
      <w:r>
        <w:rPr>
          <w:rFonts w:ascii="맑은 고딕" w:eastAsia="맑은 고딕" w:hAnsi="맑은 고딕" w:hint="eastAsia"/>
        </w:rPr>
        <w:t xml:space="preserve"> 위해서 surface의 가공이 필요</w:t>
      </w:r>
    </w:p>
    <w:p w:rsidR="00736E5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mix, compose작업을 위해 IO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상의 surface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이용</w:t>
      </w:r>
    </w:p>
    <w:p w:rsidR="00736E56" w:rsidRPr="00736E5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타임코드, 저장소의 남은 용량 등의 text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데이터를 이미지 데이터로 변환 한 후 on-board </w:t>
      </w:r>
      <w:r w:rsidR="00AF63B1">
        <w:rPr>
          <w:rFonts w:ascii="맑은 고딕" w:eastAsia="맑은 고딕" w:hAnsi="맑은 고딕" w:hint="eastAsia"/>
        </w:rPr>
        <w:t>composer를</w:t>
      </w:r>
      <w:r>
        <w:rPr>
          <w:rFonts w:ascii="맑은 고딕" w:eastAsia="맑은 고딕" w:hAnsi="맑은 고딕" w:hint="eastAsia"/>
        </w:rPr>
        <w:t xml:space="preserve"> 이용하여 surface에 overlay하여 baseband로 출력</w:t>
      </w:r>
    </w:p>
    <w:p w:rsidR="00F11D5E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이 과정에서 입력</w:t>
      </w:r>
      <w:r w:rsidR="00AF63B1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단이 외부 타임코드를 받을 수 있으면 이를 저장할 수 있음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736E56">
        <w:rPr>
          <w:rFonts w:ascii="맑은 고딕" w:eastAsia="맑은 고딕" w:hAnsi="맑은 고딕" w:hint="eastAsia"/>
        </w:rPr>
        <w:t>RP188</w:t>
      </w:r>
      <w:r>
        <w:rPr>
          <w:rFonts w:ascii="맑은 고딕" w:eastAsia="맑은 고딕" w:hAnsi="맑은 고딕" w:hint="eastAsia"/>
        </w:rPr>
        <w:t xml:space="preserve"> 형태로 입역되어지는 타임코드는 surface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형태로 변환되며 matrox writer를 통해 저장된다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지원 포맷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Matrox가 지원하는 방송용 멀티코덱 지원</w:t>
      </w:r>
    </w:p>
    <w:p w:rsidR="00B1454F" w:rsidRPr="00C86006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MXF(D10[IMX], XDCAM HD 35, XDCAM HD 50, Generic MPEG2 …)</w:t>
      </w:r>
    </w:p>
    <w:p w:rsidR="00B1454F" w:rsidRPr="00C86006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MOV(DVCPRO, DVCPRO50, DVCPRO HD, ProRes, …)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AVI File(Generic MPEG2), WAVE File(48000Hz, 16 or 32bit)</w:t>
      </w:r>
    </w:p>
    <w:p w:rsidR="00736E56" w:rsidRDefault="00736E56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Matrox Writer Setting</w:t>
      </w:r>
    </w:p>
    <w:p w:rsid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Writer는 파일의 open시 혹은 추가적으로 옵션을 </w:t>
      </w:r>
      <w:r w:rsidR="008406E4">
        <w:rPr>
          <w:rFonts w:ascii="맑은 고딕" w:eastAsia="맑은 고딕" w:hAnsi="맑은 고딕" w:hint="eastAsia"/>
        </w:rPr>
        <w:t>설정</w:t>
      </w:r>
      <w:r>
        <w:rPr>
          <w:rFonts w:ascii="맑은 고딕" w:eastAsia="맑은 고딕" w:hAnsi="맑은 고딕" w:hint="eastAsia"/>
        </w:rPr>
        <w:t>할 수 있음.</w:t>
      </w:r>
    </w:p>
    <w:p w:rsidR="00736E56" w:rsidRPr="00C86006" w:rsidRDefault="00736E56" w:rsidP="002309EC">
      <w:pPr>
        <w:pStyle w:val="a0"/>
        <w:numPr>
          <w:ilvl w:val="3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단계에서 format, framerate, bitrate</w:t>
      </w:r>
      <w:r w:rsidR="008406E4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등을 설정할 수 있음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녹화의 제어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저장할 파일 설정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파일명, 2.B.항목의 옵션 설정</w:t>
      </w:r>
    </w:p>
    <w:p w:rsidR="00736E56" w:rsidRPr="00883E9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수동 녹화</w:t>
      </w:r>
    </w:p>
    <w:p w:rsidR="00B1454F" w:rsidRDefault="00B1454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원하는 시점에 녹화 시작, 중단, 종료</w:t>
      </w:r>
    </w:p>
    <w:p w:rsidR="00883E9F" w:rsidRPr="00C86006" w:rsidRDefault="00883E9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일반적인 방법으로 사용자가 로컬 UI를 보고 이용하여 진행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자동 녹화</w:t>
      </w:r>
    </w:p>
    <w:p w:rsidR="00883E9F" w:rsidRPr="00883E9F" w:rsidRDefault="00883E9F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사용자가 원하는 타임코드 혹은 시간을 미리 설정 한 후 시스템이 자동으로 녹화를 진행</w:t>
      </w:r>
    </w:p>
    <w:p w:rsidR="00736E56" w:rsidRPr="00736E5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어플리케이션 레벨에서 동작하며 자세한 사항은 2.4.관리 소프트웨어 항목에서 설명</w:t>
      </w:r>
    </w:p>
    <w:p w:rsidR="00B1454F" w:rsidRPr="00C86006" w:rsidRDefault="00B1454F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녹화 설정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입력 영상의 해상도, 주사율, 입력 음성의 채널 수 설정</w:t>
      </w:r>
    </w:p>
    <w:p w:rsidR="00B1454F" w:rsidRPr="00C86006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저장될 파일의 형식을 설정 : 비압축, 입력장치 또는 인코더가 지원하는 코덱 등</w:t>
      </w:r>
    </w:p>
    <w:p w:rsidR="00B1454F" w:rsidRDefault="00B1454F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이때 저장된 </w:t>
      </w:r>
      <w:r w:rsidR="00AF63B1">
        <w:rPr>
          <w:rFonts w:ascii="맑은 고딕" w:eastAsia="맑은 고딕" w:hAnsi="맑은 고딕" w:hint="eastAsia"/>
        </w:rPr>
        <w:t>파라미</w:t>
      </w:r>
      <w:r w:rsidRPr="00C86006">
        <w:rPr>
          <w:rFonts w:ascii="맑은 고딕" w:eastAsia="맑은 고딕" w:hAnsi="맑은 고딕" w:hint="eastAsia"/>
        </w:rPr>
        <w:t>터는 matrox writer의 설정에 사용</w:t>
      </w:r>
      <w:r w:rsidR="00F11D5E" w:rsidRPr="00C86006">
        <w:rPr>
          <w:rFonts w:ascii="맑은 고딕" w:eastAsia="맑은 고딕" w:hAnsi="맑은 고딕" w:hint="eastAsia"/>
        </w:rPr>
        <w:t>됨</w:t>
      </w:r>
    </w:p>
    <w:p w:rsidR="00736E56" w:rsidRPr="00C86006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세부사항은 2.B.1에 기술한 바와 같음</w:t>
      </w:r>
    </w:p>
    <w:p w:rsidR="00F11D5E" w:rsidRPr="00C86006" w:rsidRDefault="00F11D5E" w:rsidP="002309EC">
      <w:pPr>
        <w:pStyle w:val="a0"/>
        <w:numPr>
          <w:ilvl w:val="0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상태 확인</w:t>
      </w:r>
    </w:p>
    <w:p w:rsidR="00F11D5E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엔진이 현재 수행하고 있는 상태를 feed back</w:t>
      </w:r>
    </w:p>
    <w:p w:rsidR="00736E56" w:rsidRPr="008E081B" w:rsidRDefault="00736E56" w:rsidP="002309EC">
      <w:pPr>
        <w:pStyle w:val="a0"/>
        <w:numPr>
          <w:ilvl w:val="2"/>
          <w:numId w:val="1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fig.2. 참조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엔진 상태를 모니터링 가능하게 함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입력신호 및 ref signal의 유무 feed back</w:t>
      </w:r>
    </w:p>
    <w:p w:rsidR="00F11D5E" w:rsidRPr="00C86006" w:rsidRDefault="00F11D5E" w:rsidP="002309EC">
      <w:pPr>
        <w:pStyle w:val="a0"/>
        <w:numPr>
          <w:ilvl w:val="1"/>
          <w:numId w:val="12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live window(영상), vu meter(음성)의 시각적 모니터링 지원</w:t>
      </w:r>
    </w:p>
    <w:p w:rsidR="0079126C" w:rsidRDefault="0079126C" w:rsidP="0062768C">
      <w:pPr>
        <w:pStyle w:val="a0"/>
        <w:rPr>
          <w:rFonts w:ascii="맑은 고딕" w:eastAsia="맑은 고딕" w:hAnsi="맑은 고딕"/>
        </w:rPr>
      </w:pPr>
    </w:p>
    <w:p w:rsidR="0079126C" w:rsidRPr="00C86006" w:rsidRDefault="0079126C" w:rsidP="0062768C">
      <w:pPr>
        <w:pStyle w:val="a0"/>
        <w:rPr>
          <w:rFonts w:ascii="맑은 고딕" w:eastAsia="맑은 고딕" w:hAnsi="맑은 고딕"/>
        </w:rPr>
      </w:pPr>
    </w:p>
    <w:p w:rsidR="002F67EC" w:rsidRDefault="003664D2" w:rsidP="002F67EC">
      <w:pPr>
        <w:pStyle w:val="2"/>
        <w:spacing w:line="432" w:lineRule="auto"/>
        <w:rPr>
          <w:rFonts w:ascii="맑은 고딕" w:eastAsia="맑은 고딕" w:hAnsi="맑은 고딕"/>
        </w:rPr>
      </w:pPr>
      <w:bookmarkStart w:id="17" w:name="_Toc428539664"/>
      <w:r w:rsidRPr="00C86006">
        <w:rPr>
          <w:rFonts w:ascii="맑은 고딕" w:eastAsia="맑은 고딕" w:hAnsi="맑은 고딕" w:hint="eastAsia"/>
        </w:rPr>
        <w:t>관리 S/W 개발</w:t>
      </w:r>
      <w:bookmarkEnd w:id="17"/>
    </w:p>
    <w:p w:rsidR="00C23E51" w:rsidRDefault="00C23E51" w:rsidP="002309EC">
      <w:pPr>
        <w:pStyle w:val="a0"/>
        <w:numPr>
          <w:ilvl w:val="0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Local UI</w:t>
      </w:r>
    </w:p>
    <w:p w:rsidR="00175449" w:rsidRDefault="002D35C3" w:rsidP="00175449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55" type="#_x0000_t61" style="position:absolute;left:0;text-align:left;margin-left:397.5pt;margin-top:132.6pt;width:93.75pt;height:24.75pt;z-index:251662336" adj="-15068,32989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Control Button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4" type="#_x0000_t61" style="position:absolute;left:0;text-align:left;margin-left:-3.75pt;margin-top:35.1pt;width:105.75pt;height:24.75pt;z-index:251661312" adj="18506,46735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Audio Level Meter</w:t>
                  </w:r>
                </w:p>
              </w:txbxContent>
            </v:textbox>
          </v:shape>
        </w:pict>
      </w:r>
      <w:r>
        <w:rPr>
          <w:rFonts w:ascii="맑은 고딕" w:eastAsia="맑은 고딕" w:hAnsi="맑은 고딕"/>
          <w:noProof/>
        </w:rPr>
        <w:pict>
          <v:shape id="_x0000_s1053" type="#_x0000_t61" style="position:absolute;left:0;text-align:left;margin-left:336pt;margin-top:87.6pt;width:93.75pt;height:24.75pt;z-index:251660288" adj="1348,29716">
            <v:textbox>
              <w:txbxContent>
                <w:p w:rsidR="004B6A93" w:rsidRDefault="004B6A93" w:rsidP="00175449">
                  <w:pPr>
                    <w:jc w:val="center"/>
                  </w:pPr>
                  <w:r>
                    <w:rPr>
                      <w:rFonts w:hint="eastAsia"/>
                    </w:rPr>
                    <w:t>Live Window</w:t>
                  </w:r>
                </w:p>
              </w:txbxContent>
            </v:textbox>
          </v:shape>
        </w:pict>
      </w:r>
      <w:r w:rsidR="00175449">
        <w:rPr>
          <w:rFonts w:ascii="맑은 고딕" w:eastAsia="맑은 고딕" w:hAnsi="맑은 고딕"/>
          <w:noProof/>
        </w:rPr>
        <w:drawing>
          <wp:inline distT="0" distB="0" distL="0" distR="0">
            <wp:extent cx="3962400" cy="2333625"/>
            <wp:effectExtent l="1905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449" w:rsidRPr="00C86006" w:rsidRDefault="00175449" w:rsidP="00175449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fig7. Local UI의 예</w:t>
      </w:r>
    </w:p>
    <w:p w:rsidR="00C23E51" w:rsidRPr="00C86006" w:rsidRDefault="00C23E51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Live Window 및 Audio Level Meter</w:t>
      </w:r>
    </w:p>
    <w:p w:rsidR="00C23E51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입/출력 영상의 Local mornitoring을 위한 UI 상의 영상 display</w:t>
      </w:r>
    </w:p>
    <w:p w:rsidR="008E081B" w:rsidRPr="008E081B" w:rsidRDefault="008E081B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 surface를 로컬 시스템에서 사용 가능한 형태로 변환하여 모니터(VGA)에 표시</w:t>
      </w:r>
    </w:p>
    <w:p w:rsidR="00C23E51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입/출력 영상의 Audio를 그래프로 시각화</w:t>
      </w:r>
    </w:p>
    <w:p w:rsidR="008E081B" w:rsidRPr="008E081B" w:rsidRDefault="008E081B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입력되어진 audio sample을 byte buffer형태로 변환한 뒤 그래프 형태로 도식화</w:t>
      </w:r>
    </w:p>
    <w:p w:rsidR="00C23E51" w:rsidRPr="00C86006" w:rsidRDefault="00C23E51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미디어 제어</w:t>
      </w:r>
    </w:p>
    <w:p w:rsidR="00C23E51" w:rsidRPr="00C86006" w:rsidRDefault="00C23E51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Playout</w:t>
      </w:r>
    </w:p>
    <w:p w:rsidR="00C23E51" w:rsidRDefault="00C23E5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UI상의 버튼 </w:t>
      </w:r>
      <w:r w:rsidR="008E081B">
        <w:rPr>
          <w:rFonts w:ascii="맑은 고딕" w:eastAsia="맑은 고딕" w:hAnsi="맑은 고딕" w:hint="eastAsia"/>
        </w:rPr>
        <w:t>및</w:t>
      </w:r>
      <w:r w:rsidRPr="00C86006">
        <w:rPr>
          <w:rFonts w:ascii="맑은 고딕" w:eastAsia="맑은 고딕" w:hAnsi="맑은 고딕" w:hint="eastAsia"/>
        </w:rPr>
        <w:t xml:space="preserve"> </w:t>
      </w:r>
      <w:r w:rsidR="008E081B">
        <w:rPr>
          <w:rFonts w:ascii="맑은 고딕" w:eastAsia="맑은 고딕" w:hAnsi="맑은 고딕" w:hint="eastAsia"/>
        </w:rPr>
        <w:t>외부</w:t>
      </w:r>
      <w:r w:rsidRPr="00C86006">
        <w:rPr>
          <w:rFonts w:ascii="맑은 고딕" w:eastAsia="맑은 고딕" w:hAnsi="맑은 고딕" w:hint="eastAsia"/>
        </w:rPr>
        <w:t xml:space="preserve"> 컨트롤을 이용하여 Play, Stop, FF, REW, Jog, Shuttle</w:t>
      </w:r>
      <w:r w:rsidR="008406E4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등의 기능을 수행</w:t>
      </w:r>
    </w:p>
    <w:p w:rsidR="008E081B" w:rsidRPr="00C86006" w:rsidRDefault="008E081B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UI와 외부 컨트롤 명령은</w:t>
      </w:r>
      <w:r w:rsidR="00A770A6">
        <w:rPr>
          <w:rFonts w:ascii="맑은 고딕" w:eastAsia="맑은 고딕" w:hAnsi="맑은 고딕" w:hint="eastAsia"/>
        </w:rPr>
        <w:t xml:space="preserve"> </w:t>
      </w:r>
      <w:r w:rsidR="008406E4">
        <w:rPr>
          <w:rFonts w:ascii="맑은 고딕" w:eastAsia="맑은 고딕" w:hAnsi="맑은 고딕" w:hint="eastAsia"/>
        </w:rPr>
        <w:t>엔진</w:t>
      </w:r>
      <w:r>
        <w:rPr>
          <w:rFonts w:ascii="맑은 고딕" w:eastAsia="맑은 고딕" w:hAnsi="맑은 고딕" w:hint="eastAsia"/>
        </w:rPr>
        <w:t>에 전달하기 전 해당 프레임 이후 프레임에 영향을 미침</w:t>
      </w:r>
    </w:p>
    <w:p w:rsidR="00C23E51" w:rsidRDefault="00C23E5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재생중인 아이템의 metadata 표시</w:t>
      </w:r>
    </w:p>
    <w:p w:rsidR="008E081B" w:rsidRDefault="008E081B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Matrox media info 혹은 자체 개발한 media component를 이용하여 사용자가 서버 운용에 유용한 정보를 제공</w:t>
      </w:r>
    </w:p>
    <w:p w:rsidR="008E081B" w:rsidRDefault="008E081B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Format, bitrate, frame rate, file size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등</w:t>
      </w:r>
    </w:p>
    <w:p w:rsidR="00A770A6" w:rsidRDefault="00A770A6" w:rsidP="00A770A6">
      <w:pPr>
        <w:pStyle w:val="a0"/>
        <w:rPr>
          <w:rFonts w:ascii="맑은 고딕" w:eastAsia="맑은 고딕" w:hAnsi="맑은 고딕"/>
        </w:rPr>
      </w:pPr>
    </w:p>
    <w:p w:rsidR="00C23E51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 list</w:t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162425" cy="819271"/>
            <wp:effectExtent l="19050" t="0" r="9525" b="0"/>
            <wp:docPr id="1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820" cy="822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A6" w:rsidRPr="00C8600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fig7-1. Playlist UI의 예</w:t>
      </w:r>
    </w:p>
    <w:p w:rsidR="000E5E99" w:rsidRPr="00C86006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lastRenderedPageBreak/>
        <w:t>미디어의 en-cue, de-cue 플레이 리스트 내 추가 제거 등의 작업을 수행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Drag &amp; drop 지원</w:t>
      </w:r>
    </w:p>
    <w:p w:rsidR="008E081B" w:rsidRPr="00C86006" w:rsidRDefault="008E081B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 추가 시 원하는 파일을 open하는 방식이 아닌 UI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내에서 drag &amp; drop하는 방식을 지원하여 직관</w:t>
      </w:r>
      <w:r w:rsidR="003D1D71">
        <w:rPr>
          <w:rFonts w:ascii="맑은 고딕" w:eastAsia="맑은 고딕" w:hAnsi="맑은 고딕" w:hint="eastAsia"/>
        </w:rPr>
        <w:t>성과 편의성 제공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Dynamic preview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기능을 통한 mark in, out의 지정 후 미디어 추가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2.2의 2.D항목 참조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송출 중에도 미디어의 preview를 통한 mark in, mark out을 지정 가능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미디어의 리뷰 후 작업을 수행하게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되어 작업 실수의 가능성을 줄이고 편의성을 높임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bookmarkStart w:id="18" w:name="OLE_LINK72"/>
      <w:bookmarkStart w:id="19" w:name="OLE_LINK73"/>
      <w:bookmarkStart w:id="20" w:name="OLE_LINK74"/>
      <w:r w:rsidRPr="00C86006">
        <w:rPr>
          <w:rFonts w:ascii="맑은 고딕" w:eastAsia="맑은 고딕" w:hAnsi="맑은 고딕" w:hint="eastAsia"/>
        </w:rPr>
        <w:t>구성된 리스트에 대한 저장, 복사 등의 기능 지원</w:t>
      </w:r>
      <w:bookmarkEnd w:id="18"/>
      <w:bookmarkEnd w:id="19"/>
      <w:bookmarkEnd w:id="20"/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Preset형태의 </w:t>
      </w:r>
      <w:r w:rsidR="00AF63B1">
        <w:rPr>
          <w:rFonts w:ascii="맑은 고딕" w:eastAsia="맑은 고딕" w:hAnsi="맑은 고딕" w:hint="eastAsia"/>
        </w:rPr>
        <w:t>스케줄</w:t>
      </w:r>
      <w:r>
        <w:rPr>
          <w:rFonts w:ascii="맑은 고딕" w:eastAsia="맑은 고딕" w:hAnsi="맑은 고딕" w:hint="eastAsia"/>
        </w:rPr>
        <w:t xml:space="preserve"> 관리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불필요한 반복작업배제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장애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 빠른 대처</w:t>
      </w:r>
    </w:p>
    <w:p w:rsidR="003D1D71" w:rsidRPr="00C86006" w:rsidRDefault="003D1D71" w:rsidP="002309EC">
      <w:pPr>
        <w:pStyle w:val="a0"/>
        <w:numPr>
          <w:ilvl w:val="7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시스템 장애가 생긴 경우 비어있는 채널 혹은 작업이 없는 장비로의 바른 전환 가능</w:t>
      </w:r>
    </w:p>
    <w:p w:rsidR="000E5E99" w:rsidRPr="00C86006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Schedule list</w:t>
      </w:r>
    </w:p>
    <w:p w:rsidR="000E5E99" w:rsidRPr="00C86006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지정된 시간에 원하는 미디어가 </w:t>
      </w:r>
      <w:r w:rsidR="00AF63B1" w:rsidRPr="00C86006">
        <w:rPr>
          <w:rFonts w:ascii="맑은 고딕" w:eastAsia="맑은 고딕" w:hAnsi="맑은 고딕" w:hint="eastAsia"/>
        </w:rPr>
        <w:t>플레이 되는</w:t>
      </w:r>
      <w:r w:rsidRPr="00C86006">
        <w:rPr>
          <w:rFonts w:ascii="맑은 고딕" w:eastAsia="맑은 고딕" w:hAnsi="맑은 고딕" w:hint="eastAsia"/>
        </w:rPr>
        <w:t xml:space="preserve"> 기능 지원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구성된 리스트에 대한 저장, 복사 등의 기능 지원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불필요한 반복작업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배제</w:t>
      </w:r>
    </w:p>
    <w:p w:rsidR="003D1D71" w:rsidRDefault="003D1D71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시스템 </w:t>
      </w:r>
      <w:r w:rsidR="00AF63B1">
        <w:rPr>
          <w:rFonts w:ascii="맑은 고딕" w:eastAsia="맑은 고딕" w:hAnsi="맑은 고딕" w:hint="eastAsia"/>
        </w:rPr>
        <w:t>장애 시</w:t>
      </w:r>
      <w:r>
        <w:rPr>
          <w:rFonts w:ascii="맑은 고딕" w:eastAsia="맑은 고딕" w:hAnsi="맑은 고딕" w:hint="eastAsia"/>
        </w:rPr>
        <w:t xml:space="preserve"> 빠른 대처</w:t>
      </w:r>
    </w:p>
    <w:p w:rsidR="003D1D71" w:rsidRPr="003D1D71" w:rsidRDefault="003D1D71" w:rsidP="002309EC">
      <w:pPr>
        <w:pStyle w:val="a0"/>
        <w:numPr>
          <w:ilvl w:val="7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시스템 장애가 생긴 경우 비어있는 채널 혹은 작업이 없는 장비로의 </w:t>
      </w:r>
      <w:r w:rsidR="00AC41C3">
        <w:rPr>
          <w:rFonts w:ascii="맑은 고딕" w:eastAsia="맑은 고딕" w:hAnsi="맑은 고딕" w:hint="eastAsia"/>
        </w:rPr>
        <w:t>빠</w:t>
      </w:r>
      <w:r>
        <w:rPr>
          <w:rFonts w:ascii="맑은 고딕" w:eastAsia="맑은 고딕" w:hAnsi="맑은 고딕" w:hint="eastAsia"/>
        </w:rPr>
        <w:t>른 전환 가능</w:t>
      </w:r>
    </w:p>
    <w:p w:rsidR="000E5E99" w:rsidRPr="00C86006" w:rsidRDefault="000E5E99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Ingest</w:t>
      </w:r>
    </w:p>
    <w:p w:rsidR="000E5E99" w:rsidRPr="00C86006" w:rsidRDefault="000E5E99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VCR</w:t>
      </w:r>
    </w:p>
    <w:p w:rsidR="00C23E51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VCR을 통한 tape녹화 시 Sony 9pin protocol을 통한 제어 가능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RS-422 Serial Communication</w:t>
      </w:r>
    </w:p>
    <w:p w:rsidR="003D1D71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Protocol 연동을 통한 VCR-VCR 녹화와 같은 환경 제공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사용자가 VCR과 서버를 </w:t>
      </w:r>
      <w:r w:rsidR="00AF63B1">
        <w:rPr>
          <w:rFonts w:ascii="맑은 고딕" w:eastAsia="맑은 고딕" w:hAnsi="맑은 고딕" w:hint="eastAsia"/>
        </w:rPr>
        <w:t>번갈아 가며</w:t>
      </w:r>
      <w:r>
        <w:rPr>
          <w:rFonts w:ascii="맑은 고딕" w:eastAsia="맑은 고딕" w:hAnsi="맑은 고딕" w:hint="eastAsia"/>
        </w:rPr>
        <w:t xml:space="preserve"> 작동하는 불편함 감소</w:t>
      </w:r>
    </w:p>
    <w:p w:rsidR="000E5E99" w:rsidRDefault="000E5E99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Play, Stop, FF, REW등 기본적인 제어 외에 tape의 유무 등 상태확인 가능</w:t>
      </w:r>
    </w:p>
    <w:p w:rsidR="003D1D71" w:rsidRPr="00C86006" w:rsidRDefault="003D1D71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Protocol packet의 status enum값을 이용하여 로컬상에서 상태를 확인하고 ingest작업을 진행 </w:t>
      </w:r>
    </w:p>
    <w:p w:rsidR="00C86006" w:rsidRDefault="00C86006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 xml:space="preserve">녹화 및 녹화된 </w:t>
      </w:r>
      <w:r w:rsidR="00C718BE">
        <w:rPr>
          <w:rFonts w:ascii="맑은 고딕" w:eastAsia="맑은 고딕" w:hAnsi="맑은 고딕" w:hint="eastAsia"/>
        </w:rPr>
        <w:t>미디어</w:t>
      </w:r>
      <w:r w:rsidRPr="00C86006">
        <w:rPr>
          <w:rFonts w:ascii="맑은 고딕" w:eastAsia="맑은 고딕" w:hAnsi="맑은 고딕" w:hint="eastAsia"/>
        </w:rPr>
        <w:t>의 Preview 기능 지원</w:t>
      </w:r>
    </w:p>
    <w:p w:rsidR="00C718BE" w:rsidRDefault="00C718BE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Baseband signal</w:t>
      </w:r>
      <w:r w:rsidR="00AC41C3">
        <w:rPr>
          <w:rFonts w:ascii="맑은 고딕" w:eastAsia="맑은 고딕" w:hAnsi="맑은 고딕" w:hint="eastAsia"/>
        </w:rPr>
        <w:t xml:space="preserve"> 출력을 통해</w:t>
      </w:r>
      <w:r>
        <w:rPr>
          <w:rFonts w:ascii="맑은 고딕" w:eastAsia="맑은 고딕" w:hAnsi="맑은 고딕" w:hint="eastAsia"/>
        </w:rPr>
        <w:t xml:space="preserve"> 방송용 모니터</w:t>
      </w:r>
      <w:r w:rsidR="00AC41C3">
        <w:rPr>
          <w:rFonts w:ascii="맑은 고딕" w:eastAsia="맑은 고딕" w:hAnsi="맑은 고딕" w:hint="eastAsia"/>
        </w:rPr>
        <w:t>로 프리뷰</w:t>
      </w:r>
    </w:p>
    <w:p w:rsidR="00C718BE" w:rsidRDefault="00C718BE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로컬의 live window를 이용</w:t>
      </w:r>
    </w:p>
    <w:p w:rsidR="00C718BE" w:rsidRDefault="00C718BE" w:rsidP="002309EC">
      <w:pPr>
        <w:pStyle w:val="a0"/>
        <w:numPr>
          <w:ilvl w:val="6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Live window를 이용하는 경우 원본보다 많이 작아진 영상을 보게 되므로 방송용 모니터를 통한 리뷰를 추천 </w:t>
      </w:r>
    </w:p>
    <w:p w:rsidR="00883E9F" w:rsidRDefault="00883E9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Batch Ingest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한 </w:t>
      </w:r>
      <w:r w:rsidR="00AF63B1">
        <w:rPr>
          <w:rFonts w:ascii="맑은 고딕" w:eastAsia="맑은 고딕" w:hAnsi="맑은 고딕" w:hint="eastAsia"/>
        </w:rPr>
        <w:t>테이프에서</w:t>
      </w:r>
      <w:r>
        <w:rPr>
          <w:rFonts w:ascii="맑은 고딕" w:eastAsia="맑은 고딕" w:hAnsi="맑은 고딕" w:hint="eastAsia"/>
        </w:rPr>
        <w:t xml:space="preserve"> 하나 혹은 다수의 구간을 설정하여 녹화를 진행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이때 </w:t>
      </w:r>
      <w:r w:rsidRPr="00C86006">
        <w:rPr>
          <w:rFonts w:ascii="맑은 고딕" w:eastAsia="맑은 고딕" w:hAnsi="맑은 고딕" w:hint="eastAsia"/>
        </w:rPr>
        <w:t>Sony 9pin</w:t>
      </w:r>
      <w:r>
        <w:rPr>
          <w:rFonts w:ascii="맑은 고딕" w:eastAsia="맑은 고딕" w:hAnsi="맑은 고딕" w:hint="eastAsia"/>
        </w:rPr>
        <w:t xml:space="preserve"> protocol을 이용한 VCR연동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자동녹화 항목이 이에 해당</w:t>
      </w:r>
    </w:p>
    <w:p w:rsidR="00883E9F" w:rsidRDefault="00883E9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Schedule Ingest</w:t>
      </w:r>
    </w:p>
    <w:p w:rsidR="00883E9F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시작과 종료시점을 미리 정하여 해당 시간에 녹화하는 기능</w:t>
      </w:r>
    </w:p>
    <w:p w:rsidR="00883E9F" w:rsidRPr="00C86006" w:rsidRDefault="00883E9F" w:rsidP="002309EC">
      <w:pPr>
        <w:pStyle w:val="a0"/>
        <w:numPr>
          <w:ilvl w:val="5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자동녹화 항목이 이에 해당</w:t>
      </w:r>
    </w:p>
    <w:p w:rsidR="00C86006" w:rsidRPr="00C86006" w:rsidRDefault="00C86006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미디어 관리</w:t>
      </w:r>
    </w:p>
    <w:p w:rsidR="00C86006" w:rsidRPr="00C86006" w:rsidRDefault="00C8600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로컬 미디어 관리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파일의 복사, 이동, 삭제의 기능을 지원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인제스트 시 작업 </w:t>
      </w:r>
      <w:r w:rsidR="00AF63B1">
        <w:rPr>
          <w:rFonts w:ascii="맑은 고딕" w:eastAsia="맑은 고딕" w:hAnsi="맑은 고딕" w:hint="eastAsia"/>
        </w:rPr>
        <w:t>디렉터리의</w:t>
      </w:r>
      <w:r>
        <w:rPr>
          <w:rFonts w:ascii="맑은 고딕" w:eastAsia="맑은 고딕" w:hAnsi="맑은 고딕" w:hint="eastAsia"/>
        </w:rPr>
        <w:t xml:space="preserve"> 관리</w:t>
      </w:r>
    </w:p>
    <w:p w:rsidR="00C718BE" w:rsidRPr="00C86006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 out의 경우 파일 브라우저 기능 지원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일원화된 파일의 관리로 미디어의 유실 가능성 배제</w:t>
      </w:r>
    </w:p>
    <w:p w:rsidR="00C718BE" w:rsidRP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파일 작업에 대한 이력을 log로 저장</w:t>
      </w:r>
    </w:p>
    <w:p w:rsid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사용자의 편의성 향상</w:t>
      </w:r>
    </w:p>
    <w:p w:rsidR="00C718BE" w:rsidRPr="00C86006" w:rsidRDefault="00C718B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파일 브라우저 이용하는 경우보다 직관적이고 </w:t>
      </w:r>
      <w:r w:rsidR="00AC41C3">
        <w:rPr>
          <w:rFonts w:ascii="맑은 고딕" w:eastAsia="맑은 고딕" w:hAnsi="맑은 고딕" w:hint="eastAsia"/>
        </w:rPr>
        <w:t>빠</w:t>
      </w:r>
      <w:r>
        <w:rPr>
          <w:rFonts w:ascii="맑은 고딕" w:eastAsia="맑은 고딕" w:hAnsi="맑은 고딕" w:hint="eastAsia"/>
        </w:rPr>
        <w:t>른 작업 환경 지원</w:t>
      </w:r>
    </w:p>
    <w:p w:rsidR="00C86006" w:rsidRPr="00C86006" w:rsidRDefault="00C8600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원격 미디어 관리</w:t>
      </w:r>
    </w:p>
    <w:p w:rsidR="00C86006" w:rsidRP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원격지에서 FTP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서버를 통해 미디어의 Upload, Download를 지원</w:t>
      </w:r>
    </w:p>
    <w:p w:rsidR="00C86006" w:rsidRPr="00C86006" w:rsidRDefault="00C86006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 권한 부여</w:t>
      </w:r>
    </w:p>
    <w:p w:rsidR="00C86006" w:rsidRDefault="00C86006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사용자 별 미디어 관리로 부주의에 의한 파일 유실 방지 및 미디어 보호</w:t>
      </w:r>
    </w:p>
    <w:p w:rsidR="00C86006" w:rsidRDefault="00C86006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상태 모니터링</w:t>
      </w:r>
    </w:p>
    <w:p w:rsidR="00C86006" w:rsidRDefault="00AC41C3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엔진</w:t>
      </w:r>
      <w:r w:rsidR="00C13D57">
        <w:rPr>
          <w:rFonts w:ascii="맑은 고딕" w:eastAsia="맑은 고딕" w:hAnsi="맑은 고딕" w:hint="eastAsia"/>
        </w:rPr>
        <w:t xml:space="preserve">의 상태 체크 및 feedback을 기반으로 시스템의 상태를 분석하여 사용자에게 운용에 </w:t>
      </w:r>
      <w:r>
        <w:rPr>
          <w:rFonts w:ascii="맑은 고딕" w:eastAsia="맑은 고딕" w:hAnsi="맑은 고딕" w:hint="eastAsia"/>
        </w:rPr>
        <w:t>필요</w:t>
      </w:r>
      <w:r w:rsidR="00C13D57">
        <w:rPr>
          <w:rFonts w:ascii="맑은 고딕" w:eastAsia="맑은 고딕" w:hAnsi="맑은 고딕" w:hint="eastAsia"/>
        </w:rPr>
        <w:t>한 정보 제공</w:t>
      </w:r>
    </w:p>
    <w:p w:rsidR="00C718BE" w:rsidRDefault="00C718B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fig.2. 참조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Ref signal의 유무 표시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Drop frame</w:t>
      </w:r>
      <w:r w:rsidR="00AC41C3">
        <w:rPr>
          <w:rFonts w:ascii="맑은 고딕" w:eastAsia="맑은 고딕" w:hAnsi="맑은 고딕" w:hint="eastAsia"/>
        </w:rPr>
        <w:t xml:space="preserve"> </w:t>
      </w:r>
      <w:r w:rsidRPr="00C86006">
        <w:rPr>
          <w:rFonts w:ascii="맑은 고딕" w:eastAsia="맑은 고딕" w:hAnsi="맑은 고딕" w:hint="eastAsia"/>
        </w:rPr>
        <w:t>등 운영 중 서버의 이상 유무 표시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2.2항목의 1.D 참조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스토리지 연결 상태 및 남은 용량 표시</w:t>
      </w:r>
    </w:p>
    <w:p w:rsidR="00C718BE" w:rsidRDefault="00C718B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주기적인 저장소의 용량 체크 혹은 매 작업 </w:t>
      </w:r>
      <w:r w:rsidR="00AF63B1">
        <w:rPr>
          <w:rFonts w:ascii="맑은 고딕" w:eastAsia="맑은 고딕" w:hAnsi="맑은 고딕" w:hint="eastAsia"/>
        </w:rPr>
        <w:t>종료 시를</w:t>
      </w:r>
      <w:r>
        <w:rPr>
          <w:rFonts w:ascii="맑은 고딕" w:eastAsia="맑은 고딕" w:hAnsi="맑은 고딕" w:hint="eastAsia"/>
        </w:rPr>
        <w:t xml:space="preserve"> 선택하여 남은 용량, 인제스트</w:t>
      </w:r>
      <w:r w:rsidR="00AF63B1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시 대략적인 남은 녹화시간 등을 표시</w:t>
      </w:r>
    </w:p>
    <w:p w:rsidR="00C13D57" w:rsidRDefault="00C13D57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Log 파일 생성</w:t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inline distT="0" distB="0" distL="0" distR="0">
            <wp:extent cx="4581525" cy="1974401"/>
            <wp:effectExtent l="19050" t="0" r="9525" b="0"/>
            <wp:docPr id="1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74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0A6" w:rsidRDefault="00A770A6" w:rsidP="00A770A6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fig.7-2 Log 파일의 예</w:t>
      </w:r>
    </w:p>
    <w:p w:rsidR="00C13D57" w:rsidRDefault="00071BFF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로그는 종류에 따라 정상, 경고, 오류의 타입으로 구분되어 저장됨</w:t>
      </w:r>
    </w:p>
    <w:p w:rsidR="00071BFF" w:rsidRDefault="00071BFF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사용자 요구에 따른 정보 표시</w:t>
      </w:r>
    </w:p>
    <w:p w:rsidR="00C13D57" w:rsidRDefault="00C13D57" w:rsidP="002309EC">
      <w:pPr>
        <w:pStyle w:val="a0"/>
        <w:numPr>
          <w:ilvl w:val="0"/>
          <w:numId w:val="13"/>
        </w:numPr>
        <w:rPr>
          <w:rFonts w:ascii="맑은 고딕" w:eastAsia="맑은 고딕" w:hAnsi="맑은 고딕"/>
        </w:rPr>
      </w:pPr>
      <w:bookmarkStart w:id="21" w:name="OLE_LINK96"/>
      <w:bookmarkStart w:id="22" w:name="OLE_LINK97"/>
      <w:r>
        <w:rPr>
          <w:rFonts w:ascii="맑은 고딕" w:eastAsia="맑은 고딕" w:hAnsi="맑은 고딕" w:hint="eastAsia"/>
        </w:rPr>
        <w:t>설정</w:t>
      </w:r>
    </w:p>
    <w:bookmarkEnd w:id="21"/>
    <w:bookmarkEnd w:id="22"/>
    <w:p w:rsidR="00C13D57" w:rsidRDefault="00C13D57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Local 환경설정</w:t>
      </w:r>
    </w:p>
    <w:p w:rsidR="00C13D57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일반적인 어플리케이션의 로컬 UI를 통한 환경설정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Playout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resolution, frame rate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제어를 받기 위한 serial 통신이나 socket통신</w:t>
      </w:r>
    </w:p>
    <w:p w:rsidR="00C90401" w:rsidRDefault="00C90401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그외 요구에 따른 설정 항목 추가</w:t>
      </w:r>
    </w:p>
    <w:p w:rsidR="00C550DE" w:rsidRDefault="00C550D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Ingest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포맷, 해상도, 프레임 등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제어를 받기 위한 serial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통신의 설정, socket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통신을 위한 IP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설정 등</w:t>
      </w:r>
    </w:p>
    <w:p w:rsidR="00C550DE" w:rsidRDefault="00C550DE" w:rsidP="002309EC">
      <w:pPr>
        <w:pStyle w:val="a0"/>
        <w:numPr>
          <w:ilvl w:val="4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녹화 sync를 위한 설정 등</w:t>
      </w:r>
    </w:p>
    <w:p w:rsidR="00C13D57" w:rsidRDefault="00C13D57" w:rsidP="002309EC">
      <w:pPr>
        <w:pStyle w:val="a0"/>
        <w:numPr>
          <w:ilvl w:val="1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</w:t>
      </w:r>
      <w:r w:rsidR="00C550DE">
        <w:rPr>
          <w:rFonts w:ascii="맑은 고딕" w:eastAsia="맑은 고딕" w:hAnsi="맑은 고딕" w:hint="eastAsia"/>
        </w:rPr>
        <w:t xml:space="preserve"> S</w:t>
      </w:r>
      <w:r>
        <w:rPr>
          <w:rFonts w:ascii="맑은 고딕" w:eastAsia="맑은 고딕" w:hAnsi="맑은 고딕" w:hint="eastAsia"/>
        </w:rPr>
        <w:t>ervice 환경설정</w:t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  <w:r w:rsidRPr="00C90401"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3857625" cy="2647950"/>
            <wp:effectExtent l="19050" t="0" r="0" b="0"/>
            <wp:docPr id="11" name="개체 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76664" cy="4032448"/>
                      <a:chOff x="1619672" y="908720"/>
                      <a:chExt cx="5976664" cy="4032448"/>
                    </a:xfrm>
                  </a:grpSpPr>
                  <a:sp>
                    <a:nvSpPr>
                      <a:cNvPr id="5" name="직사각형 4"/>
                      <a:cNvSpPr/>
                    </a:nvSpPr>
                    <a:spPr>
                      <a:xfrm>
                        <a:off x="2123728" y="2636912"/>
                        <a:ext cx="5472608" cy="230425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TextBox 5"/>
                      <a:cNvSpPr txBox="1"/>
                    </a:nvSpPr>
                    <a:spPr>
                      <a:xfrm>
                        <a:off x="3995936" y="4653136"/>
                        <a:ext cx="1466363" cy="276999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ko-KR" sz="1200" dirty="0" smtClean="0"/>
                            <a:t>Server Application</a:t>
                          </a:r>
                          <a:endParaRPr lang="ko-KR" altLang="en-US" sz="1200" dirty="0"/>
                        </a:p>
                      </a:txBody>
                      <a:useSpRect/>
                    </a:txSp>
                  </a:sp>
                  <a:sp>
                    <a:nvSpPr>
                      <a:cNvPr id="7" name="직사각형 6"/>
                      <a:cNvSpPr/>
                    </a:nvSpPr>
                    <a:spPr>
                      <a:xfrm>
                        <a:off x="5148064" y="2996952"/>
                        <a:ext cx="2016224" cy="15121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Engine Core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직사각형 7"/>
                      <a:cNvSpPr/>
                    </a:nvSpPr>
                    <a:spPr>
                      <a:xfrm>
                        <a:off x="2627784" y="2996952"/>
                        <a:ext cx="1656184" cy="151216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Configuration Module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구름 모양 설명선 3"/>
                      <a:cNvSpPr/>
                    </a:nvSpPr>
                    <a:spPr>
                      <a:xfrm>
                        <a:off x="2483768" y="908720"/>
                        <a:ext cx="3960440" cy="1440160"/>
                      </a:xfrm>
                      <a:prstGeom prst="cloudCallout">
                        <a:avLst>
                          <a:gd name="adj1" fmla="val -30398"/>
                          <a:gd name="adj2" fmla="val 106038"/>
                        </a:avLst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Web Service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줄무늬가 있는 오른쪽 화살표 8"/>
                      <a:cNvSpPr/>
                    </a:nvSpPr>
                    <a:spPr>
                      <a:xfrm>
                        <a:off x="4139952" y="3356992"/>
                        <a:ext cx="1224136" cy="720080"/>
                      </a:xfrm>
                      <a:prstGeom prst="stripedRigh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왼쪽 화살표 9"/>
                      <a:cNvSpPr/>
                    </a:nvSpPr>
                    <a:spPr>
                      <a:xfrm>
                        <a:off x="1619672" y="3501008"/>
                        <a:ext cx="1080120" cy="720080"/>
                      </a:xfrm>
                      <a:prstGeom prst="leftArrow">
                        <a:avLst/>
                      </a:prstGeom>
                      <a:solidFill>
                        <a:schemeClr val="bg1"/>
                      </a:solidFill>
                      <a:ln w="1270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ko-KR"/>
                          </a:defPPr>
                          <a:lvl1pPr marL="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1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ko-KR" sz="1200" dirty="0" smtClean="0">
                              <a:solidFill>
                                <a:schemeClr val="tx1"/>
                              </a:solidFill>
                            </a:rPr>
                            <a:t>Feedback to User</a:t>
                          </a:r>
                          <a:endParaRPr lang="ko-KR" altLang="en-US" sz="1200" dirty="0" smtClean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</w:t>
      </w:r>
      <w:r w:rsidR="00175449">
        <w:rPr>
          <w:rFonts w:ascii="맑은 고딕" w:eastAsia="맑은 고딕" w:hAnsi="맑은 고딕" w:hint="eastAsia"/>
        </w:rPr>
        <w:t>8</w:t>
      </w:r>
      <w:r>
        <w:rPr>
          <w:rFonts w:ascii="맑은 고딕" w:eastAsia="맑은 고딕" w:hAnsi="맑은 고딕" w:hint="eastAsia"/>
        </w:rPr>
        <w:t>. Web Service 환경설정 개요</w:t>
      </w:r>
    </w:p>
    <w:p w:rsidR="00C90401" w:rsidRDefault="00C90401" w:rsidP="00C90401">
      <w:pPr>
        <w:pStyle w:val="a0"/>
        <w:jc w:val="center"/>
        <w:rPr>
          <w:rFonts w:ascii="맑은 고딕" w:eastAsia="맑은 고딕" w:hAnsi="맑은 고딕"/>
        </w:rPr>
      </w:pPr>
    </w:p>
    <w:p w:rsidR="00C90401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원격지에서 web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service를 통한 환경설정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 browser를 통한 원격 환경설정</w:t>
      </w:r>
    </w:p>
    <w:p w:rsidR="00C90401" w:rsidRDefault="00C550DE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Web service</w:t>
      </w:r>
      <w:r w:rsidR="00C90401">
        <w:rPr>
          <w:rFonts w:ascii="맑은 고딕" w:eastAsia="맑은 고딕" w:hAnsi="맑은 고딕" w:hint="eastAsia"/>
        </w:rPr>
        <w:t>를 통해 입력된 환경설정 데이터는 XML형식으로 저장</w:t>
      </w:r>
    </w:p>
    <w:p w:rsid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서버 어플리케이션으로 string형태 혹은 파일 형태로 전달</w:t>
      </w:r>
    </w:p>
    <w:p w:rsidR="00C90401" w:rsidRPr="00C90401" w:rsidRDefault="00C90401" w:rsidP="002309EC">
      <w:pPr>
        <w:pStyle w:val="a0"/>
        <w:numPr>
          <w:ilvl w:val="3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Configuration module은 설정을 적용할 타이밍을 사용자에게 feed back하고 엔진에 설정을 적용한다</w:t>
      </w:r>
    </w:p>
    <w:p w:rsidR="00C13D57" w:rsidRDefault="00C13D57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사용자가 local </w:t>
      </w:r>
      <w:r w:rsidR="00AF63B1">
        <w:rPr>
          <w:rFonts w:ascii="맑은 고딕" w:eastAsia="맑은 고딕" w:hAnsi="맑은 고딕" w:hint="eastAsia"/>
        </w:rPr>
        <w:t>UI</w:t>
      </w:r>
      <w:r>
        <w:rPr>
          <w:rFonts w:ascii="맑은 고딕" w:eastAsia="맑은 고딕" w:hAnsi="맑은 고딕" w:hint="eastAsia"/>
        </w:rPr>
        <w:t xml:space="preserve">를 일일이 </w:t>
      </w:r>
      <w:r w:rsidR="003A6536">
        <w:rPr>
          <w:rFonts w:ascii="맑은 고딕" w:eastAsia="맑은 고딕" w:hAnsi="맑은 고딕" w:hint="eastAsia"/>
        </w:rPr>
        <w:t xml:space="preserve">다니며 </w:t>
      </w:r>
      <w:r w:rsidR="00AF63B1">
        <w:rPr>
          <w:rFonts w:ascii="맑은 고딕" w:eastAsia="맑은 고딕" w:hAnsi="맑은 고딕" w:hint="eastAsia"/>
        </w:rPr>
        <w:t>접근</w:t>
      </w:r>
      <w:r w:rsidR="003A6536">
        <w:rPr>
          <w:rFonts w:ascii="맑은 고딕" w:eastAsia="맑은 고딕" w:hAnsi="맑은 고딕" w:hint="eastAsia"/>
        </w:rPr>
        <w:t>해야 하는 불편을 해소</w:t>
      </w:r>
    </w:p>
    <w:p w:rsidR="003A6536" w:rsidRPr="003A6536" w:rsidRDefault="003A6536" w:rsidP="002309EC">
      <w:pPr>
        <w:pStyle w:val="a0"/>
        <w:numPr>
          <w:ilvl w:val="2"/>
          <w:numId w:val="1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모니터링을 통시에 지원하여 보다 나은 관리 환경 제공</w:t>
      </w:r>
    </w:p>
    <w:p w:rsidR="00C23E51" w:rsidRPr="003A6536" w:rsidRDefault="00C23E51" w:rsidP="00C23E51">
      <w:pPr>
        <w:pStyle w:val="a0"/>
        <w:rPr>
          <w:rFonts w:ascii="맑은 고딕" w:eastAsia="맑은 고딕" w:hAnsi="맑은 고딕"/>
        </w:rPr>
      </w:pPr>
    </w:p>
    <w:p w:rsidR="002F67EC" w:rsidRDefault="003664D2" w:rsidP="002F67EC">
      <w:pPr>
        <w:pStyle w:val="2"/>
        <w:spacing w:line="432" w:lineRule="auto"/>
        <w:rPr>
          <w:rFonts w:ascii="맑은 고딕" w:eastAsia="맑은 고딕" w:hAnsi="맑은 고딕"/>
        </w:rPr>
      </w:pPr>
      <w:bookmarkStart w:id="23" w:name="_Toc428539665"/>
      <w:r w:rsidRPr="00C86006">
        <w:rPr>
          <w:rFonts w:ascii="맑은 고딕" w:eastAsia="맑은 고딕" w:hAnsi="맑은 고딕"/>
        </w:rPr>
        <w:t>외부</w:t>
      </w:r>
      <w:r w:rsidRPr="00C86006">
        <w:rPr>
          <w:rFonts w:ascii="맑은 고딕" w:eastAsia="맑은 고딕" w:hAnsi="맑은 고딕" w:hint="eastAsia"/>
        </w:rPr>
        <w:t xml:space="preserve"> 제어 인터페이스</w:t>
      </w:r>
      <w:bookmarkEnd w:id="23"/>
    </w:p>
    <w:p w:rsidR="003A6536" w:rsidRDefault="003A6536" w:rsidP="002309EC">
      <w:pPr>
        <w:pStyle w:val="a0"/>
        <w:numPr>
          <w:ilvl w:val="0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RS-422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VDCP</w:t>
      </w:r>
    </w:p>
    <w:p w:rsidR="0035304B" w:rsidRDefault="0035304B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개요</w:t>
      </w:r>
    </w:p>
    <w:p w:rsidR="0035304B" w:rsidRDefault="0035304B" w:rsidP="0035304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drawing>
          <wp:inline distT="0" distB="0" distL="0" distR="0">
            <wp:extent cx="3009900" cy="723900"/>
            <wp:effectExtent l="19050" t="0" r="0" b="0"/>
            <wp:docPr id="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4B" w:rsidRDefault="00175449" w:rsidP="0035304B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fig.9</w:t>
      </w:r>
      <w:r w:rsidR="0035304B">
        <w:rPr>
          <w:rFonts w:ascii="맑은 고딕" w:eastAsia="맑은 고딕" w:hAnsi="맑은 고딕" w:hint="eastAsia"/>
        </w:rPr>
        <w:t>. VDCP Protocol의 구조</w:t>
      </w:r>
    </w:p>
    <w:p w:rsidR="0035304B" w:rsidRDefault="0035304B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기본적으로 command, bit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count, data, checksum의 구조로 이루어져 있다.</w:t>
      </w:r>
    </w:p>
    <w:p w:rsidR="0035304B" w:rsidRDefault="0035304B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command는 byte</w:t>
      </w:r>
      <w:r w:rsidR="00C550DE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data로 되어있으며 표준 VDCP Protocol에 정의된 규약을 따름</w:t>
      </w:r>
    </w:p>
    <w:p w:rsidR="0035304B" w:rsidRDefault="0035304B" w:rsidP="001E4742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drawing>
          <wp:inline distT="0" distB="0" distL="0" distR="0">
            <wp:extent cx="5358309" cy="2647950"/>
            <wp:effectExtent l="1905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309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04B" w:rsidRPr="0035304B" w:rsidRDefault="001E4742" w:rsidP="001E4742">
      <w:pPr>
        <w:pStyle w:val="a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fig.</w:t>
      </w:r>
      <w:r w:rsidR="00175449">
        <w:rPr>
          <w:rFonts w:ascii="맑은 고딕" w:eastAsia="맑은 고딕" w:hAnsi="맑은 고딕" w:hint="eastAsia"/>
        </w:rPr>
        <w:t>10</w:t>
      </w:r>
      <w:r>
        <w:rPr>
          <w:rFonts w:ascii="맑은 고딕" w:eastAsia="맑은 고딕" w:hAnsi="맑은 고딕" w:hint="eastAsia"/>
        </w:rPr>
        <w:t xml:space="preserve"> VDCP 명령어의 예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Server 제어 프로토콜의 지원으로 타 장비와 연동의 효율성</w:t>
      </w:r>
      <w:r>
        <w:rPr>
          <w:rFonts w:ascii="맑은 고딕" w:eastAsia="맑은 고딕" w:hAnsi="맑은 고딕" w:hint="eastAsia"/>
        </w:rPr>
        <w:t xml:space="preserve"> 확보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기존 VDCP의 정의에 할당 되어있지 않은 명령은 확장하여 지원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SONY 9 Pin</w:t>
      </w:r>
    </w:p>
    <w:p w:rsidR="003A6536" w:rsidRDefault="003A6536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Sony에서 제안한 RS-422을 통한 제어방식으로 다음의 경우에 사용한다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VCR을 제어</w:t>
      </w:r>
    </w:p>
    <w:p w:rsidR="00C90401" w:rsidRDefault="00C90401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Ingest 동작 시 VCR을 표준 </w:t>
      </w:r>
      <w:r w:rsidR="005559A3">
        <w:rPr>
          <w:rFonts w:ascii="맑은 고딕" w:eastAsia="맑은 고딕" w:hAnsi="맑은 고딕" w:hint="eastAsia"/>
        </w:rPr>
        <w:t>프</w:t>
      </w:r>
      <w:r>
        <w:rPr>
          <w:rFonts w:ascii="맑은 고딕" w:eastAsia="맑은 고딕" w:hAnsi="맑은 고딕" w:hint="eastAsia"/>
        </w:rPr>
        <w:t>로토콜을 통해 제어한다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패킷과 명령어의 구조는 VDCP외 유사함.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Editor의 명령을 받아 동작하는 경우</w:t>
      </w:r>
    </w:p>
    <w:p w:rsidR="00883E9F" w:rsidRDefault="00883E9F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1의 경우와 반대로 VCR을 대체한 시스템으로 동작해야 하는 경우</w:t>
      </w:r>
    </w:p>
    <w:p w:rsidR="003A6536" w:rsidRDefault="003A6536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기타 VCR처럼 동작을 해야 하는 경우</w:t>
      </w:r>
    </w:p>
    <w:p w:rsidR="00883E9F" w:rsidRDefault="00883E9F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VCR과 유사한 패턴의 데이터 통신을 반드시 필요</w:t>
      </w:r>
      <w:r w:rsidR="005559A3"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 w:hint="eastAsia"/>
        </w:rPr>
        <w:t xml:space="preserve"> 하는 장비의 경우 반드시</w:t>
      </w:r>
      <w:r w:rsidR="005559A3">
        <w:rPr>
          <w:rFonts w:ascii="맑은 고딕" w:eastAsia="맑은 고딕" w:hAnsi="맑은 고딕" w:hint="eastAsia"/>
        </w:rPr>
        <w:t xml:space="preserve"> s</w:t>
      </w:r>
      <w:r w:rsidR="00AC41C3">
        <w:rPr>
          <w:rFonts w:ascii="맑은 고딕" w:eastAsia="맑은 고딕" w:hAnsi="맑은 고딕" w:hint="eastAsia"/>
        </w:rPr>
        <w:t>ony 9</w:t>
      </w:r>
      <w:r>
        <w:rPr>
          <w:rFonts w:ascii="맑은 고딕" w:eastAsia="맑은 고딕" w:hAnsi="맑은 고딕" w:hint="eastAsia"/>
        </w:rPr>
        <w:t>pin</w:t>
      </w:r>
      <w:r w:rsidR="00AC41C3">
        <w:rPr>
          <w:rFonts w:ascii="맑은 고딕" w:eastAsia="맑은 고딕" w:hAnsi="맑은 고딕" w:hint="eastAsia"/>
        </w:rPr>
        <w:t xml:space="preserve"> 제어를</w:t>
      </w:r>
      <w:r>
        <w:rPr>
          <w:rFonts w:ascii="맑은 고딕" w:eastAsia="맑은 고딕" w:hAnsi="맑은 고딕" w:hint="eastAsia"/>
        </w:rPr>
        <w:t xml:space="preserve"> 이용해야 함</w:t>
      </w:r>
    </w:p>
    <w:p w:rsidR="003A6536" w:rsidRDefault="003A6536" w:rsidP="002309EC">
      <w:pPr>
        <w:pStyle w:val="a0"/>
        <w:numPr>
          <w:ilvl w:val="0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LAN(Socket) 통신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신규 장비 연동 시 속도, 거리와 효율 증가를 위한 TCP/IP 기반의 자체 프로토콜 지원</w:t>
      </w:r>
    </w:p>
    <w:p w:rsidR="003A6536" w:rsidRDefault="003A6536" w:rsidP="002309EC">
      <w:pPr>
        <w:pStyle w:val="a0"/>
        <w:numPr>
          <w:ilvl w:val="1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API</w:t>
      </w:r>
      <w:r w:rsidR="00AC41C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형식으로 제공하여 개발 편의성 향상</w:t>
      </w:r>
    </w:p>
    <w:p w:rsidR="00C90401" w:rsidRDefault="00C90401" w:rsidP="002309EC">
      <w:pPr>
        <w:pStyle w:val="a0"/>
        <w:numPr>
          <w:ilvl w:val="2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기호 혹은 바이트 형태의 데이터가 아닌 문자열 자체를 명령으로 </w:t>
      </w:r>
      <w:r w:rsidR="005559A3">
        <w:rPr>
          <w:rFonts w:ascii="맑은 고딕" w:eastAsia="맑은 고딕" w:hAnsi="맑은 고딕" w:hint="eastAsia"/>
        </w:rPr>
        <w:t>사용하므로</w:t>
      </w:r>
      <w:r>
        <w:rPr>
          <w:rFonts w:ascii="맑은 고딕" w:eastAsia="맑은 고딕" w:hAnsi="맑은 고딕" w:hint="eastAsia"/>
        </w:rPr>
        <w:t xml:space="preserve"> 직관적인 개발 및 디버깅 환경 제공</w:t>
      </w:r>
    </w:p>
    <w:p w:rsidR="001E4742" w:rsidRDefault="001E4742" w:rsidP="002309EC">
      <w:pPr>
        <w:pStyle w:val="a0"/>
        <w:numPr>
          <w:ilvl w:val="3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ex) play|F:\MXFFolder\TestClip001.mxf|00:05:00:00|00:10:00:00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해석 : F:\MXFFolder\TestClip001.mxf파일을 </w:t>
      </w:r>
      <w:r w:rsidR="00071BFF">
        <w:rPr>
          <w:rFonts w:ascii="맑은 고딕" w:eastAsia="맑은 고딕" w:hAnsi="맑은 고딕" w:hint="eastAsia"/>
        </w:rPr>
        <w:t>타임</w:t>
      </w:r>
      <w:r>
        <w:rPr>
          <w:rFonts w:ascii="맑은 고딕" w:eastAsia="맑은 고딕" w:hAnsi="맑은 고딕" w:hint="eastAsia"/>
        </w:rPr>
        <w:t>코드 00:05:00:00 부터 00:10:00:00까지 재생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위에 언급한 VDCP나 Sony 9pin처럼 명령에 제약이 없으므로 직관적이고 큰 사이즈의 데이터 통신이 가능함</w:t>
      </w:r>
    </w:p>
    <w:p w:rsidR="001E4742" w:rsidRDefault="001E4742" w:rsidP="002309EC">
      <w:pPr>
        <w:pStyle w:val="a0"/>
        <w:numPr>
          <w:ilvl w:val="4"/>
          <w:numId w:val="14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타 장비와의 연동 개발 시 명령어 자체만</w:t>
      </w:r>
      <w:r w:rsidR="005559A3">
        <w:rPr>
          <w:rFonts w:ascii="맑은 고딕" w:eastAsia="맑은 고딕" w:hAnsi="맑은 고딕" w:hint="eastAsia"/>
        </w:rPr>
        <w:t>으로</w:t>
      </w:r>
      <w:r>
        <w:rPr>
          <w:rFonts w:ascii="맑은 고딕" w:eastAsia="맑은 고딕" w:hAnsi="맑은 고딕" w:hint="eastAsia"/>
        </w:rPr>
        <w:t xml:space="preserve"> 어떤 명령이 </w:t>
      </w:r>
      <w:r w:rsidR="005559A3">
        <w:rPr>
          <w:rFonts w:ascii="맑은 고딕" w:eastAsia="맑은 고딕" w:hAnsi="맑은 고딕" w:hint="eastAsia"/>
        </w:rPr>
        <w:t>입</w:t>
      </w:r>
      <w:r>
        <w:rPr>
          <w:rFonts w:ascii="맑은 고딕" w:eastAsia="맑은 고딕" w:hAnsi="맑은 고딕" w:hint="eastAsia"/>
        </w:rPr>
        <w:t>력되었는지 판단 가능</w:t>
      </w:r>
    </w:p>
    <w:p w:rsidR="0038526F" w:rsidRDefault="0038526F" w:rsidP="002F67EC">
      <w:pPr>
        <w:pStyle w:val="a0"/>
        <w:rPr>
          <w:rFonts w:ascii="맑은 고딕" w:eastAsia="맑은 고딕" w:hAnsi="맑은 고딕"/>
          <w:lang w:val="pt-BR"/>
        </w:rPr>
      </w:pPr>
    </w:p>
    <w:p w:rsidR="002F67EC" w:rsidRPr="00C86006" w:rsidRDefault="00553F43" w:rsidP="00553F43">
      <w:pPr>
        <w:pStyle w:val="2"/>
        <w:rPr>
          <w:rFonts w:ascii="맑은 고딕" w:eastAsia="맑은 고딕" w:hAnsi="맑은 고딕"/>
        </w:rPr>
      </w:pPr>
      <w:bookmarkStart w:id="24" w:name="_Toc428539666"/>
      <w:r w:rsidRPr="00C86006">
        <w:rPr>
          <w:rFonts w:ascii="맑은 고딕" w:eastAsia="맑은 고딕" w:hAnsi="맑은 고딕" w:hint="eastAsia"/>
        </w:rPr>
        <w:t>통합 실험 및 안정성 검증</w:t>
      </w:r>
      <w:bookmarkEnd w:id="24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60"/>
        <w:gridCol w:w="7229"/>
      </w:tblGrid>
      <w:tr w:rsidR="002F67EC" w:rsidRPr="00C86006" w:rsidTr="0016567A">
        <w:tc>
          <w:tcPr>
            <w:tcW w:w="2660" w:type="dxa"/>
          </w:tcPr>
          <w:p w:rsidR="002F67EC" w:rsidRPr="00C86006" w:rsidRDefault="002F67EC" w:rsidP="00E4491E">
            <w:pPr>
              <w:pStyle w:val="a0"/>
              <w:jc w:val="center"/>
              <w:rPr>
                <w:rFonts w:ascii="맑은 고딕" w:eastAsia="맑은 고딕" w:hAnsi="맑은 고딕"/>
                <w:b/>
              </w:rPr>
            </w:pPr>
            <w:r w:rsidRPr="00C86006"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7229" w:type="dxa"/>
          </w:tcPr>
          <w:p w:rsidR="002F67EC" w:rsidRPr="00C86006" w:rsidRDefault="002F67EC" w:rsidP="00E4491E">
            <w:pPr>
              <w:pStyle w:val="a0"/>
              <w:jc w:val="center"/>
              <w:rPr>
                <w:rFonts w:ascii="맑은 고딕" w:eastAsia="맑은 고딕" w:hAnsi="맑은 고딕"/>
                <w:b/>
              </w:rPr>
            </w:pPr>
            <w:r w:rsidRPr="00C86006">
              <w:rPr>
                <w:rFonts w:ascii="맑은 고딕" w:eastAsia="맑은 고딕" w:hAnsi="맑은 고딕" w:hint="eastAsia"/>
                <w:b/>
              </w:rPr>
              <w:t>개발 내용</w:t>
            </w:r>
          </w:p>
        </w:tc>
      </w:tr>
      <w:tr w:rsidR="002F67EC" w:rsidRPr="00C86006" w:rsidTr="0016567A">
        <w:trPr>
          <w:trHeight w:val="578"/>
        </w:trPr>
        <w:tc>
          <w:tcPr>
            <w:tcW w:w="2660" w:type="dxa"/>
          </w:tcPr>
          <w:p w:rsidR="002F67EC" w:rsidRPr="00C86006" w:rsidRDefault="00553F43" w:rsidP="00E4491E">
            <w:pPr>
              <w:pStyle w:val="2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sz w:val="20"/>
              </w:rPr>
            </w:pPr>
            <w:bookmarkStart w:id="25" w:name="_Toc428192400"/>
            <w:bookmarkStart w:id="26" w:name="_Toc428219417"/>
            <w:bookmarkStart w:id="27" w:name="_Toc428539667"/>
            <w:r w:rsidRPr="00C86006">
              <w:rPr>
                <w:rFonts w:ascii="맑은 고딕" w:eastAsia="맑은 고딕" w:hAnsi="맑은 고딕" w:hint="eastAsia"/>
                <w:b w:val="0"/>
                <w:sz w:val="20"/>
              </w:rPr>
              <w:t>입출력 기능 및 관리 기능 통합 실험</w:t>
            </w:r>
            <w:bookmarkEnd w:id="25"/>
            <w:bookmarkEnd w:id="26"/>
            <w:bookmarkEnd w:id="27"/>
          </w:p>
        </w:tc>
        <w:tc>
          <w:tcPr>
            <w:tcW w:w="7229" w:type="dxa"/>
          </w:tcPr>
          <w:p w:rsidR="00CD6CDA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각 기능별 개발자 단위의 단위 테스트 진행</w:t>
            </w:r>
          </w:p>
          <w:p w:rsidR="002F67EC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사용자 중심의 전문 테스트 요원의 관리 소프트웨어 통합 테스트진행</w:t>
            </w:r>
          </w:p>
          <w:p w:rsidR="00CD6CDA" w:rsidRPr="00C86006" w:rsidRDefault="00CD6CDA" w:rsidP="002309EC">
            <w:pPr>
              <w:pStyle w:val="afd"/>
              <w:numPr>
                <w:ilvl w:val="0"/>
                <w:numId w:val="8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각 단계별 테스트 시험 성적서 작성 및 오류 분석</w:t>
            </w:r>
          </w:p>
        </w:tc>
      </w:tr>
      <w:tr w:rsidR="00553F43" w:rsidRPr="00C86006" w:rsidTr="0016567A">
        <w:trPr>
          <w:trHeight w:val="578"/>
        </w:trPr>
        <w:tc>
          <w:tcPr>
            <w:tcW w:w="2660" w:type="dxa"/>
          </w:tcPr>
          <w:p w:rsidR="00553F43" w:rsidRPr="00C86006" w:rsidRDefault="00553F43" w:rsidP="00E4491E">
            <w:pPr>
              <w:pStyle w:val="2"/>
              <w:numPr>
                <w:ilvl w:val="0"/>
                <w:numId w:val="0"/>
              </w:numPr>
              <w:jc w:val="left"/>
              <w:rPr>
                <w:rFonts w:ascii="맑은 고딕" w:eastAsia="맑은 고딕" w:hAnsi="맑은 고딕"/>
                <w:b w:val="0"/>
                <w:sz w:val="20"/>
              </w:rPr>
            </w:pPr>
            <w:bookmarkStart w:id="28" w:name="_Toc428192401"/>
            <w:bookmarkStart w:id="29" w:name="_Toc428219418"/>
            <w:bookmarkStart w:id="30" w:name="_Toc428539668"/>
            <w:r w:rsidRPr="00C86006">
              <w:rPr>
                <w:rFonts w:ascii="맑은 고딕" w:eastAsia="맑은 고딕" w:hAnsi="맑은 고딕" w:hint="eastAsia"/>
                <w:b w:val="0"/>
                <w:sz w:val="20"/>
              </w:rPr>
              <w:t>비디오 서버 안정성 검증</w:t>
            </w:r>
            <w:bookmarkEnd w:id="28"/>
            <w:bookmarkEnd w:id="29"/>
            <w:bookmarkEnd w:id="30"/>
          </w:p>
        </w:tc>
        <w:tc>
          <w:tcPr>
            <w:tcW w:w="7229" w:type="dxa"/>
          </w:tcPr>
          <w:p w:rsidR="00553F43" w:rsidRPr="00C86006" w:rsidRDefault="00CD6CDA" w:rsidP="002309EC">
            <w:pPr>
              <w:pStyle w:val="afd"/>
              <w:numPr>
                <w:ilvl w:val="0"/>
                <w:numId w:val="9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하드웨어 안정성 검증을 위한 Aging Test</w:t>
            </w:r>
          </w:p>
          <w:p w:rsidR="00CD6CDA" w:rsidRPr="00C86006" w:rsidRDefault="00D94D0F" w:rsidP="002309EC">
            <w:pPr>
              <w:pStyle w:val="afd"/>
              <w:numPr>
                <w:ilvl w:val="0"/>
                <w:numId w:val="7"/>
              </w:numPr>
              <w:snapToGrid w:val="0"/>
              <w:spacing w:before="0" w:beforeAutospacing="0" w:after="0" w:afterAutospacing="0"/>
              <w:ind w:left="317" w:hanging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전원, </w:t>
            </w:r>
            <w:r w:rsidR="00071BFF">
              <w:rPr>
                <w:rFonts w:ascii="맑은 고딕" w:eastAsia="맑은 고딕" w:hAnsi="맑은 고딕" w:hint="eastAsia"/>
                <w:sz w:val="20"/>
                <w:szCs w:val="20"/>
              </w:rPr>
              <w:t>Fan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등 주요 이중화 부품에 대한 Hot-plug, Hot-swapping </w:t>
            </w:r>
            <w:r w:rsidR="00CD6CDA" w:rsidRPr="00C86006">
              <w:rPr>
                <w:rFonts w:ascii="맑은 고딕" w:eastAsia="맑은 고딕" w:hAnsi="맑은 고딕"/>
                <w:sz w:val="20"/>
                <w:szCs w:val="20"/>
              </w:rPr>
              <w:t>기능</w:t>
            </w:r>
            <w:r w:rsidR="00CD6CDA"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테스트</w:t>
            </w:r>
          </w:p>
          <w:p w:rsidR="00D94D0F" w:rsidRPr="00C86006" w:rsidRDefault="00D94D0F" w:rsidP="002309EC">
            <w:pPr>
              <w:pStyle w:val="afd"/>
              <w:numPr>
                <w:ilvl w:val="0"/>
                <w:numId w:val="7"/>
              </w:numPr>
              <w:snapToGrid w:val="0"/>
              <w:spacing w:before="0" w:beforeAutospacing="0" w:after="0" w:afterAutospacing="0"/>
              <w:ind w:left="317" w:hanging="142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입/출력 </w:t>
            </w:r>
            <w:r w:rsidR="005559A3">
              <w:rPr>
                <w:rFonts w:ascii="맑은 고딕" w:eastAsia="맑은 고딕" w:hAnsi="맑은 고딕" w:hint="eastAsia"/>
                <w:sz w:val="20"/>
                <w:szCs w:val="20"/>
              </w:rPr>
              <w:t>컨</w:t>
            </w: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텐츠의 Non-drop Frame 보장을 위한 안정성 Aging Test (최소 4주간 실시)</w:t>
            </w:r>
          </w:p>
          <w:p w:rsidR="00CD6CDA" w:rsidRPr="00C86006" w:rsidRDefault="00D94D0F" w:rsidP="002309EC">
            <w:pPr>
              <w:pStyle w:val="afd"/>
              <w:numPr>
                <w:ilvl w:val="0"/>
                <w:numId w:val="9"/>
              </w:numPr>
              <w:snapToGrid w:val="0"/>
              <w:spacing w:before="0" w:beforeAutospacing="0" w:after="0" w:afterAutospacing="0"/>
              <w:ind w:left="175" w:hanging="175"/>
              <w:rPr>
                <w:rFonts w:ascii="맑은 고딕" w:eastAsia="맑은 고딕" w:hAnsi="맑은 고딕"/>
                <w:sz w:val="20"/>
                <w:szCs w:val="20"/>
              </w:rPr>
            </w:pPr>
            <w:r w:rsidRPr="00C86006">
              <w:rPr>
                <w:rFonts w:ascii="맑은 고딕" w:eastAsia="맑은 고딕" w:hAnsi="맑은 고딕" w:hint="eastAsia"/>
                <w:sz w:val="20"/>
                <w:szCs w:val="20"/>
              </w:rPr>
              <w:t>소프트웨어 안정성 검증을 위한 전문 테스트 요원의 어플리케이션 테스트</w:t>
            </w:r>
          </w:p>
        </w:tc>
      </w:tr>
    </w:tbl>
    <w:p w:rsidR="009976F3" w:rsidRDefault="009976F3" w:rsidP="009976F3">
      <w:pPr>
        <w:pStyle w:val="1"/>
        <w:numPr>
          <w:ilvl w:val="0"/>
          <w:numId w:val="0"/>
        </w:numPr>
        <w:ind w:left="454"/>
        <w:rPr>
          <w:rFonts w:ascii="맑은 고딕" w:eastAsia="맑은 고딕" w:hAnsi="맑은 고딕"/>
        </w:rPr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FB69A2" w:rsidRDefault="00FB69A2" w:rsidP="004E5466">
      <w:pPr>
        <w:pStyle w:val="a0"/>
      </w:pPr>
    </w:p>
    <w:p w:rsidR="004E5466" w:rsidRDefault="004E5466" w:rsidP="004E5466">
      <w:pPr>
        <w:pStyle w:val="a0"/>
      </w:pPr>
    </w:p>
    <w:p w:rsidR="004E5466" w:rsidRDefault="004E5466" w:rsidP="004E5466">
      <w:pPr>
        <w:pStyle w:val="a0"/>
      </w:pPr>
    </w:p>
    <w:p w:rsidR="004E5466" w:rsidRPr="004E5466" w:rsidRDefault="004E5466" w:rsidP="004E5466">
      <w:pPr>
        <w:pStyle w:val="a0"/>
      </w:pPr>
    </w:p>
    <w:p w:rsidR="0079126C" w:rsidRPr="00C86006" w:rsidRDefault="0079126C" w:rsidP="0079126C">
      <w:pPr>
        <w:pStyle w:val="1"/>
        <w:rPr>
          <w:rFonts w:ascii="맑은 고딕" w:eastAsia="맑은 고딕" w:hAnsi="맑은 고딕"/>
        </w:rPr>
      </w:pPr>
      <w:bookmarkStart w:id="31" w:name="_Toc428539669"/>
      <w:r w:rsidRPr="00C86006">
        <w:rPr>
          <w:rFonts w:ascii="맑은 고딕" w:eastAsia="맑은 고딕" w:hAnsi="맑은 고딕" w:hint="eastAsia"/>
        </w:rPr>
        <w:lastRenderedPageBreak/>
        <w:t>추진 계획</w:t>
      </w:r>
      <w:r>
        <w:rPr>
          <w:rFonts w:ascii="맑은 고딕" w:eastAsia="맑은 고딕" w:hAnsi="맑은 고딕" w:hint="eastAsia"/>
        </w:rPr>
        <w:t xml:space="preserve"> 일정</w:t>
      </w:r>
      <w:bookmarkEnd w:id="31"/>
    </w:p>
    <w:p w:rsidR="0079126C" w:rsidRPr="00C86006" w:rsidRDefault="0079126C" w:rsidP="002309EC">
      <w:pPr>
        <w:pStyle w:val="a0"/>
        <w:numPr>
          <w:ilvl w:val="0"/>
          <w:numId w:val="6"/>
        </w:numPr>
        <w:rPr>
          <w:rFonts w:ascii="맑은 고딕" w:eastAsia="맑은 고딕" w:hAnsi="맑은 고딕"/>
        </w:rPr>
      </w:pPr>
      <w:r w:rsidRPr="00C86006">
        <w:rPr>
          <w:rFonts w:ascii="맑은 고딕" w:eastAsia="맑은 고딕" w:hAnsi="맑은 고딕" w:hint="eastAsia"/>
        </w:rPr>
        <w:t>개발 기간 (개발 5개월, 안정성 검증 및 통합 실험 3개월)</w:t>
      </w:r>
    </w:p>
    <w:tbl>
      <w:tblPr>
        <w:tblOverlap w:val="never"/>
        <w:tblW w:w="9846" w:type="dxa"/>
        <w:tblBorders>
          <w:top w:val="single" w:sz="6" w:space="0" w:color="8DB3E2" w:themeColor="text2" w:themeTint="66"/>
          <w:left w:val="single" w:sz="6" w:space="0" w:color="8DB3E2" w:themeColor="text2" w:themeTint="66"/>
          <w:bottom w:val="single" w:sz="6" w:space="0" w:color="8DB3E2" w:themeColor="text2" w:themeTint="66"/>
          <w:right w:val="single" w:sz="6" w:space="0" w:color="8DB3E2" w:themeColor="text2" w:themeTint="66"/>
          <w:insideH w:val="single" w:sz="6" w:space="0" w:color="8DB3E2" w:themeColor="text2" w:themeTint="66"/>
          <w:insideV w:val="single" w:sz="6" w:space="0" w:color="8DB3E2" w:themeColor="text2" w:themeTint="66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9"/>
        <w:gridCol w:w="523"/>
        <w:gridCol w:w="523"/>
        <w:gridCol w:w="523"/>
        <w:gridCol w:w="523"/>
        <w:gridCol w:w="523"/>
        <w:gridCol w:w="523"/>
        <w:gridCol w:w="523"/>
        <w:gridCol w:w="595"/>
        <w:gridCol w:w="620"/>
        <w:gridCol w:w="631"/>
      </w:tblGrid>
      <w:tr w:rsidR="0079126C" w:rsidRPr="00C86006" w:rsidTr="00575A68">
        <w:trPr>
          <w:trHeight w:val="486"/>
        </w:trPr>
        <w:tc>
          <w:tcPr>
            <w:tcW w:w="4339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연구 내용 및 항목</w:t>
            </w:r>
          </w:p>
        </w:tc>
        <w:tc>
          <w:tcPr>
            <w:tcW w:w="4256" w:type="dxa"/>
            <w:gridSpan w:val="8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추 진 일 정</w:t>
            </w:r>
          </w:p>
        </w:tc>
        <w:tc>
          <w:tcPr>
            <w:tcW w:w="1251" w:type="dxa"/>
            <w:gridSpan w:val="2"/>
            <w:shd w:val="clear" w:color="auto" w:fill="F2F2F2"/>
            <w:vAlign w:val="center"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역할분담</w:t>
            </w:r>
          </w:p>
        </w:tc>
      </w:tr>
      <w:tr w:rsidR="0079126C" w:rsidRPr="00C86006" w:rsidTr="00575A68">
        <w:trPr>
          <w:trHeight w:val="343"/>
        </w:trPr>
        <w:tc>
          <w:tcPr>
            <w:tcW w:w="4339" w:type="dxa"/>
            <w:vMerge/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M1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M2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M3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M4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M5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M6</w:t>
            </w:r>
          </w:p>
        </w:tc>
        <w:tc>
          <w:tcPr>
            <w:tcW w:w="523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M7</w:t>
            </w:r>
          </w:p>
        </w:tc>
        <w:tc>
          <w:tcPr>
            <w:tcW w:w="595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M8</w:t>
            </w:r>
          </w:p>
        </w:tc>
        <w:tc>
          <w:tcPr>
            <w:tcW w:w="620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>KBS</w:t>
            </w:r>
          </w:p>
        </w:tc>
        <w:tc>
          <w:tcPr>
            <w:tcW w:w="631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업체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I.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송출용 비디오 서버 개발</w:t>
            </w: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  <w:t>가</w:t>
            </w:r>
            <w:r w:rsidRPr="00C86006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bCs/>
                <w:color w:val="000000"/>
                <w:spacing w:val="-10"/>
                <w:w w:val="95"/>
              </w:rPr>
              <w:t xml:space="preserve">기능 설계 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입출력 보드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SDK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분석 및 실험</w:t>
            </w: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기능별 모듈화 설계</w:t>
            </w: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나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출력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SDI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출력 제어 기능 개발</w:t>
            </w: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확장 재생 제어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외부 기준 신호 입력 및 동기화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수퍼 아웃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MPEG2, Prores, MXF, MOV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포맷 출력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spacing w:val="-10"/>
                <w:w w:val="95"/>
              </w:rPr>
              <w:t xml:space="preserve">- Dobly-E pass through </w:t>
            </w:r>
            <w:r w:rsidRPr="00C86006">
              <w:rPr>
                <w:rFonts w:ascii="맑은 고딕" w:eastAsia="맑은 고딕" w:hAnsi="맑은 고딕" w:cs="굴림"/>
                <w:spacing w:val="-10"/>
                <w:w w:val="95"/>
              </w:rPr>
              <w:t>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다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입력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SDI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입력 제어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MPEG2, Prores, MXF, MOV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포맷 저장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라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 xml:space="preserve">관리 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S/W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제어 및 모니터링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UI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다중 채널 입출력 관리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내부 </w:t>
            </w:r>
            <w:r w:rsidR="007E4C33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>컨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텐츠 관리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외부 파일 전송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예외 상황 처리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상태 로그 저장 및 내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>/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외부 알림 기능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마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외부 제어 인터페이스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RS-422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인터페이스 제어 프로토콜 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999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TCP/IP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 xml:space="preserve">외부 제어 프로토콜 및 실험 </w:t>
            </w: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S/W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개발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●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○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바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</w:rPr>
              <w:t xml:space="preserve">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</w:rPr>
              <w:t>통합 실험 및 안정성 검증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입출력 기능 및 관리 기능 통합 실험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384"/>
        </w:trPr>
        <w:tc>
          <w:tcPr>
            <w:tcW w:w="433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leftChars="51" w:left="102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</w:rPr>
              <w:t xml:space="preserve">- </w:t>
            </w: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비디오 서버 안정성 검증</w:t>
            </w: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96969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  <w:r w:rsidRPr="00C86006"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  <w:t>◎</w:t>
            </w:r>
          </w:p>
        </w:tc>
      </w:tr>
      <w:tr w:rsidR="0079126C" w:rsidRPr="00C86006" w:rsidTr="00575A68">
        <w:trPr>
          <w:trHeight w:val="584"/>
        </w:trPr>
        <w:tc>
          <w:tcPr>
            <w:tcW w:w="4339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</w:pP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II.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착수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>/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중간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>/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최종 발표</w:t>
            </w:r>
            <w:r w:rsidRPr="00C86006">
              <w:rPr>
                <w:rFonts w:ascii="맑은 고딕" w:eastAsia="맑은 고딕" w:hAnsi="맑은 고딕" w:cs="굴림" w:hint="eastAsia"/>
                <w:b/>
                <w:color w:val="000000"/>
                <w:spacing w:val="-10"/>
                <w:w w:val="95"/>
                <w:sz w:val="22"/>
                <w:szCs w:val="22"/>
              </w:rPr>
              <w:t xml:space="preserve">, </w:t>
            </w:r>
            <w:r w:rsidRPr="00C86006">
              <w:rPr>
                <w:rFonts w:ascii="맑은 고딕" w:eastAsia="맑은 고딕" w:hAnsi="맑은 고딕" w:cs="굴림"/>
                <w:b/>
                <w:color w:val="000000"/>
                <w:spacing w:val="-10"/>
                <w:w w:val="95"/>
                <w:sz w:val="22"/>
                <w:szCs w:val="22"/>
              </w:rPr>
              <w:t>보고서 작성</w:t>
            </w:r>
          </w:p>
        </w:tc>
        <w:tc>
          <w:tcPr>
            <w:tcW w:w="523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23" w:type="dxa"/>
            <w:shd w:val="clear" w:color="auto" w:fill="FFFF9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595" w:type="dxa"/>
            <w:shd w:val="clear" w:color="auto" w:fill="7CC77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2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  <w:tc>
          <w:tcPr>
            <w:tcW w:w="63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9126C" w:rsidRPr="00C86006" w:rsidRDefault="0079126C" w:rsidP="00575A68">
            <w:pPr>
              <w:widowControl w:val="0"/>
              <w:wordWrap/>
              <w:overflowPunct/>
              <w:adjustRightInd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</w:rPr>
            </w:pPr>
          </w:p>
        </w:tc>
      </w:tr>
    </w:tbl>
    <w:p w:rsidR="00575A68" w:rsidRDefault="00575A68" w:rsidP="00575A68">
      <w:pPr>
        <w:pStyle w:val="1"/>
        <w:rPr>
          <w:rFonts w:ascii="맑은 고딕" w:eastAsia="맑은 고딕" w:hAnsi="맑은 고딕"/>
        </w:rPr>
      </w:pPr>
      <w:bookmarkStart w:id="32" w:name="_Toc428525005"/>
      <w:bookmarkStart w:id="33" w:name="_Toc428539670"/>
      <w:r w:rsidRPr="00C86006">
        <w:rPr>
          <w:rFonts w:ascii="맑은 고딕" w:eastAsia="맑은 고딕" w:hAnsi="맑은 고딕" w:hint="eastAsia"/>
        </w:rPr>
        <w:lastRenderedPageBreak/>
        <w:t>투입 인력</w:t>
      </w:r>
      <w:r>
        <w:rPr>
          <w:rFonts w:ascii="맑은 고딕" w:eastAsia="맑은 고딕" w:hAnsi="맑은 고딕" w:hint="eastAsia"/>
        </w:rPr>
        <w:t xml:space="preserve"> 및 소요 예산</w:t>
      </w:r>
      <w:bookmarkEnd w:id="32"/>
      <w:bookmarkEnd w:id="33"/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4" w:name="_Toc428525006"/>
      <w:bookmarkStart w:id="35" w:name="_Toc428539671"/>
      <w:r>
        <w:rPr>
          <w:rFonts w:ascii="맑은 고딕" w:eastAsia="맑은 고딕" w:hAnsi="맑은 고딕" w:hint="eastAsia"/>
        </w:rPr>
        <w:t>개요</w:t>
      </w:r>
      <w:bookmarkEnd w:id="34"/>
      <w:bookmarkEnd w:id="35"/>
    </w:p>
    <w:p w:rsidR="00575A68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전체 연구 개발비의 구성</w:t>
      </w:r>
    </w:p>
    <w:p w:rsidR="00575A68" w:rsidRPr="00B81E77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직접인건비 및 제경비</w:t>
      </w:r>
    </w:p>
    <w:p w:rsidR="00575A68" w:rsidRPr="00B81E77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연구개발비용 분담</w:t>
      </w:r>
    </w:p>
    <w:p w:rsidR="00575A68" w:rsidRPr="00B81E77" w:rsidRDefault="00575A68" w:rsidP="00575A68">
      <w:pPr>
        <w:pStyle w:val="afe"/>
        <w:widowControl w:val="0"/>
        <w:overflowPunct/>
        <w:snapToGrid w:val="0"/>
        <w:spacing w:before="0" w:after="0" w:line="300" w:lineRule="auto"/>
        <w:ind w:leftChars="0" w:left="737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공동연구개발비 총액은 양분하는 것을 원칙으로 분담금을 산출함.</w:t>
      </w:r>
    </w:p>
    <w:p w:rsidR="00575A68" w:rsidRPr="00B81E77" w:rsidRDefault="00575A68" w:rsidP="00575A68">
      <w:pPr>
        <w:pStyle w:val="afe"/>
        <w:widowControl w:val="0"/>
        <w:overflowPunct/>
        <w:snapToGrid w:val="0"/>
        <w:spacing w:before="0" w:after="0" w:line="300" w:lineRule="auto"/>
        <w:ind w:leftChars="0" w:left="737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분담금에서 KBS 현물투자비용을 제외한 나머지 금액을 KBS가 ㈜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넷브로</w:t>
      </w: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제공함.</w:t>
      </w:r>
    </w:p>
    <w:p w:rsidR="00575A68" w:rsidRPr="003D5698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전체 연구개발 비용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</w:t>
      </w: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: 387,616,270</w:t>
      </w:r>
      <w:r w:rsidRPr="003D5698"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  <w:t>원</w:t>
      </w:r>
    </w:p>
    <w:p w:rsidR="00575A68" w:rsidRPr="00B81E77" w:rsidRDefault="00575A68" w:rsidP="002309EC">
      <w:pPr>
        <w:pStyle w:val="afe"/>
        <w:widowControl w:val="0"/>
        <w:numPr>
          <w:ilvl w:val="3"/>
          <w:numId w:val="13"/>
        </w:numPr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KBS 현금분담금</w:t>
      </w:r>
      <w:r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 : 120,000,000원</w:t>
      </w:r>
    </w:p>
    <w:p w:rsidR="00575A68" w:rsidRPr="003D5698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B81E77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 xml:space="preserve">: </w:t>
      </w: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공동연구개발 총비용(387,616,270원)/2 - KBS 현물투자비용 (73,120,270원)</w:t>
      </w:r>
    </w:p>
    <w:p w:rsidR="00575A68" w:rsidRDefault="00575A68" w:rsidP="00575A68">
      <w:pPr>
        <w:pStyle w:val="afe"/>
        <w:widowControl w:val="0"/>
        <w:overflowPunct/>
        <w:adjustRightInd/>
        <w:snapToGrid w:val="0"/>
        <w:spacing w:before="0" w:after="0" w:line="300" w:lineRule="auto"/>
        <w:ind w:leftChars="0" w:left="851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  <w:r w:rsidRPr="003D5698">
        <w:rPr>
          <w:rFonts w:ascii="맑은 고딕" w:eastAsia="맑은 고딕" w:hAnsi="맑은 고딕" w:cs="굴림" w:hint="eastAsia"/>
          <w:color w:val="000000"/>
          <w:spacing w:val="-10"/>
          <w:w w:val="95"/>
          <w:sz w:val="24"/>
          <w:szCs w:val="24"/>
        </w:rPr>
        <w:t>(업체 공동연구개발비 총액을 양분하고 KBS 현물투자비용을 제함)</w:t>
      </w:r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6" w:name="_Toc428539672"/>
      <w:r>
        <w:rPr>
          <w:rFonts w:ascii="맑은 고딕" w:eastAsia="맑은 고딕" w:hAnsi="맑은 고딕" w:hint="eastAsia"/>
        </w:rPr>
        <w:t>공동 개발 연구비 상세내역</w:t>
      </w:r>
      <w:bookmarkEnd w:id="36"/>
    </w:p>
    <w:tbl>
      <w:tblPr>
        <w:tblOverlap w:val="never"/>
        <w:tblW w:w="8893" w:type="dxa"/>
        <w:tblInd w:w="38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4"/>
        <w:gridCol w:w="1277"/>
        <w:gridCol w:w="1257"/>
        <w:gridCol w:w="3763"/>
        <w:gridCol w:w="1722"/>
      </w:tblGrid>
      <w:tr w:rsidR="00575A68" w:rsidRPr="00B81E77" w:rsidTr="00575A68">
        <w:trPr>
          <w:trHeight w:val="508"/>
        </w:trPr>
        <w:tc>
          <w:tcPr>
            <w:tcW w:w="874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내 역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세 부 항 목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상 세 내 역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shd w:val="clear" w:color="auto" w:fill="F2F2F2" w:themeFill="background1" w:themeFillShade="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금 액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인건비</w:t>
            </w:r>
          </w:p>
        </w:tc>
        <w:tc>
          <w:tcPr>
            <w:tcW w:w="1277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특급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7,901,502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×0.4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25,284,806 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고급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3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idowControl w:val="0"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초급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firstLineChars="400" w:firstLine="831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3,972,654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×0.3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9,534,370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소계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34,819,176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개발사</w:t>
            </w: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특급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6,600,000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x8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x1.3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68,640,000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고급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중급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-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초급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3,900,000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원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×8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월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×2.6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명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81,120,000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1277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502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소계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149,760,000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6297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합계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184,579,176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직접인건비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 110 %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38,301,094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직접인건비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× 110 %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164,736,000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합계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203,037,094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직접인건비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+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73,120,270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직접인건비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+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제경비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314,496,000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개발비합계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개발비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+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 개발비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387,616,270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각사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분담금</w:t>
            </w: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KBS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총개발비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 / 2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193,808,135</w:t>
            </w:r>
          </w:p>
        </w:tc>
      </w:tr>
      <w:tr w:rsidR="00575A68" w:rsidRPr="00B81E77" w:rsidTr="00575A68">
        <w:trPr>
          <w:trHeight w:val="508"/>
        </w:trPr>
        <w:tc>
          <w:tcPr>
            <w:tcW w:w="874" w:type="dxa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2534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공동개발사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총개발비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 / 2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193,808,135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현물투자비용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개발비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73,120,270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vMerge w:val="restart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현금분담금</w:t>
            </w:r>
          </w:p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부가세별도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 xml:space="preserve">분담금 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- 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현물투자비용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120,687,865</w:t>
            </w:r>
          </w:p>
        </w:tc>
      </w:tr>
      <w:tr w:rsidR="00575A68" w:rsidRPr="00B81E77" w:rsidTr="00575A68">
        <w:trPr>
          <w:trHeight w:val="508"/>
        </w:trPr>
        <w:tc>
          <w:tcPr>
            <w:tcW w:w="3408" w:type="dxa"/>
            <w:gridSpan w:val="3"/>
            <w:vMerge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vAlign w:val="center"/>
            <w:hideMark/>
          </w:tcPr>
          <w:p w:rsidR="00575A68" w:rsidRPr="00B81E77" w:rsidRDefault="00575A68" w:rsidP="00575A68">
            <w:pPr>
              <w:wordWrap/>
              <w:overflowPunct/>
              <w:autoSpaceDE/>
              <w:autoSpaceDN/>
              <w:adjustRightInd/>
              <w:spacing w:before="0" w:after="0"/>
              <w:jc w:val="left"/>
              <w:textAlignment w:val="auto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</w:p>
        </w:tc>
        <w:tc>
          <w:tcPr>
            <w:tcW w:w="37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jc w:val="center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 xml:space="preserve">KBS 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현금분담금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(</w:t>
            </w:r>
            <w:r w:rsidRPr="00B81E77"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  <w:t>십만 단위 절사</w:t>
            </w: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)</w:t>
            </w:r>
          </w:p>
        </w:tc>
        <w:tc>
          <w:tcPr>
            <w:tcW w:w="1722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75A68" w:rsidRPr="00B81E77" w:rsidRDefault="00575A68" w:rsidP="00575A68">
            <w:pPr>
              <w:widowControl w:val="0"/>
              <w:wordWrap/>
              <w:overflowPunct/>
              <w:adjustRightInd/>
              <w:snapToGrid w:val="0"/>
              <w:spacing w:before="0" w:after="0"/>
              <w:ind w:right="200"/>
              <w:jc w:val="right"/>
              <w:rPr>
                <w:rFonts w:ascii="맑은 고딕" w:eastAsia="맑은 고딕" w:hAnsi="맑은 고딕" w:cs="굴림"/>
                <w:color w:val="000000"/>
                <w:spacing w:val="-10"/>
                <w:w w:val="95"/>
                <w:sz w:val="24"/>
                <w:szCs w:val="24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  <w:spacing w:val="-10"/>
                <w:w w:val="95"/>
                <w:sz w:val="24"/>
                <w:szCs w:val="24"/>
              </w:rPr>
              <w:t>120,000,000</w:t>
            </w:r>
          </w:p>
        </w:tc>
      </w:tr>
    </w:tbl>
    <w:p w:rsidR="00575A68" w:rsidRDefault="00575A68" w:rsidP="00575A68">
      <w:pPr>
        <w:widowControl w:val="0"/>
        <w:overflowPunct/>
        <w:adjustRightInd/>
        <w:snapToGrid w:val="0"/>
        <w:spacing w:before="0" w:after="0" w:line="396" w:lineRule="auto"/>
        <w:ind w:left="1000" w:hanging="400"/>
        <w:rPr>
          <w:rFonts w:ascii="맑은 고딕" w:eastAsia="맑은 고딕" w:hAnsi="맑은 고딕" w:cs="굴림"/>
          <w:color w:val="000000"/>
          <w:spacing w:val="-10"/>
          <w:w w:val="95"/>
          <w:sz w:val="24"/>
          <w:szCs w:val="24"/>
        </w:rPr>
      </w:pPr>
    </w:p>
    <w:p w:rsidR="00575A68" w:rsidRPr="00C86006" w:rsidRDefault="00575A68" w:rsidP="00575A68">
      <w:pPr>
        <w:pStyle w:val="2"/>
        <w:rPr>
          <w:rFonts w:ascii="맑은 고딕" w:eastAsia="맑은 고딕" w:hAnsi="맑은 고딕"/>
        </w:rPr>
      </w:pPr>
      <w:bookmarkStart w:id="37" w:name="_Toc428539673"/>
      <w:r>
        <w:rPr>
          <w:rFonts w:ascii="맑은 고딕" w:eastAsia="맑은 고딕" w:hAnsi="맑은 고딕" w:hint="eastAsia"/>
        </w:rPr>
        <w:t>참여 인력 및 담당업무</w:t>
      </w:r>
      <w:bookmarkEnd w:id="37"/>
    </w:p>
    <w:tbl>
      <w:tblPr>
        <w:tblW w:w="8960" w:type="dxa"/>
        <w:tblInd w:w="386" w:type="dxa"/>
        <w:tblBorders>
          <w:top w:val="single" w:sz="2" w:space="0" w:color="3366FF"/>
          <w:left w:val="single" w:sz="2" w:space="0" w:color="3366FF"/>
          <w:bottom w:val="single" w:sz="2" w:space="0" w:color="3366FF"/>
          <w:right w:val="single" w:sz="2" w:space="0" w:color="3366FF"/>
          <w:insideH w:val="single" w:sz="2" w:space="0" w:color="3366FF"/>
          <w:insideV w:val="single" w:sz="2" w:space="0" w:color="3366FF"/>
        </w:tblBorders>
        <w:tblCellMar>
          <w:top w:w="15" w:type="dxa"/>
          <w:left w:w="15" w:type="dxa"/>
          <w:bottom w:w="15" w:type="dxa"/>
          <w:right w:w="15" w:type="dxa"/>
        </w:tblCellMar>
        <w:tblLook w:val="00A0"/>
      </w:tblPr>
      <w:tblGrid>
        <w:gridCol w:w="1849"/>
        <w:gridCol w:w="1279"/>
        <w:gridCol w:w="1423"/>
        <w:gridCol w:w="4409"/>
      </w:tblGrid>
      <w:tr w:rsidR="00575A68" w:rsidRPr="00B81E77" w:rsidTr="00575A68">
        <w:trPr>
          <w:trHeight w:val="613"/>
        </w:trPr>
        <w:tc>
          <w:tcPr>
            <w:tcW w:w="184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성명</w:t>
            </w:r>
          </w:p>
        </w:tc>
        <w:tc>
          <w:tcPr>
            <w:tcW w:w="127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기술 등급</w:t>
            </w:r>
          </w:p>
        </w:tc>
        <w:tc>
          <w:tcPr>
            <w:tcW w:w="1423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참여율(%)</w:t>
            </w:r>
          </w:p>
        </w:tc>
        <w:tc>
          <w:tcPr>
            <w:tcW w:w="4409" w:type="dxa"/>
            <w:vMerge w:val="restart"/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84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담당업무</w:t>
            </w:r>
          </w:p>
        </w:tc>
      </w:tr>
      <w:tr w:rsidR="00575A68" w:rsidRPr="00B81E77" w:rsidTr="00FB69A2">
        <w:trPr>
          <w:trHeight w:val="466"/>
        </w:trPr>
        <w:tc>
          <w:tcPr>
            <w:tcW w:w="184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27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1423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  <w:tc>
          <w:tcPr>
            <w:tcW w:w="4409" w:type="dxa"/>
            <w:vMerge/>
            <w:vAlign w:val="center"/>
          </w:tcPr>
          <w:p w:rsidR="00575A68" w:rsidRPr="00B81E77" w:rsidRDefault="00575A68" w:rsidP="00575A68">
            <w:pPr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</w:rPr>
            </w:pP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이진원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특급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40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개발 총괄, 모듈별 설계, 외부 제어 기능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조동현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특급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90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출력 기능 개발</w:t>
            </w:r>
            <w:bookmarkStart w:id="38" w:name="_GoBack"/>
            <w:bookmarkEnd w:id="38"/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한세희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90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입력 기능 개발, 관리 S/W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빙승재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60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관리 S/W 개발, 출력 기능 개발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박형철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FB69A2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</w:rPr>
              <w:t>60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관리 S/W 개발, 통합실험</w:t>
            </w:r>
          </w:p>
        </w:tc>
      </w:tr>
      <w:tr w:rsidR="00575A68" w:rsidRPr="00B81E77" w:rsidTr="00FB69A2">
        <w:trPr>
          <w:trHeight w:val="665"/>
        </w:trPr>
        <w:tc>
          <w:tcPr>
            <w:tcW w:w="184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문보겸</w:t>
            </w:r>
          </w:p>
        </w:tc>
        <w:tc>
          <w:tcPr>
            <w:tcW w:w="127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초급</w:t>
            </w:r>
          </w:p>
        </w:tc>
        <w:tc>
          <w:tcPr>
            <w:tcW w:w="142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center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50</w:t>
            </w:r>
          </w:p>
        </w:tc>
        <w:tc>
          <w:tcPr>
            <w:tcW w:w="44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75A68" w:rsidRPr="00B81E77" w:rsidRDefault="00575A68" w:rsidP="00FB69A2">
            <w:pPr>
              <w:wordWrap/>
              <w:autoSpaceDE/>
              <w:autoSpaceDN/>
              <w:snapToGrid w:val="0"/>
              <w:spacing w:before="0" w:after="0" w:line="360" w:lineRule="auto"/>
              <w:jc w:val="left"/>
              <w:rPr>
                <w:rFonts w:ascii="맑은 고딕" w:eastAsia="맑은 고딕" w:hAnsi="맑은 고딕" w:cs="굴림"/>
                <w:color w:val="000000"/>
              </w:rPr>
            </w:pPr>
            <w:r w:rsidRPr="00B81E77">
              <w:rPr>
                <w:rFonts w:ascii="맑은 고딕" w:eastAsia="맑은 고딕" w:hAnsi="맑은 고딕" w:cs="굴림" w:hint="eastAsia"/>
                <w:color w:val="000000"/>
              </w:rPr>
              <w:t>외부 제어 기능 개발, 통합 실험</w:t>
            </w:r>
          </w:p>
        </w:tc>
      </w:tr>
    </w:tbl>
    <w:p w:rsidR="00D4461A" w:rsidRPr="00C86006" w:rsidRDefault="00D4461A" w:rsidP="00575A68">
      <w:pPr>
        <w:pStyle w:val="1"/>
        <w:numPr>
          <w:ilvl w:val="0"/>
          <w:numId w:val="0"/>
        </w:numPr>
        <w:rPr>
          <w:rFonts w:ascii="맑은 고딕" w:eastAsia="맑은 고딕" w:hAnsi="맑은 고딕"/>
        </w:rPr>
      </w:pPr>
    </w:p>
    <w:sectPr w:rsidR="00D4461A" w:rsidRPr="00C86006" w:rsidSect="00C603CA">
      <w:headerReference w:type="default" r:id="rId27"/>
      <w:footerReference w:type="default" r:id="rId28"/>
      <w:pgSz w:w="11906" w:h="16838"/>
      <w:pgMar w:top="1134" w:right="1440" w:bottom="1134" w:left="1440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34DB" w:rsidRDefault="00EB34DB">
      <w:r>
        <w:separator/>
      </w:r>
    </w:p>
  </w:endnote>
  <w:endnote w:type="continuationSeparator" w:id="0">
    <w:p w:rsidR="00EB34DB" w:rsidRDefault="00EB34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문명조">
    <w:altName w:val="바탕"/>
    <w:charset w:val="81"/>
    <w:family w:val="roman"/>
    <w:pitch w:val="variable"/>
    <w:sig w:usb0="00000000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Arial Unicode MS"/>
    <w:charset w:val="80"/>
    <w:family w:val="auto"/>
    <w:pitch w:val="variable"/>
    <w:sig w:usb0="00000000" w:usb1="00000000" w:usb2="01000407" w:usb3="00000000" w:csb0="00020000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4B6A93" w:rsidP="00C94AB1">
    <w:pPr>
      <w:ind w:firstLineChars="3800" w:firstLine="7600"/>
      <w:rPr>
        <w:rStyle w:val="ab"/>
      </w:rPr>
    </w:pPr>
  </w:p>
  <w:p w:rsidR="004B6A93" w:rsidRDefault="004B6A93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71524545"/>
      <w:docPartObj>
        <w:docPartGallery w:val="Page Numbers (Bottom of Page)"/>
        <w:docPartUnique/>
      </w:docPartObj>
    </w:sdtPr>
    <w:sdtContent>
      <w:p w:rsidR="0002377D" w:rsidRDefault="002D35C3">
        <w:pPr>
          <w:pStyle w:val="a8"/>
          <w:jc w:val="center"/>
        </w:pPr>
        <w:r>
          <w:fldChar w:fldCharType="begin"/>
        </w:r>
        <w:r w:rsidR="0002377D">
          <w:instrText>PAGE   \* MERGEFORMAT</w:instrText>
        </w:r>
        <w:r>
          <w:fldChar w:fldCharType="separate"/>
        </w:r>
        <w:r w:rsidR="008418E9" w:rsidRPr="008418E9">
          <w:rPr>
            <w:rFonts w:hint="eastAsia"/>
            <w:noProof/>
            <w:lang w:val="ko-KR"/>
          </w:rPr>
          <w:t>３</w:t>
        </w:r>
        <w:r>
          <w:fldChar w:fldCharType="end"/>
        </w:r>
      </w:p>
    </w:sdtContent>
  </w:sdt>
  <w:p w:rsidR="004B6A93" w:rsidRDefault="004B6A93" w:rsidP="002070F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2D35C3">
    <w:pPr>
      <w:pStyle w:val="a8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B6A93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418E9">
      <w:rPr>
        <w:rStyle w:val="ab"/>
        <w:noProof/>
      </w:rPr>
      <w:t>28</w:t>
    </w:r>
    <w:r>
      <w:rPr>
        <w:rStyle w:val="ab"/>
      </w:rPr>
      <w:fldChar w:fldCharType="end"/>
    </w:r>
  </w:p>
  <w:p w:rsidR="004B6A93" w:rsidRDefault="004B6A93" w:rsidP="008160E9"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8890</wp:posOffset>
          </wp:positionV>
          <wp:extent cx="6480175" cy="64135"/>
          <wp:effectExtent l="19050" t="0" r="0" b="0"/>
          <wp:wrapNone/>
          <wp:docPr id="222" name="그림 2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2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0175" cy="64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11561445</wp:posOffset>
          </wp:positionH>
          <wp:positionV relativeFrom="paragraph">
            <wp:posOffset>15875</wp:posOffset>
          </wp:positionV>
          <wp:extent cx="1142365" cy="267335"/>
          <wp:effectExtent l="19050" t="0" r="635" b="0"/>
          <wp:wrapNone/>
          <wp:docPr id="221" name="그림 2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267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914400" cy="301625"/>
          <wp:effectExtent l="19050" t="0" r="0" b="0"/>
          <wp:docPr id="4" name="그림 6" descr="p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6" descr="plogo0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01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34DB" w:rsidRDefault="00EB34DB">
      <w:r>
        <w:separator/>
      </w:r>
    </w:p>
  </w:footnote>
  <w:footnote w:type="continuationSeparator" w:id="0">
    <w:p w:rsidR="00EB34DB" w:rsidRDefault="00EB34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2D35C3" w:rsidP="009911FA"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7" o:spid="_x0000_s2054" type="#_x0000_t202" style="position:absolute;left:0;text-align:left;margin-left:-20.2pt;margin-top:6.35pt;width:243pt;height:26.6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uydhQIAABM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" stroked="f">
          <v:textbox>
            <w:txbxContent>
              <w:p w:rsidR="004B6A93" w:rsidRPr="00A80A61" w:rsidRDefault="004B6A93" w:rsidP="00AA5284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  <w:b/>
                    <w:bCs/>
                  </w:rPr>
                  <w:t>송출용 비디오 서버</w:t>
                </w:r>
              </w:p>
            </w:txbxContent>
          </v:textbox>
        </v:shape>
      </w:pict>
    </w:r>
    <w:r>
      <w:rPr>
        <w:noProof/>
      </w:rPr>
      <w:pict>
        <v:shape id="Text Box 206" o:spid="_x0000_s2053" type="#_x0000_t202" style="position:absolute;left:0;text-align:left;margin-left:276.15pt;margin-top:7.05pt;width:215.35pt;height:26.6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" stroked="f">
          <v:textbox>
            <w:txbxContent>
              <w:p w:rsidR="004B6A93" w:rsidRPr="00A80A61" w:rsidRDefault="004B6A93" w:rsidP="000B584B">
                <w:pPr>
                  <w:ind w:right="240"/>
                  <w:jc w:val="right"/>
                  <w:rPr>
                    <w:rFonts w:ascii="맑은 고딕" w:eastAsia="맑은 고딕" w:hAnsi="맑은 고딕"/>
                  </w:rPr>
                </w:pPr>
                <w:r w:rsidRPr="00A80A61">
                  <w:rPr>
                    <w:rFonts w:ascii="맑은 고딕" w:eastAsia="맑은 고딕" w:hAnsi="맑은 고딕" w:hint="eastAsia"/>
                    <w:szCs w:val="22"/>
                  </w:rPr>
                  <w:t>수행계획서</w:t>
                </w:r>
              </w:p>
            </w:txbxContent>
          </v:textbox>
        </v:shape>
      </w:pict>
    </w:r>
    <w:r>
      <w:rPr>
        <w:noProof/>
      </w:rPr>
      <w:pict>
        <v:line id="Line 208" o:spid="_x0000_s2052" style="position:absolute;left:0;text-align:left;z-index:251658752;visibility:visible" from="-24.7pt,29.7pt" to="488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wwFQ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"/>
      </w:pict>
    </w:r>
  </w:p>
  <w:p w:rsidR="004B6A93" w:rsidRDefault="004B6A93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A93" w:rsidRDefault="002D35C3" w:rsidP="009911FA">
    <w:r w:rsidRPr="002D35C3">
      <w:rPr>
        <w:rFonts w:ascii="맑은 고딕" w:eastAsia="맑은 고딕" w:hAnsi="맑은 고딕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4" o:spid="_x0000_s2051" type="#_x0000_t202" style="position:absolute;left:0;text-align:left;margin-left:280.65pt;margin-top:7.85pt;width:215.35pt;height:26.65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NEOuwIAAMQ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" filled="f" stroked="f">
          <v:textbox>
            <w:txbxContent>
              <w:p w:rsidR="004B6A93" w:rsidRPr="00A80A61" w:rsidRDefault="004B6A93" w:rsidP="005A3B0E">
                <w:pPr>
                  <w:ind w:right="240"/>
                  <w:jc w:val="right"/>
                  <w:rPr>
                    <w:rFonts w:ascii="맑은 고딕" w:eastAsia="맑은 고딕" w:hAnsi="맑은 고딕"/>
                  </w:rPr>
                </w:pPr>
                <w:r w:rsidRPr="00A80A61">
                  <w:rPr>
                    <w:rFonts w:ascii="맑은 고딕" w:eastAsia="맑은 고딕" w:hAnsi="맑은 고딕" w:hint="eastAsia"/>
                    <w:szCs w:val="22"/>
                  </w:rPr>
                  <w:t>수행계획서</w:t>
                </w:r>
              </w:p>
            </w:txbxContent>
          </v:textbox>
        </v:shape>
      </w:pict>
    </w:r>
    <w:r>
      <w:rPr>
        <w:noProof/>
      </w:rPr>
      <w:pict>
        <v:shape id="Text Box 213" o:spid="_x0000_s2050" type="#_x0000_t202" style="position:absolute;left:0;text-align:left;margin-left:-13.4pt;margin-top:9.15pt;width:243pt;height:26.6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" stroked="f">
          <v:textbox>
            <w:txbxContent>
              <w:p w:rsidR="004B6A93" w:rsidRPr="005A3B0E" w:rsidRDefault="004B6A93" w:rsidP="00C523B5">
                <w:pPr>
                  <w:rPr>
                    <w:rFonts w:ascii="맑은 고딕" w:eastAsia="맑은 고딕" w:hAnsi="맑은 고딕"/>
                  </w:rPr>
                </w:pPr>
                <w:r>
                  <w:rPr>
                    <w:rFonts w:ascii="맑은 고딕" w:eastAsia="맑은 고딕" w:hAnsi="맑은 고딕" w:hint="eastAsia"/>
                    <w:b/>
                    <w:bCs/>
                  </w:rPr>
                  <w:t>송출용 비디오 서버</w:t>
                </w:r>
              </w:p>
            </w:txbxContent>
          </v:textbox>
        </v:shape>
      </w:pict>
    </w:r>
  </w:p>
  <w:p w:rsidR="004B6A93" w:rsidRPr="005A3B0E" w:rsidRDefault="002D35C3" w:rsidP="00002FB9">
    <w:pPr>
      <w:ind w:right="400"/>
      <w:jc w:val="right"/>
      <w:rPr>
        <w:rFonts w:ascii="맑은 고딕" w:eastAsia="맑은 고딕" w:hAnsi="맑은 고딕"/>
      </w:rPr>
    </w:pPr>
    <w:r>
      <w:rPr>
        <w:rFonts w:ascii="맑은 고딕" w:eastAsia="맑은 고딕" w:hAnsi="맑은 고딕"/>
        <w:noProof/>
      </w:rPr>
      <w:pict>
        <v:line id="Line 218" o:spid="_x0000_s2049" style="position:absolute;left:0;text-align:left;z-index:251660800;visibility:visible" from="-18pt,14.65pt" to="49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BBFQIAACw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0BC715E"/>
    <w:lvl w:ilvl="0">
      <w:start w:val="1"/>
      <w:numFmt w:val="decimal"/>
      <w:pStyle w:val="1"/>
      <w:lvlText w:val="%1."/>
      <w:lvlJc w:val="left"/>
      <w:pPr>
        <w:tabs>
          <w:tab w:val="num" w:pos="454"/>
        </w:tabs>
        <w:ind w:left="454" w:hanging="454"/>
      </w:pPr>
      <w:rPr>
        <w:rFonts w:ascii="Arial" w:eastAsia="돋움체" w:hAnsi="Arial" w:hint="default"/>
        <w:b/>
        <w:i w:val="0"/>
        <w:sz w:val="26"/>
      </w:rPr>
    </w:lvl>
    <w:lvl w:ilvl="1">
      <w:start w:val="1"/>
      <w:numFmt w:val="decimal"/>
      <w:pStyle w:val="2"/>
      <w:lvlText w:val="%1.%2."/>
      <w:lvlJc w:val="left"/>
      <w:pPr>
        <w:tabs>
          <w:tab w:val="num" w:pos="680"/>
        </w:tabs>
        <w:ind w:left="680" w:hanging="680"/>
      </w:pPr>
      <w:rPr>
        <w:rFonts w:ascii="Arial" w:eastAsia="돋움체" w:hAnsi="Arial" w:hint="default"/>
        <w:b/>
        <w:i w:val="0"/>
        <w:sz w:val="26"/>
      </w:rPr>
    </w:lvl>
    <w:lvl w:ilvl="2">
      <w:start w:val="1"/>
      <w:numFmt w:val="decimal"/>
      <w:pStyle w:val="3"/>
      <w:lvlText w:val="%1.%2.%3."/>
      <w:lvlJc w:val="left"/>
      <w:pPr>
        <w:tabs>
          <w:tab w:val="num" w:pos="907"/>
        </w:tabs>
        <w:ind w:left="907" w:hanging="907"/>
      </w:pPr>
      <w:rPr>
        <w:rFonts w:ascii="Arial" w:eastAsia="돋움체" w:hAnsi="Arial" w:hint="default"/>
        <w:b/>
        <w:i w:val="0"/>
        <w:sz w:val="26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77"/>
        </w:tabs>
        <w:ind w:left="1077" w:hanging="1077"/>
      </w:pPr>
      <w:rPr>
        <w:rFonts w:ascii="Arial" w:eastAsia="돋움체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304"/>
        </w:tabs>
        <w:ind w:left="1304" w:hanging="1304"/>
      </w:pPr>
      <w:rPr>
        <w:rFonts w:ascii="Arial" w:eastAsia="돋움체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531"/>
        </w:tabs>
        <w:ind w:left="1531" w:hanging="1531"/>
      </w:pPr>
      <w:rPr>
        <w:rFonts w:ascii="Arial" w:eastAsia="돋움체" w:hAnsi="Arial" w:hint="default"/>
        <w:b/>
        <w:i w:val="0"/>
        <w:sz w:val="24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701"/>
        </w:tabs>
        <w:ind w:left="1701" w:hanging="1701"/>
      </w:pPr>
      <w:rPr>
        <w:rFonts w:ascii="Arial" w:eastAsia="돋움체" w:hAnsi="Arial" w:hint="default"/>
        <w:b w:val="0"/>
        <w:i w:val="0"/>
        <w:sz w:val="24"/>
        <w:u w:val="none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928"/>
        </w:tabs>
        <w:ind w:left="1928" w:hanging="1928"/>
      </w:pPr>
      <w:rPr>
        <w:rFonts w:ascii="Arial" w:eastAsia="돋움체" w:hAnsi="Arial" w:hint="default"/>
        <w:b w:val="0"/>
        <w:i w:val="0"/>
        <w:sz w:val="24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2098"/>
        </w:tabs>
        <w:ind w:left="2098" w:hanging="2098"/>
      </w:pPr>
      <w:rPr>
        <w:rFonts w:ascii="Arial" w:eastAsia="돋움체" w:hAnsi="Arial" w:hint="default"/>
        <w:b w:val="0"/>
        <w:i w:val="0"/>
        <w:sz w:val="24"/>
      </w:rPr>
    </w:lvl>
  </w:abstractNum>
  <w:abstractNum w:abstractNumId="1">
    <w:nsid w:val="0F154A03"/>
    <w:multiLevelType w:val="hybridMultilevel"/>
    <w:tmpl w:val="49909A88"/>
    <w:lvl w:ilvl="0" w:tplc="EC18D3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76A30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FF9498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07A56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E1B8E8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CA580B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57E488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BA28187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B28A04A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>
    <w:nsid w:val="15785D51"/>
    <w:multiLevelType w:val="hybridMultilevel"/>
    <w:tmpl w:val="7862A378"/>
    <w:lvl w:ilvl="0" w:tplc="0409000F">
      <w:start w:val="1"/>
      <w:numFmt w:val="decimal"/>
      <w:lvlText w:val="%1."/>
      <w:lvlJc w:val="left"/>
      <w:pPr>
        <w:ind w:left="3494" w:hanging="400"/>
      </w:pPr>
    </w:lvl>
    <w:lvl w:ilvl="1" w:tplc="04090019" w:tentative="1">
      <w:start w:val="1"/>
      <w:numFmt w:val="upperLetter"/>
      <w:lvlText w:val="%2."/>
      <w:lvlJc w:val="left"/>
      <w:pPr>
        <w:ind w:left="3894" w:hanging="400"/>
      </w:pPr>
    </w:lvl>
    <w:lvl w:ilvl="2" w:tplc="0409001B" w:tentative="1">
      <w:start w:val="1"/>
      <w:numFmt w:val="lowerRoman"/>
      <w:lvlText w:val="%3."/>
      <w:lvlJc w:val="right"/>
      <w:pPr>
        <w:ind w:left="4294" w:hanging="400"/>
      </w:pPr>
    </w:lvl>
    <w:lvl w:ilvl="3" w:tplc="0409000F" w:tentative="1">
      <w:start w:val="1"/>
      <w:numFmt w:val="decimal"/>
      <w:lvlText w:val="%4."/>
      <w:lvlJc w:val="left"/>
      <w:pPr>
        <w:ind w:left="4694" w:hanging="400"/>
      </w:pPr>
    </w:lvl>
    <w:lvl w:ilvl="4" w:tplc="04090019" w:tentative="1">
      <w:start w:val="1"/>
      <w:numFmt w:val="upperLetter"/>
      <w:lvlText w:val="%5."/>
      <w:lvlJc w:val="left"/>
      <w:pPr>
        <w:ind w:left="5094" w:hanging="400"/>
      </w:pPr>
    </w:lvl>
    <w:lvl w:ilvl="5" w:tplc="0409001B" w:tentative="1">
      <w:start w:val="1"/>
      <w:numFmt w:val="lowerRoman"/>
      <w:lvlText w:val="%6."/>
      <w:lvlJc w:val="right"/>
      <w:pPr>
        <w:ind w:left="5494" w:hanging="400"/>
      </w:pPr>
    </w:lvl>
    <w:lvl w:ilvl="6" w:tplc="0409000F" w:tentative="1">
      <w:start w:val="1"/>
      <w:numFmt w:val="decimal"/>
      <w:lvlText w:val="%7."/>
      <w:lvlJc w:val="left"/>
      <w:pPr>
        <w:ind w:left="5894" w:hanging="400"/>
      </w:pPr>
    </w:lvl>
    <w:lvl w:ilvl="7" w:tplc="04090019" w:tentative="1">
      <w:start w:val="1"/>
      <w:numFmt w:val="upperLetter"/>
      <w:lvlText w:val="%8."/>
      <w:lvlJc w:val="left"/>
      <w:pPr>
        <w:ind w:left="6294" w:hanging="400"/>
      </w:pPr>
    </w:lvl>
    <w:lvl w:ilvl="8" w:tplc="0409001B" w:tentative="1">
      <w:start w:val="1"/>
      <w:numFmt w:val="lowerRoman"/>
      <w:lvlText w:val="%9."/>
      <w:lvlJc w:val="right"/>
      <w:pPr>
        <w:ind w:left="6694" w:hanging="400"/>
      </w:pPr>
    </w:lvl>
  </w:abstractNum>
  <w:abstractNum w:abstractNumId="3">
    <w:nsid w:val="2197655C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57A48D9"/>
    <w:multiLevelType w:val="hybridMultilevel"/>
    <w:tmpl w:val="DF3C943E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7324B87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BBC4C52"/>
    <w:multiLevelType w:val="hybridMultilevel"/>
    <w:tmpl w:val="54C207AC"/>
    <w:lvl w:ilvl="0" w:tplc="D61A5A5A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CA11BA3"/>
    <w:multiLevelType w:val="hybridMultilevel"/>
    <w:tmpl w:val="CB10A8AC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534" w:hanging="400"/>
      </w:pPr>
    </w:lvl>
    <w:lvl w:ilvl="3" w:tplc="C70238F8">
      <w:start w:val="1"/>
      <w:numFmt w:val="decimal"/>
      <w:lvlText w:val="%4."/>
      <w:lvlJc w:val="left"/>
      <w:pPr>
        <w:ind w:left="196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385" w:hanging="400"/>
      </w:pPr>
    </w:lvl>
    <w:lvl w:ilvl="5" w:tplc="0409001B">
      <w:start w:val="1"/>
      <w:numFmt w:val="lowerRoman"/>
      <w:lvlText w:val="%6."/>
      <w:lvlJc w:val="right"/>
      <w:pPr>
        <w:ind w:left="2668" w:hanging="400"/>
      </w:pPr>
    </w:lvl>
    <w:lvl w:ilvl="6" w:tplc="0409000F">
      <w:start w:val="1"/>
      <w:numFmt w:val="decimal"/>
      <w:lvlText w:val="%7."/>
      <w:lvlJc w:val="left"/>
      <w:pPr>
        <w:ind w:left="3480" w:hanging="400"/>
      </w:pPr>
    </w:lvl>
    <w:lvl w:ilvl="7" w:tplc="04090019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7">
    <w:nsid w:val="405417C8"/>
    <w:multiLevelType w:val="hybridMultilevel"/>
    <w:tmpl w:val="6B32B4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44709F5"/>
    <w:multiLevelType w:val="hybridMultilevel"/>
    <w:tmpl w:val="3996B37C"/>
    <w:lvl w:ilvl="0" w:tplc="152826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3DF2D3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A8F695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D60ECA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5C5A6F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8EE2C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77929AF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9E68B2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14320E3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9">
    <w:nsid w:val="49D06E4D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9D64C4A"/>
    <w:multiLevelType w:val="hybridMultilevel"/>
    <w:tmpl w:val="3C341EC0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4D435563"/>
    <w:multiLevelType w:val="hybridMultilevel"/>
    <w:tmpl w:val="04160C44"/>
    <w:lvl w:ilvl="0" w:tplc="D61A5A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2927A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D92E36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EDCADCF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E38B2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9BA46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AB8C46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D34BC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0C88B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>
    <w:nsid w:val="4F3C6F78"/>
    <w:multiLevelType w:val="hybridMultilevel"/>
    <w:tmpl w:val="268E8FD6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880" w:hanging="400"/>
      </w:pPr>
    </w:lvl>
    <w:lvl w:ilvl="3" w:tplc="0409000F">
      <w:start w:val="1"/>
      <w:numFmt w:val="decimal"/>
      <w:lvlText w:val="%4."/>
      <w:lvlJc w:val="left"/>
      <w:pPr>
        <w:ind w:left="2280" w:hanging="400"/>
      </w:pPr>
    </w:lvl>
    <w:lvl w:ilvl="4" w:tplc="04090019">
      <w:start w:val="1"/>
      <w:numFmt w:val="upperLetter"/>
      <w:lvlText w:val="%5."/>
      <w:lvlJc w:val="left"/>
      <w:pPr>
        <w:ind w:left="2385" w:hanging="400"/>
      </w:pPr>
    </w:lvl>
    <w:lvl w:ilvl="5" w:tplc="0409001B">
      <w:start w:val="1"/>
      <w:numFmt w:val="lowerRoman"/>
      <w:lvlText w:val="%6."/>
      <w:lvlJc w:val="right"/>
      <w:pPr>
        <w:ind w:left="3080" w:hanging="400"/>
      </w:pPr>
    </w:lvl>
    <w:lvl w:ilvl="6" w:tplc="04090011">
      <w:start w:val="1"/>
      <w:numFmt w:val="decimalEnclosedCircle"/>
      <w:lvlText w:val="%7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13">
    <w:nsid w:val="5E6C2188"/>
    <w:multiLevelType w:val="hybridMultilevel"/>
    <w:tmpl w:val="8BC20F04"/>
    <w:lvl w:ilvl="0" w:tplc="57608458">
      <w:start w:val="5"/>
      <w:numFmt w:val="bullet"/>
      <w:lvlText w:val=""/>
      <w:lvlJc w:val="left"/>
      <w:pPr>
        <w:ind w:left="760" w:hanging="360"/>
      </w:pPr>
      <w:rPr>
        <w:rFonts w:ascii="Wingdings" w:eastAsia="돋움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3CC6488"/>
    <w:multiLevelType w:val="hybridMultilevel"/>
    <w:tmpl w:val="ED124C46"/>
    <w:lvl w:ilvl="0" w:tplc="0409000F">
      <w:start w:val="1"/>
      <w:numFmt w:val="decimal"/>
      <w:lvlText w:val="%1."/>
      <w:lvlJc w:val="left"/>
      <w:pPr>
        <w:ind w:left="1080" w:hanging="400"/>
      </w:pPr>
    </w:lvl>
    <w:lvl w:ilvl="1" w:tplc="04090019">
      <w:start w:val="1"/>
      <w:numFmt w:val="upperLetter"/>
      <w:lvlText w:val="%2."/>
      <w:lvlJc w:val="left"/>
      <w:pPr>
        <w:ind w:left="1480" w:hanging="400"/>
      </w:pPr>
    </w:lvl>
    <w:lvl w:ilvl="2" w:tplc="0409001B">
      <w:start w:val="1"/>
      <w:numFmt w:val="lowerRoman"/>
      <w:lvlText w:val="%3."/>
      <w:lvlJc w:val="right"/>
      <w:pPr>
        <w:ind w:left="1880" w:hanging="400"/>
      </w:pPr>
    </w:lvl>
    <w:lvl w:ilvl="3" w:tplc="0409000F">
      <w:start w:val="1"/>
      <w:numFmt w:val="decimal"/>
      <w:lvlText w:val="%4."/>
      <w:lvlJc w:val="left"/>
      <w:pPr>
        <w:ind w:left="2280" w:hanging="400"/>
      </w:pPr>
    </w:lvl>
    <w:lvl w:ilvl="4" w:tplc="04090019">
      <w:start w:val="1"/>
      <w:numFmt w:val="upperLetter"/>
      <w:lvlText w:val="%5."/>
      <w:lvlJc w:val="left"/>
      <w:pPr>
        <w:ind w:left="2680" w:hanging="400"/>
      </w:pPr>
    </w:lvl>
    <w:lvl w:ilvl="5" w:tplc="0409001B">
      <w:start w:val="1"/>
      <w:numFmt w:val="lowerRoman"/>
      <w:lvlText w:val="%6."/>
      <w:lvlJc w:val="right"/>
      <w:pPr>
        <w:ind w:left="3080" w:hanging="400"/>
      </w:pPr>
    </w:lvl>
    <w:lvl w:ilvl="6" w:tplc="0409001B">
      <w:start w:val="1"/>
      <w:numFmt w:val="lowerRoman"/>
      <w:lvlText w:val="%7."/>
      <w:lvlJc w:val="right"/>
      <w:pPr>
        <w:ind w:left="3094" w:hanging="400"/>
      </w:pPr>
    </w:lvl>
    <w:lvl w:ilvl="7" w:tplc="04090019">
      <w:start w:val="1"/>
      <w:numFmt w:val="upperLetter"/>
      <w:lvlText w:val="%8."/>
      <w:lvlJc w:val="left"/>
      <w:pPr>
        <w:ind w:left="3880" w:hanging="400"/>
      </w:pPr>
    </w:lvl>
    <w:lvl w:ilvl="8" w:tplc="0409001B">
      <w:start w:val="1"/>
      <w:numFmt w:val="lowerRoman"/>
      <w:lvlText w:val="%9."/>
      <w:lvlJc w:val="right"/>
      <w:pPr>
        <w:ind w:left="4280" w:hanging="400"/>
      </w:pPr>
    </w:lvl>
  </w:abstractNum>
  <w:abstractNum w:abstractNumId="15">
    <w:nsid w:val="73AA7EE6"/>
    <w:multiLevelType w:val="hybridMultilevel"/>
    <w:tmpl w:val="7834FC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E3B6532"/>
    <w:multiLevelType w:val="hybridMultilevel"/>
    <w:tmpl w:val="D8888962"/>
    <w:lvl w:ilvl="0" w:tplc="0664736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1"/>
  </w:num>
  <w:num w:numId="5">
    <w:abstractNumId w:val="4"/>
  </w:num>
  <w:num w:numId="6">
    <w:abstractNumId w:val="13"/>
  </w:num>
  <w:num w:numId="7">
    <w:abstractNumId w:val="5"/>
  </w:num>
  <w:num w:numId="8">
    <w:abstractNumId w:val="16"/>
  </w:num>
  <w:num w:numId="9">
    <w:abstractNumId w:val="10"/>
  </w:num>
  <w:num w:numId="10">
    <w:abstractNumId w:val="6"/>
  </w:num>
  <w:num w:numId="11">
    <w:abstractNumId w:val="3"/>
  </w:num>
  <w:num w:numId="12">
    <w:abstractNumId w:val="15"/>
  </w:num>
  <w:num w:numId="13">
    <w:abstractNumId w:val="9"/>
  </w:num>
  <w:num w:numId="14">
    <w:abstractNumId w:val="7"/>
  </w:num>
  <w:num w:numId="15">
    <w:abstractNumId w:val="12"/>
  </w:num>
  <w:num w:numId="16">
    <w:abstractNumId w:val="14"/>
  </w:num>
  <w:num w:numId="17">
    <w:abstractNumId w:val="2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7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AB1"/>
    <w:rsid w:val="00002FB9"/>
    <w:rsid w:val="00003A08"/>
    <w:rsid w:val="0000495A"/>
    <w:rsid w:val="000051A9"/>
    <w:rsid w:val="0001009C"/>
    <w:rsid w:val="00013D8E"/>
    <w:rsid w:val="000171D7"/>
    <w:rsid w:val="0001725D"/>
    <w:rsid w:val="000216E3"/>
    <w:rsid w:val="00021892"/>
    <w:rsid w:val="00021E59"/>
    <w:rsid w:val="0002244B"/>
    <w:rsid w:val="0002377D"/>
    <w:rsid w:val="00041678"/>
    <w:rsid w:val="000428DB"/>
    <w:rsid w:val="00044B71"/>
    <w:rsid w:val="0004593A"/>
    <w:rsid w:val="0004712D"/>
    <w:rsid w:val="00053098"/>
    <w:rsid w:val="00056429"/>
    <w:rsid w:val="00061832"/>
    <w:rsid w:val="00062459"/>
    <w:rsid w:val="00066405"/>
    <w:rsid w:val="00067ECE"/>
    <w:rsid w:val="00071BFF"/>
    <w:rsid w:val="00073DDA"/>
    <w:rsid w:val="00075F24"/>
    <w:rsid w:val="00076417"/>
    <w:rsid w:val="00076FD8"/>
    <w:rsid w:val="00081373"/>
    <w:rsid w:val="00084BFC"/>
    <w:rsid w:val="00084D6B"/>
    <w:rsid w:val="00086A91"/>
    <w:rsid w:val="000905E9"/>
    <w:rsid w:val="00090D8F"/>
    <w:rsid w:val="00095145"/>
    <w:rsid w:val="00096DFB"/>
    <w:rsid w:val="000A08AE"/>
    <w:rsid w:val="000A3A37"/>
    <w:rsid w:val="000A3A8B"/>
    <w:rsid w:val="000A3E74"/>
    <w:rsid w:val="000B03C5"/>
    <w:rsid w:val="000B0EAD"/>
    <w:rsid w:val="000B1D74"/>
    <w:rsid w:val="000B2DDA"/>
    <w:rsid w:val="000B548F"/>
    <w:rsid w:val="000B584B"/>
    <w:rsid w:val="000C097B"/>
    <w:rsid w:val="000C487A"/>
    <w:rsid w:val="000C5934"/>
    <w:rsid w:val="000D23C1"/>
    <w:rsid w:val="000D3C59"/>
    <w:rsid w:val="000D5DB0"/>
    <w:rsid w:val="000E034F"/>
    <w:rsid w:val="000E2E8C"/>
    <w:rsid w:val="000E42D7"/>
    <w:rsid w:val="000E595A"/>
    <w:rsid w:val="000E5E99"/>
    <w:rsid w:val="000E6391"/>
    <w:rsid w:val="00100D0C"/>
    <w:rsid w:val="00101A7D"/>
    <w:rsid w:val="00102D1F"/>
    <w:rsid w:val="00110422"/>
    <w:rsid w:val="0011272D"/>
    <w:rsid w:val="00112BAF"/>
    <w:rsid w:val="001137DC"/>
    <w:rsid w:val="00113FEA"/>
    <w:rsid w:val="001146A1"/>
    <w:rsid w:val="00132F63"/>
    <w:rsid w:val="001371B9"/>
    <w:rsid w:val="001418CC"/>
    <w:rsid w:val="00146CCC"/>
    <w:rsid w:val="00152B5A"/>
    <w:rsid w:val="00155392"/>
    <w:rsid w:val="00160FD8"/>
    <w:rsid w:val="0016272A"/>
    <w:rsid w:val="00163EFD"/>
    <w:rsid w:val="00164252"/>
    <w:rsid w:val="0016567A"/>
    <w:rsid w:val="0016597A"/>
    <w:rsid w:val="00166594"/>
    <w:rsid w:val="00175449"/>
    <w:rsid w:val="00180B7D"/>
    <w:rsid w:val="0019689A"/>
    <w:rsid w:val="00196A0D"/>
    <w:rsid w:val="001A3532"/>
    <w:rsid w:val="001A5CAE"/>
    <w:rsid w:val="001A67DE"/>
    <w:rsid w:val="001A7B00"/>
    <w:rsid w:val="001B69E9"/>
    <w:rsid w:val="001C51F5"/>
    <w:rsid w:val="001C60C9"/>
    <w:rsid w:val="001C75C8"/>
    <w:rsid w:val="001D1154"/>
    <w:rsid w:val="001D11FD"/>
    <w:rsid w:val="001D1CC7"/>
    <w:rsid w:val="001D34DE"/>
    <w:rsid w:val="001D3930"/>
    <w:rsid w:val="001D54DF"/>
    <w:rsid w:val="001E040B"/>
    <w:rsid w:val="001E068E"/>
    <w:rsid w:val="001E1932"/>
    <w:rsid w:val="001E4742"/>
    <w:rsid w:val="001F0B4C"/>
    <w:rsid w:val="001F2A3E"/>
    <w:rsid w:val="001F2C0E"/>
    <w:rsid w:val="001F56F7"/>
    <w:rsid w:val="00200874"/>
    <w:rsid w:val="0020163A"/>
    <w:rsid w:val="00202912"/>
    <w:rsid w:val="00203711"/>
    <w:rsid w:val="002070FC"/>
    <w:rsid w:val="00210F22"/>
    <w:rsid w:val="00211CEA"/>
    <w:rsid w:val="00215758"/>
    <w:rsid w:val="002213BB"/>
    <w:rsid w:val="00225640"/>
    <w:rsid w:val="00226CC4"/>
    <w:rsid w:val="002309EC"/>
    <w:rsid w:val="00231859"/>
    <w:rsid w:val="00232083"/>
    <w:rsid w:val="00233008"/>
    <w:rsid w:val="00235414"/>
    <w:rsid w:val="002417C5"/>
    <w:rsid w:val="0024498D"/>
    <w:rsid w:val="00246320"/>
    <w:rsid w:val="0025277D"/>
    <w:rsid w:val="00254AE7"/>
    <w:rsid w:val="00255314"/>
    <w:rsid w:val="002573FB"/>
    <w:rsid w:val="00262B8B"/>
    <w:rsid w:val="002800BD"/>
    <w:rsid w:val="0028080C"/>
    <w:rsid w:val="002846A7"/>
    <w:rsid w:val="00284B5D"/>
    <w:rsid w:val="00286262"/>
    <w:rsid w:val="002863A2"/>
    <w:rsid w:val="00287D21"/>
    <w:rsid w:val="002912E8"/>
    <w:rsid w:val="00292CEB"/>
    <w:rsid w:val="00293196"/>
    <w:rsid w:val="00293A10"/>
    <w:rsid w:val="00294541"/>
    <w:rsid w:val="00294C2C"/>
    <w:rsid w:val="00295887"/>
    <w:rsid w:val="002A46FF"/>
    <w:rsid w:val="002A657B"/>
    <w:rsid w:val="002B170E"/>
    <w:rsid w:val="002B231D"/>
    <w:rsid w:val="002B477E"/>
    <w:rsid w:val="002B6CC0"/>
    <w:rsid w:val="002B71EC"/>
    <w:rsid w:val="002C0CBB"/>
    <w:rsid w:val="002C176A"/>
    <w:rsid w:val="002C18FA"/>
    <w:rsid w:val="002C41C6"/>
    <w:rsid w:val="002D175D"/>
    <w:rsid w:val="002D19CC"/>
    <w:rsid w:val="002D1D81"/>
    <w:rsid w:val="002D35C3"/>
    <w:rsid w:val="002D4C21"/>
    <w:rsid w:val="002E3F01"/>
    <w:rsid w:val="002E66F1"/>
    <w:rsid w:val="002E674D"/>
    <w:rsid w:val="002E6DC5"/>
    <w:rsid w:val="002E7869"/>
    <w:rsid w:val="002F36B4"/>
    <w:rsid w:val="002F54E9"/>
    <w:rsid w:val="002F67EC"/>
    <w:rsid w:val="00306950"/>
    <w:rsid w:val="00310024"/>
    <w:rsid w:val="00311ECD"/>
    <w:rsid w:val="00312EA3"/>
    <w:rsid w:val="0031510B"/>
    <w:rsid w:val="00320CEA"/>
    <w:rsid w:val="003229ED"/>
    <w:rsid w:val="00325532"/>
    <w:rsid w:val="003310BF"/>
    <w:rsid w:val="003329BB"/>
    <w:rsid w:val="0034187D"/>
    <w:rsid w:val="00343795"/>
    <w:rsid w:val="003479FC"/>
    <w:rsid w:val="00347AC3"/>
    <w:rsid w:val="00352AEC"/>
    <w:rsid w:val="0035304B"/>
    <w:rsid w:val="00353755"/>
    <w:rsid w:val="00360540"/>
    <w:rsid w:val="00361672"/>
    <w:rsid w:val="00361BD1"/>
    <w:rsid w:val="003664D2"/>
    <w:rsid w:val="00366873"/>
    <w:rsid w:val="0036740D"/>
    <w:rsid w:val="00376294"/>
    <w:rsid w:val="0037653D"/>
    <w:rsid w:val="00377927"/>
    <w:rsid w:val="00383270"/>
    <w:rsid w:val="0038526F"/>
    <w:rsid w:val="0038732A"/>
    <w:rsid w:val="0038735A"/>
    <w:rsid w:val="00387F8C"/>
    <w:rsid w:val="003900DC"/>
    <w:rsid w:val="0039264E"/>
    <w:rsid w:val="00394ACC"/>
    <w:rsid w:val="003A188A"/>
    <w:rsid w:val="003A2617"/>
    <w:rsid w:val="003A2D93"/>
    <w:rsid w:val="003A2ED5"/>
    <w:rsid w:val="003A3578"/>
    <w:rsid w:val="003A6536"/>
    <w:rsid w:val="003B161D"/>
    <w:rsid w:val="003C2479"/>
    <w:rsid w:val="003C334B"/>
    <w:rsid w:val="003C6F71"/>
    <w:rsid w:val="003C7372"/>
    <w:rsid w:val="003D00D6"/>
    <w:rsid w:val="003D1D71"/>
    <w:rsid w:val="003D6BF9"/>
    <w:rsid w:val="003E22CD"/>
    <w:rsid w:val="003E5470"/>
    <w:rsid w:val="003F7579"/>
    <w:rsid w:val="00400948"/>
    <w:rsid w:val="004013D8"/>
    <w:rsid w:val="004063DC"/>
    <w:rsid w:val="00421AFA"/>
    <w:rsid w:val="00421B47"/>
    <w:rsid w:val="00426C21"/>
    <w:rsid w:val="00430752"/>
    <w:rsid w:val="004309C6"/>
    <w:rsid w:val="00436B39"/>
    <w:rsid w:val="004413D9"/>
    <w:rsid w:val="00443CCF"/>
    <w:rsid w:val="004441DD"/>
    <w:rsid w:val="00445634"/>
    <w:rsid w:val="004459B0"/>
    <w:rsid w:val="00446417"/>
    <w:rsid w:val="00450D20"/>
    <w:rsid w:val="00463C75"/>
    <w:rsid w:val="00464B4C"/>
    <w:rsid w:val="00470182"/>
    <w:rsid w:val="00470CDC"/>
    <w:rsid w:val="004710F1"/>
    <w:rsid w:val="004715B3"/>
    <w:rsid w:val="00476187"/>
    <w:rsid w:val="00483C6E"/>
    <w:rsid w:val="0048561A"/>
    <w:rsid w:val="00485647"/>
    <w:rsid w:val="00486C17"/>
    <w:rsid w:val="00487071"/>
    <w:rsid w:val="004915D7"/>
    <w:rsid w:val="004918F8"/>
    <w:rsid w:val="00493264"/>
    <w:rsid w:val="004944C8"/>
    <w:rsid w:val="004946E3"/>
    <w:rsid w:val="004971F0"/>
    <w:rsid w:val="00497FDB"/>
    <w:rsid w:val="004A4863"/>
    <w:rsid w:val="004A7FC9"/>
    <w:rsid w:val="004B6A93"/>
    <w:rsid w:val="004B733D"/>
    <w:rsid w:val="004C0E84"/>
    <w:rsid w:val="004C3A58"/>
    <w:rsid w:val="004C4DE5"/>
    <w:rsid w:val="004D1294"/>
    <w:rsid w:val="004E0376"/>
    <w:rsid w:val="004E07BD"/>
    <w:rsid w:val="004E2493"/>
    <w:rsid w:val="004E3163"/>
    <w:rsid w:val="004E5466"/>
    <w:rsid w:val="004E63BB"/>
    <w:rsid w:val="004F6BD6"/>
    <w:rsid w:val="00501AD7"/>
    <w:rsid w:val="00501D31"/>
    <w:rsid w:val="00502576"/>
    <w:rsid w:val="0050267A"/>
    <w:rsid w:val="00502ECA"/>
    <w:rsid w:val="00504A8D"/>
    <w:rsid w:val="00514BFE"/>
    <w:rsid w:val="00515436"/>
    <w:rsid w:val="00515B19"/>
    <w:rsid w:val="005179C5"/>
    <w:rsid w:val="00517E63"/>
    <w:rsid w:val="00534D64"/>
    <w:rsid w:val="005416B1"/>
    <w:rsid w:val="00545418"/>
    <w:rsid w:val="00550DA5"/>
    <w:rsid w:val="00551E8B"/>
    <w:rsid w:val="00552A0B"/>
    <w:rsid w:val="00553F43"/>
    <w:rsid w:val="005559A3"/>
    <w:rsid w:val="00557428"/>
    <w:rsid w:val="00557BD7"/>
    <w:rsid w:val="005605E0"/>
    <w:rsid w:val="00562BA6"/>
    <w:rsid w:val="0056403F"/>
    <w:rsid w:val="0057158C"/>
    <w:rsid w:val="00574AAE"/>
    <w:rsid w:val="00575A68"/>
    <w:rsid w:val="0057651B"/>
    <w:rsid w:val="00586569"/>
    <w:rsid w:val="00593BAA"/>
    <w:rsid w:val="00595401"/>
    <w:rsid w:val="0059742F"/>
    <w:rsid w:val="0059777A"/>
    <w:rsid w:val="00597F1F"/>
    <w:rsid w:val="005A1503"/>
    <w:rsid w:val="005A3B0E"/>
    <w:rsid w:val="005A6B16"/>
    <w:rsid w:val="005B104A"/>
    <w:rsid w:val="005B2F39"/>
    <w:rsid w:val="005B3189"/>
    <w:rsid w:val="005B3802"/>
    <w:rsid w:val="005B71B4"/>
    <w:rsid w:val="005B75F2"/>
    <w:rsid w:val="005C132F"/>
    <w:rsid w:val="005C4DD8"/>
    <w:rsid w:val="005D28AE"/>
    <w:rsid w:val="005D4357"/>
    <w:rsid w:val="005E0DE6"/>
    <w:rsid w:val="005E3D9F"/>
    <w:rsid w:val="005F10B6"/>
    <w:rsid w:val="005F1E9B"/>
    <w:rsid w:val="005F293A"/>
    <w:rsid w:val="005F2AAB"/>
    <w:rsid w:val="005F5B83"/>
    <w:rsid w:val="00601327"/>
    <w:rsid w:val="00604452"/>
    <w:rsid w:val="00606039"/>
    <w:rsid w:val="00611D79"/>
    <w:rsid w:val="00612A55"/>
    <w:rsid w:val="00617ED9"/>
    <w:rsid w:val="00621B8C"/>
    <w:rsid w:val="006242EF"/>
    <w:rsid w:val="00624B41"/>
    <w:rsid w:val="0062768C"/>
    <w:rsid w:val="00630FF5"/>
    <w:rsid w:val="006316BE"/>
    <w:rsid w:val="006356D8"/>
    <w:rsid w:val="00636E3F"/>
    <w:rsid w:val="0064303F"/>
    <w:rsid w:val="006479C2"/>
    <w:rsid w:val="00647C11"/>
    <w:rsid w:val="00647EA8"/>
    <w:rsid w:val="006501A3"/>
    <w:rsid w:val="00651BD1"/>
    <w:rsid w:val="00653931"/>
    <w:rsid w:val="00654FE1"/>
    <w:rsid w:val="00657F31"/>
    <w:rsid w:val="0066357F"/>
    <w:rsid w:val="00670677"/>
    <w:rsid w:val="0067600B"/>
    <w:rsid w:val="0068028A"/>
    <w:rsid w:val="006825AE"/>
    <w:rsid w:val="006926B9"/>
    <w:rsid w:val="00693C93"/>
    <w:rsid w:val="006A4676"/>
    <w:rsid w:val="006A587E"/>
    <w:rsid w:val="006A62F5"/>
    <w:rsid w:val="006A6F02"/>
    <w:rsid w:val="006B3DE0"/>
    <w:rsid w:val="006C3723"/>
    <w:rsid w:val="006C5A90"/>
    <w:rsid w:val="006C5D95"/>
    <w:rsid w:val="006D3AAF"/>
    <w:rsid w:val="006E777F"/>
    <w:rsid w:val="006F15B6"/>
    <w:rsid w:val="006F2101"/>
    <w:rsid w:val="006F3D93"/>
    <w:rsid w:val="00700FAD"/>
    <w:rsid w:val="0070295C"/>
    <w:rsid w:val="00704D59"/>
    <w:rsid w:val="0070783C"/>
    <w:rsid w:val="00716810"/>
    <w:rsid w:val="00717717"/>
    <w:rsid w:val="007201C1"/>
    <w:rsid w:val="00724937"/>
    <w:rsid w:val="00724A4C"/>
    <w:rsid w:val="00736E56"/>
    <w:rsid w:val="007370FC"/>
    <w:rsid w:val="00737585"/>
    <w:rsid w:val="007442C1"/>
    <w:rsid w:val="00751820"/>
    <w:rsid w:val="007531D6"/>
    <w:rsid w:val="007536DE"/>
    <w:rsid w:val="00754708"/>
    <w:rsid w:val="00755D05"/>
    <w:rsid w:val="00766E02"/>
    <w:rsid w:val="00767B65"/>
    <w:rsid w:val="00773C32"/>
    <w:rsid w:val="00774F67"/>
    <w:rsid w:val="00780B0C"/>
    <w:rsid w:val="00782FF2"/>
    <w:rsid w:val="007877C2"/>
    <w:rsid w:val="0079126C"/>
    <w:rsid w:val="007933B7"/>
    <w:rsid w:val="007963F3"/>
    <w:rsid w:val="007A26BA"/>
    <w:rsid w:val="007A2C3D"/>
    <w:rsid w:val="007A4FAD"/>
    <w:rsid w:val="007A5FA0"/>
    <w:rsid w:val="007A70AB"/>
    <w:rsid w:val="007B1698"/>
    <w:rsid w:val="007B1B39"/>
    <w:rsid w:val="007B1E41"/>
    <w:rsid w:val="007B2309"/>
    <w:rsid w:val="007B275F"/>
    <w:rsid w:val="007B2AA3"/>
    <w:rsid w:val="007C2C94"/>
    <w:rsid w:val="007C3911"/>
    <w:rsid w:val="007C4B9C"/>
    <w:rsid w:val="007C78CC"/>
    <w:rsid w:val="007D2DD7"/>
    <w:rsid w:val="007E4C33"/>
    <w:rsid w:val="007E563D"/>
    <w:rsid w:val="007E631E"/>
    <w:rsid w:val="007E7DA9"/>
    <w:rsid w:val="007F6997"/>
    <w:rsid w:val="007F7590"/>
    <w:rsid w:val="00801624"/>
    <w:rsid w:val="00805A9F"/>
    <w:rsid w:val="0080651E"/>
    <w:rsid w:val="008073E8"/>
    <w:rsid w:val="00810EB8"/>
    <w:rsid w:val="00815968"/>
    <w:rsid w:val="008160E9"/>
    <w:rsid w:val="00817E78"/>
    <w:rsid w:val="00824426"/>
    <w:rsid w:val="00827063"/>
    <w:rsid w:val="00827EE5"/>
    <w:rsid w:val="00834E1A"/>
    <w:rsid w:val="00837016"/>
    <w:rsid w:val="008406E4"/>
    <w:rsid w:val="008418E9"/>
    <w:rsid w:val="00846BAB"/>
    <w:rsid w:val="008473A4"/>
    <w:rsid w:val="00851C85"/>
    <w:rsid w:val="008606D5"/>
    <w:rsid w:val="00865EA5"/>
    <w:rsid w:val="008713E5"/>
    <w:rsid w:val="00871CFE"/>
    <w:rsid w:val="0088008C"/>
    <w:rsid w:val="00883E9F"/>
    <w:rsid w:val="008868E7"/>
    <w:rsid w:val="00893F22"/>
    <w:rsid w:val="0089446A"/>
    <w:rsid w:val="0089463A"/>
    <w:rsid w:val="00896AF5"/>
    <w:rsid w:val="008A0B2B"/>
    <w:rsid w:val="008A1E8A"/>
    <w:rsid w:val="008A28C2"/>
    <w:rsid w:val="008A38F3"/>
    <w:rsid w:val="008A42D5"/>
    <w:rsid w:val="008A7190"/>
    <w:rsid w:val="008A7A2B"/>
    <w:rsid w:val="008A7FFB"/>
    <w:rsid w:val="008B0432"/>
    <w:rsid w:val="008B11A2"/>
    <w:rsid w:val="008B2010"/>
    <w:rsid w:val="008B32CB"/>
    <w:rsid w:val="008B599E"/>
    <w:rsid w:val="008C0CF9"/>
    <w:rsid w:val="008C0FB6"/>
    <w:rsid w:val="008D20E1"/>
    <w:rsid w:val="008D2D17"/>
    <w:rsid w:val="008D5AEA"/>
    <w:rsid w:val="008E081B"/>
    <w:rsid w:val="008E115C"/>
    <w:rsid w:val="008E18DB"/>
    <w:rsid w:val="008E7A61"/>
    <w:rsid w:val="008F3C2E"/>
    <w:rsid w:val="008F7FDF"/>
    <w:rsid w:val="009018BE"/>
    <w:rsid w:val="009040CF"/>
    <w:rsid w:val="00913734"/>
    <w:rsid w:val="0092195B"/>
    <w:rsid w:val="00922FDF"/>
    <w:rsid w:val="0092300F"/>
    <w:rsid w:val="00931F09"/>
    <w:rsid w:val="009341F7"/>
    <w:rsid w:val="0093457E"/>
    <w:rsid w:val="00937FDE"/>
    <w:rsid w:val="00945E83"/>
    <w:rsid w:val="00951A56"/>
    <w:rsid w:val="009531B8"/>
    <w:rsid w:val="00957C95"/>
    <w:rsid w:val="00961646"/>
    <w:rsid w:val="009767CD"/>
    <w:rsid w:val="00980B2F"/>
    <w:rsid w:val="009911FA"/>
    <w:rsid w:val="00996AB1"/>
    <w:rsid w:val="009976F3"/>
    <w:rsid w:val="009A3EA5"/>
    <w:rsid w:val="009A52C2"/>
    <w:rsid w:val="009B36AD"/>
    <w:rsid w:val="009B6EA0"/>
    <w:rsid w:val="009C2E8B"/>
    <w:rsid w:val="009C2F85"/>
    <w:rsid w:val="009C760C"/>
    <w:rsid w:val="009D08EC"/>
    <w:rsid w:val="009E00B4"/>
    <w:rsid w:val="009E14C9"/>
    <w:rsid w:val="009E6461"/>
    <w:rsid w:val="009E6C40"/>
    <w:rsid w:val="009E773A"/>
    <w:rsid w:val="009F21AE"/>
    <w:rsid w:val="009F3CD5"/>
    <w:rsid w:val="009F5E91"/>
    <w:rsid w:val="00A01A64"/>
    <w:rsid w:val="00A037F5"/>
    <w:rsid w:val="00A07758"/>
    <w:rsid w:val="00A108F3"/>
    <w:rsid w:val="00A129E7"/>
    <w:rsid w:val="00A15991"/>
    <w:rsid w:val="00A206F5"/>
    <w:rsid w:val="00A20CB3"/>
    <w:rsid w:val="00A3104C"/>
    <w:rsid w:val="00A341E4"/>
    <w:rsid w:val="00A37AE4"/>
    <w:rsid w:val="00A50AB4"/>
    <w:rsid w:val="00A54D00"/>
    <w:rsid w:val="00A54FE6"/>
    <w:rsid w:val="00A614B3"/>
    <w:rsid w:val="00A62B4D"/>
    <w:rsid w:val="00A6422B"/>
    <w:rsid w:val="00A650CC"/>
    <w:rsid w:val="00A6567A"/>
    <w:rsid w:val="00A6635A"/>
    <w:rsid w:val="00A770A6"/>
    <w:rsid w:val="00A80A61"/>
    <w:rsid w:val="00A83029"/>
    <w:rsid w:val="00A849B4"/>
    <w:rsid w:val="00A855EC"/>
    <w:rsid w:val="00A87278"/>
    <w:rsid w:val="00A927A5"/>
    <w:rsid w:val="00AA0D4C"/>
    <w:rsid w:val="00AA1CEF"/>
    <w:rsid w:val="00AA2656"/>
    <w:rsid w:val="00AA5284"/>
    <w:rsid w:val="00AA5410"/>
    <w:rsid w:val="00AA755A"/>
    <w:rsid w:val="00AB1647"/>
    <w:rsid w:val="00AB1A83"/>
    <w:rsid w:val="00AB2B40"/>
    <w:rsid w:val="00AB7C63"/>
    <w:rsid w:val="00AC03F8"/>
    <w:rsid w:val="00AC21E0"/>
    <w:rsid w:val="00AC41C3"/>
    <w:rsid w:val="00AD2B3F"/>
    <w:rsid w:val="00AD739F"/>
    <w:rsid w:val="00AD76EE"/>
    <w:rsid w:val="00AD7CC3"/>
    <w:rsid w:val="00AE0191"/>
    <w:rsid w:val="00AE0712"/>
    <w:rsid w:val="00AE636D"/>
    <w:rsid w:val="00AE6A3C"/>
    <w:rsid w:val="00AF1C4D"/>
    <w:rsid w:val="00AF3A25"/>
    <w:rsid w:val="00AF63B1"/>
    <w:rsid w:val="00AF797F"/>
    <w:rsid w:val="00B03E3F"/>
    <w:rsid w:val="00B1454F"/>
    <w:rsid w:val="00B1474A"/>
    <w:rsid w:val="00B14981"/>
    <w:rsid w:val="00B16A0E"/>
    <w:rsid w:val="00B17E1C"/>
    <w:rsid w:val="00B2079D"/>
    <w:rsid w:val="00B20E2B"/>
    <w:rsid w:val="00B21E4A"/>
    <w:rsid w:val="00B30C76"/>
    <w:rsid w:val="00B31036"/>
    <w:rsid w:val="00B3295F"/>
    <w:rsid w:val="00B339C3"/>
    <w:rsid w:val="00B345B9"/>
    <w:rsid w:val="00B349B2"/>
    <w:rsid w:val="00B3529E"/>
    <w:rsid w:val="00B37830"/>
    <w:rsid w:val="00B411EC"/>
    <w:rsid w:val="00B475C1"/>
    <w:rsid w:val="00B50F4F"/>
    <w:rsid w:val="00B52710"/>
    <w:rsid w:val="00B5480A"/>
    <w:rsid w:val="00B66226"/>
    <w:rsid w:val="00B66986"/>
    <w:rsid w:val="00B73667"/>
    <w:rsid w:val="00B741A2"/>
    <w:rsid w:val="00B774E0"/>
    <w:rsid w:val="00B827A7"/>
    <w:rsid w:val="00B87CDA"/>
    <w:rsid w:val="00B942C5"/>
    <w:rsid w:val="00B9606B"/>
    <w:rsid w:val="00B9639E"/>
    <w:rsid w:val="00B967FC"/>
    <w:rsid w:val="00BA0B4A"/>
    <w:rsid w:val="00BA253F"/>
    <w:rsid w:val="00BA32E0"/>
    <w:rsid w:val="00BA7BA3"/>
    <w:rsid w:val="00BB47D6"/>
    <w:rsid w:val="00BB587C"/>
    <w:rsid w:val="00BB6BE6"/>
    <w:rsid w:val="00BC388F"/>
    <w:rsid w:val="00BC4A3A"/>
    <w:rsid w:val="00BD1281"/>
    <w:rsid w:val="00BD4396"/>
    <w:rsid w:val="00BD43F3"/>
    <w:rsid w:val="00BE0A28"/>
    <w:rsid w:val="00BE1B9D"/>
    <w:rsid w:val="00BE1D9B"/>
    <w:rsid w:val="00BE202E"/>
    <w:rsid w:val="00BF05EE"/>
    <w:rsid w:val="00BF1DB4"/>
    <w:rsid w:val="00BF2895"/>
    <w:rsid w:val="00BF4137"/>
    <w:rsid w:val="00C0496C"/>
    <w:rsid w:val="00C116C6"/>
    <w:rsid w:val="00C136A5"/>
    <w:rsid w:val="00C13D57"/>
    <w:rsid w:val="00C16AD3"/>
    <w:rsid w:val="00C16BD8"/>
    <w:rsid w:val="00C20131"/>
    <w:rsid w:val="00C23E51"/>
    <w:rsid w:val="00C26761"/>
    <w:rsid w:val="00C315D6"/>
    <w:rsid w:val="00C32010"/>
    <w:rsid w:val="00C326AE"/>
    <w:rsid w:val="00C34A68"/>
    <w:rsid w:val="00C43CD7"/>
    <w:rsid w:val="00C46F9E"/>
    <w:rsid w:val="00C523B5"/>
    <w:rsid w:val="00C54116"/>
    <w:rsid w:val="00C541FC"/>
    <w:rsid w:val="00C550DE"/>
    <w:rsid w:val="00C57C05"/>
    <w:rsid w:val="00C603CA"/>
    <w:rsid w:val="00C6674C"/>
    <w:rsid w:val="00C718BE"/>
    <w:rsid w:val="00C7301C"/>
    <w:rsid w:val="00C82851"/>
    <w:rsid w:val="00C838F8"/>
    <w:rsid w:val="00C86006"/>
    <w:rsid w:val="00C874D7"/>
    <w:rsid w:val="00C90401"/>
    <w:rsid w:val="00C91F52"/>
    <w:rsid w:val="00C92A69"/>
    <w:rsid w:val="00C94AB1"/>
    <w:rsid w:val="00C94D50"/>
    <w:rsid w:val="00C95E87"/>
    <w:rsid w:val="00C9774A"/>
    <w:rsid w:val="00CA79CB"/>
    <w:rsid w:val="00CB1685"/>
    <w:rsid w:val="00CB26C2"/>
    <w:rsid w:val="00CB286C"/>
    <w:rsid w:val="00CB2DE0"/>
    <w:rsid w:val="00CB6E42"/>
    <w:rsid w:val="00CC0C20"/>
    <w:rsid w:val="00CC1306"/>
    <w:rsid w:val="00CC3547"/>
    <w:rsid w:val="00CC48DB"/>
    <w:rsid w:val="00CC61B2"/>
    <w:rsid w:val="00CC65CB"/>
    <w:rsid w:val="00CC6F7E"/>
    <w:rsid w:val="00CC7B12"/>
    <w:rsid w:val="00CD04F5"/>
    <w:rsid w:val="00CD0774"/>
    <w:rsid w:val="00CD3577"/>
    <w:rsid w:val="00CD3A4A"/>
    <w:rsid w:val="00CD3DF1"/>
    <w:rsid w:val="00CD6CDA"/>
    <w:rsid w:val="00CE18DC"/>
    <w:rsid w:val="00CF02A1"/>
    <w:rsid w:val="00CF5949"/>
    <w:rsid w:val="00D02DFC"/>
    <w:rsid w:val="00D03622"/>
    <w:rsid w:val="00D03EB5"/>
    <w:rsid w:val="00D044A2"/>
    <w:rsid w:val="00D05168"/>
    <w:rsid w:val="00D058B2"/>
    <w:rsid w:val="00D0615C"/>
    <w:rsid w:val="00D064D3"/>
    <w:rsid w:val="00D111B1"/>
    <w:rsid w:val="00D1153A"/>
    <w:rsid w:val="00D12962"/>
    <w:rsid w:val="00D13249"/>
    <w:rsid w:val="00D21EA7"/>
    <w:rsid w:val="00D22D46"/>
    <w:rsid w:val="00D239C8"/>
    <w:rsid w:val="00D25BFE"/>
    <w:rsid w:val="00D264CB"/>
    <w:rsid w:val="00D300D6"/>
    <w:rsid w:val="00D33A6B"/>
    <w:rsid w:val="00D341D5"/>
    <w:rsid w:val="00D35A7E"/>
    <w:rsid w:val="00D37415"/>
    <w:rsid w:val="00D40114"/>
    <w:rsid w:val="00D422AA"/>
    <w:rsid w:val="00D4461A"/>
    <w:rsid w:val="00D459D6"/>
    <w:rsid w:val="00D4632A"/>
    <w:rsid w:val="00D47708"/>
    <w:rsid w:val="00D51258"/>
    <w:rsid w:val="00D54DE8"/>
    <w:rsid w:val="00D55D5D"/>
    <w:rsid w:val="00D5657B"/>
    <w:rsid w:val="00D61858"/>
    <w:rsid w:val="00D63B27"/>
    <w:rsid w:val="00D76BE4"/>
    <w:rsid w:val="00D77D0B"/>
    <w:rsid w:val="00D82311"/>
    <w:rsid w:val="00D842D4"/>
    <w:rsid w:val="00D84EDD"/>
    <w:rsid w:val="00D8500C"/>
    <w:rsid w:val="00D862DF"/>
    <w:rsid w:val="00D86F65"/>
    <w:rsid w:val="00D92655"/>
    <w:rsid w:val="00D93097"/>
    <w:rsid w:val="00D9465F"/>
    <w:rsid w:val="00D94D0F"/>
    <w:rsid w:val="00DA0811"/>
    <w:rsid w:val="00DA3CE0"/>
    <w:rsid w:val="00DA71FC"/>
    <w:rsid w:val="00DB24B9"/>
    <w:rsid w:val="00DB2D82"/>
    <w:rsid w:val="00DB366F"/>
    <w:rsid w:val="00DB3FD1"/>
    <w:rsid w:val="00DB4B70"/>
    <w:rsid w:val="00DB6495"/>
    <w:rsid w:val="00DC257E"/>
    <w:rsid w:val="00DC2B93"/>
    <w:rsid w:val="00DC536E"/>
    <w:rsid w:val="00DC70A3"/>
    <w:rsid w:val="00DC7BC0"/>
    <w:rsid w:val="00DD0D32"/>
    <w:rsid w:val="00DD78C0"/>
    <w:rsid w:val="00DE4659"/>
    <w:rsid w:val="00DF17F4"/>
    <w:rsid w:val="00DF592A"/>
    <w:rsid w:val="00E01A44"/>
    <w:rsid w:val="00E103EF"/>
    <w:rsid w:val="00E1422A"/>
    <w:rsid w:val="00E17729"/>
    <w:rsid w:val="00E23D42"/>
    <w:rsid w:val="00E2457A"/>
    <w:rsid w:val="00E31870"/>
    <w:rsid w:val="00E32055"/>
    <w:rsid w:val="00E33CE0"/>
    <w:rsid w:val="00E34795"/>
    <w:rsid w:val="00E35891"/>
    <w:rsid w:val="00E40C4F"/>
    <w:rsid w:val="00E415B6"/>
    <w:rsid w:val="00E421BB"/>
    <w:rsid w:val="00E4491E"/>
    <w:rsid w:val="00E46727"/>
    <w:rsid w:val="00E472A1"/>
    <w:rsid w:val="00E47A6D"/>
    <w:rsid w:val="00E50700"/>
    <w:rsid w:val="00E54286"/>
    <w:rsid w:val="00E5495E"/>
    <w:rsid w:val="00E561E9"/>
    <w:rsid w:val="00E65975"/>
    <w:rsid w:val="00E6716C"/>
    <w:rsid w:val="00E744E8"/>
    <w:rsid w:val="00E74BF7"/>
    <w:rsid w:val="00E806ED"/>
    <w:rsid w:val="00E83E69"/>
    <w:rsid w:val="00E845F2"/>
    <w:rsid w:val="00E877B3"/>
    <w:rsid w:val="00E9135A"/>
    <w:rsid w:val="00E94AB6"/>
    <w:rsid w:val="00E979FD"/>
    <w:rsid w:val="00EA10B9"/>
    <w:rsid w:val="00EA1B8A"/>
    <w:rsid w:val="00EA6CFD"/>
    <w:rsid w:val="00EA74FC"/>
    <w:rsid w:val="00EB09E9"/>
    <w:rsid w:val="00EB100E"/>
    <w:rsid w:val="00EB34DB"/>
    <w:rsid w:val="00EB5BC1"/>
    <w:rsid w:val="00EB6BEF"/>
    <w:rsid w:val="00EB76A9"/>
    <w:rsid w:val="00EB7F66"/>
    <w:rsid w:val="00EC0045"/>
    <w:rsid w:val="00EC1374"/>
    <w:rsid w:val="00EC33BC"/>
    <w:rsid w:val="00EC6D5F"/>
    <w:rsid w:val="00EC75BF"/>
    <w:rsid w:val="00ED1330"/>
    <w:rsid w:val="00ED18CB"/>
    <w:rsid w:val="00ED2A45"/>
    <w:rsid w:val="00EE2459"/>
    <w:rsid w:val="00EE54B1"/>
    <w:rsid w:val="00EF190B"/>
    <w:rsid w:val="00EF3A01"/>
    <w:rsid w:val="00EF3A59"/>
    <w:rsid w:val="00F03F73"/>
    <w:rsid w:val="00F05265"/>
    <w:rsid w:val="00F06535"/>
    <w:rsid w:val="00F0690F"/>
    <w:rsid w:val="00F10ABF"/>
    <w:rsid w:val="00F1159E"/>
    <w:rsid w:val="00F11D5E"/>
    <w:rsid w:val="00F13E41"/>
    <w:rsid w:val="00F141C1"/>
    <w:rsid w:val="00F14543"/>
    <w:rsid w:val="00F15680"/>
    <w:rsid w:val="00F2031B"/>
    <w:rsid w:val="00F2172A"/>
    <w:rsid w:val="00F21E03"/>
    <w:rsid w:val="00F318FF"/>
    <w:rsid w:val="00F32600"/>
    <w:rsid w:val="00F35A3C"/>
    <w:rsid w:val="00F37F12"/>
    <w:rsid w:val="00F40380"/>
    <w:rsid w:val="00F403FF"/>
    <w:rsid w:val="00F40C3C"/>
    <w:rsid w:val="00F41EC5"/>
    <w:rsid w:val="00F4392A"/>
    <w:rsid w:val="00F44F63"/>
    <w:rsid w:val="00F52391"/>
    <w:rsid w:val="00F551CB"/>
    <w:rsid w:val="00F55D47"/>
    <w:rsid w:val="00F569AC"/>
    <w:rsid w:val="00F640D2"/>
    <w:rsid w:val="00F644D7"/>
    <w:rsid w:val="00F647DF"/>
    <w:rsid w:val="00F75E32"/>
    <w:rsid w:val="00F812A6"/>
    <w:rsid w:val="00F82296"/>
    <w:rsid w:val="00F83B5A"/>
    <w:rsid w:val="00F83E56"/>
    <w:rsid w:val="00F84991"/>
    <w:rsid w:val="00F86C13"/>
    <w:rsid w:val="00F93DE6"/>
    <w:rsid w:val="00F977BA"/>
    <w:rsid w:val="00FA0B86"/>
    <w:rsid w:val="00FA4C1F"/>
    <w:rsid w:val="00FA6B71"/>
    <w:rsid w:val="00FB0850"/>
    <w:rsid w:val="00FB0F1E"/>
    <w:rsid w:val="00FB3AAF"/>
    <w:rsid w:val="00FB69A2"/>
    <w:rsid w:val="00FC1247"/>
    <w:rsid w:val="00FC134A"/>
    <w:rsid w:val="00FC1EEB"/>
    <w:rsid w:val="00FC1FF3"/>
    <w:rsid w:val="00FC2C08"/>
    <w:rsid w:val="00FC4F5D"/>
    <w:rsid w:val="00FC4FE4"/>
    <w:rsid w:val="00FD10F8"/>
    <w:rsid w:val="00FD3799"/>
    <w:rsid w:val="00FD40ED"/>
    <w:rsid w:val="00FD62A6"/>
    <w:rsid w:val="00FE0EB6"/>
    <w:rsid w:val="00FE1665"/>
    <w:rsid w:val="00FE19C2"/>
    <w:rsid w:val="00FE2185"/>
    <w:rsid w:val="00FE25CD"/>
    <w:rsid w:val="00FF145B"/>
    <w:rsid w:val="00FF3A3C"/>
    <w:rsid w:val="00FF4241"/>
    <w:rsid w:val="00FF55C7"/>
    <w:rsid w:val="00FF7455"/>
    <w:rsid w:val="00FF7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  <o:rules v:ext="edit">
        <o:r id="V:Rule2" type="connector" idref="#직선 화살표 연결선 45"/>
        <o:r id="V:Rule4" type="connector" idref="#직선 화살표 연결선 45"/>
        <o:r id="V:Rule5" type="callout" idref="#_x0000_s1055"/>
        <o:r id="V:Rule6" type="callout" idref="#_x0000_s1054"/>
        <o:r id="V:Rule7" type="callout" idref="#_x0000_s1053"/>
        <o:r id="V:Rule10" type="connector" idref="#직선 화살표 연결선 45"/>
        <o:r id="V:Rule11" type="connector" idref="#직선 화살표 연결선 2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4D2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eastAsia="돋움체" w:hAnsi="Arial"/>
    </w:rPr>
  </w:style>
  <w:style w:type="paragraph" w:styleId="1">
    <w:name w:val="heading 1"/>
    <w:basedOn w:val="a"/>
    <w:next w:val="a0"/>
    <w:link w:val="1Char"/>
    <w:qFormat/>
    <w:rsid w:val="000B548F"/>
    <w:pPr>
      <w:numPr>
        <w:numId w:val="1"/>
      </w:numPr>
      <w:spacing w:before="240" w:after="240"/>
      <w:outlineLvl w:val="0"/>
    </w:pPr>
    <w:rPr>
      <w:b/>
      <w:sz w:val="26"/>
    </w:rPr>
  </w:style>
  <w:style w:type="paragraph" w:styleId="2">
    <w:name w:val="heading 2"/>
    <w:basedOn w:val="a"/>
    <w:next w:val="a0"/>
    <w:link w:val="2Char"/>
    <w:qFormat/>
    <w:rsid w:val="000B548F"/>
    <w:pPr>
      <w:numPr>
        <w:ilvl w:val="1"/>
        <w:numId w:val="1"/>
      </w:numPr>
      <w:spacing w:before="120" w:after="120"/>
      <w:outlineLvl w:val="1"/>
    </w:pPr>
    <w:rPr>
      <w:b/>
      <w:sz w:val="26"/>
    </w:rPr>
  </w:style>
  <w:style w:type="paragraph" w:styleId="3">
    <w:name w:val="heading 3"/>
    <w:basedOn w:val="a"/>
    <w:next w:val="a0"/>
    <w:link w:val="3Char"/>
    <w:qFormat/>
    <w:rsid w:val="000B548F"/>
    <w:pPr>
      <w:numPr>
        <w:ilvl w:val="2"/>
        <w:numId w:val="1"/>
      </w:numPr>
      <w:spacing w:beforeLines="50" w:after="120"/>
      <w:ind w:right="924"/>
      <w:outlineLvl w:val="2"/>
    </w:pPr>
    <w:rPr>
      <w:rFonts w:eastAsia="굴림체"/>
      <w:b/>
      <w:sz w:val="24"/>
    </w:rPr>
  </w:style>
  <w:style w:type="paragraph" w:styleId="4">
    <w:name w:val="heading 4"/>
    <w:basedOn w:val="a"/>
    <w:next w:val="a0"/>
    <w:qFormat/>
    <w:rsid w:val="000B548F"/>
    <w:pPr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0B548F"/>
    <w:pPr>
      <w:numPr>
        <w:ilvl w:val="4"/>
        <w:numId w:val="1"/>
      </w:numPr>
      <w:outlineLvl w:val="4"/>
    </w:pPr>
    <w:rPr>
      <w:b/>
      <w:sz w:val="24"/>
    </w:rPr>
  </w:style>
  <w:style w:type="paragraph" w:styleId="6">
    <w:name w:val="heading 6"/>
    <w:basedOn w:val="a"/>
    <w:next w:val="a0"/>
    <w:qFormat/>
    <w:rsid w:val="000B548F"/>
    <w:pPr>
      <w:numPr>
        <w:ilvl w:val="5"/>
        <w:numId w:val="1"/>
      </w:numPr>
      <w:outlineLvl w:val="5"/>
    </w:pPr>
    <w:rPr>
      <w:b/>
      <w:sz w:val="24"/>
    </w:rPr>
  </w:style>
  <w:style w:type="paragraph" w:styleId="7">
    <w:name w:val="heading 7"/>
    <w:basedOn w:val="a"/>
    <w:next w:val="a0"/>
    <w:qFormat/>
    <w:rsid w:val="000B548F"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0"/>
    <w:qFormat/>
    <w:rsid w:val="000B548F"/>
    <w:pPr>
      <w:numPr>
        <w:ilvl w:val="7"/>
        <w:numId w:val="1"/>
      </w:numPr>
      <w:outlineLvl w:val="7"/>
    </w:pPr>
    <w:rPr>
      <w:sz w:val="24"/>
    </w:rPr>
  </w:style>
  <w:style w:type="paragraph" w:styleId="9">
    <w:name w:val="heading 9"/>
    <w:basedOn w:val="a"/>
    <w:next w:val="a0"/>
    <w:qFormat/>
    <w:rsid w:val="000B548F"/>
    <w:pPr>
      <w:numPr>
        <w:ilvl w:val="8"/>
        <w:numId w:val="1"/>
      </w:numPr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0216E3"/>
  </w:style>
  <w:style w:type="character" w:customStyle="1" w:styleId="3Char">
    <w:name w:val="제목 3 Char"/>
    <w:link w:val="3"/>
    <w:rsid w:val="000E2E8C"/>
    <w:rPr>
      <w:rFonts w:ascii="Arial" w:eastAsia="굴림체" w:hAnsi="Arial"/>
      <w:b/>
      <w:sz w:val="24"/>
    </w:rPr>
  </w:style>
  <w:style w:type="paragraph" w:customStyle="1" w:styleId="1list-K">
    <w:name w:val="(1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list-K">
    <w:name w:val="(a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4">
    <w:name w:val="그림제목"/>
    <w:basedOn w:val="a"/>
    <w:next w:val="a0"/>
    <w:rsid w:val="000B548F"/>
    <w:pPr>
      <w:jc w:val="center"/>
    </w:pPr>
    <w:rPr>
      <w:sz w:val="22"/>
    </w:rPr>
  </w:style>
  <w:style w:type="paragraph" w:customStyle="1" w:styleId="11">
    <w:name w:val="글머리표11"/>
    <w:basedOn w:val="a"/>
    <w:rsid w:val="000216E3"/>
    <w:pPr>
      <w:tabs>
        <w:tab w:val="num" w:pos="397"/>
      </w:tabs>
      <w:ind w:left="397" w:hanging="397"/>
      <w:jc w:val="left"/>
    </w:pPr>
  </w:style>
  <w:style w:type="paragraph" w:customStyle="1" w:styleId="12">
    <w:name w:val="글머리표12"/>
    <w:basedOn w:val="a"/>
    <w:rsid w:val="000B548F"/>
    <w:pPr>
      <w:tabs>
        <w:tab w:val="num" w:pos="794"/>
      </w:tabs>
      <w:ind w:left="794" w:hanging="397"/>
      <w:jc w:val="left"/>
    </w:pPr>
    <w:rPr>
      <w:sz w:val="22"/>
    </w:rPr>
  </w:style>
  <w:style w:type="paragraph" w:customStyle="1" w:styleId="13">
    <w:name w:val="글머리표13"/>
    <w:basedOn w:val="a"/>
    <w:rsid w:val="000B548F"/>
    <w:pPr>
      <w:tabs>
        <w:tab w:val="num" w:pos="1040"/>
      </w:tabs>
      <w:ind w:left="1021" w:hanging="341"/>
      <w:jc w:val="left"/>
    </w:pPr>
    <w:rPr>
      <w:sz w:val="22"/>
    </w:rPr>
  </w:style>
  <w:style w:type="paragraph" w:customStyle="1" w:styleId="21">
    <w:name w:val="글머리표21"/>
    <w:basedOn w:val="a"/>
    <w:rsid w:val="00A206F5"/>
    <w:pPr>
      <w:tabs>
        <w:tab w:val="num" w:pos="737"/>
      </w:tabs>
      <w:ind w:left="737" w:hanging="567"/>
      <w:jc w:val="left"/>
    </w:pPr>
  </w:style>
  <w:style w:type="paragraph" w:customStyle="1" w:styleId="22">
    <w:name w:val="글머리표22"/>
    <w:basedOn w:val="a"/>
    <w:rsid w:val="000B548F"/>
    <w:pPr>
      <w:tabs>
        <w:tab w:val="num" w:pos="1247"/>
      </w:tabs>
      <w:ind w:left="1247" w:hanging="510"/>
      <w:jc w:val="left"/>
    </w:pPr>
    <w:rPr>
      <w:sz w:val="22"/>
    </w:rPr>
  </w:style>
  <w:style w:type="paragraph" w:styleId="a5">
    <w:name w:val="header"/>
    <w:basedOn w:val="a"/>
    <w:rsid w:val="000B548F"/>
    <w:pPr>
      <w:tabs>
        <w:tab w:val="center" w:pos="4252"/>
        <w:tab w:val="right" w:pos="8504"/>
      </w:tabs>
    </w:pPr>
    <w:rPr>
      <w:rFonts w:eastAsia="HY신문명조"/>
      <w:b/>
      <w:bCs/>
    </w:rPr>
  </w:style>
  <w:style w:type="paragraph" w:customStyle="1" w:styleId="a6">
    <w:name w:val="머리글제목"/>
    <w:basedOn w:val="a"/>
    <w:next w:val="a"/>
    <w:rsid w:val="000B548F"/>
    <w:pPr>
      <w:jc w:val="right"/>
    </w:pPr>
    <w:rPr>
      <w:rFonts w:eastAsia="HY신문명조"/>
      <w:b/>
      <w:sz w:val="24"/>
    </w:rPr>
  </w:style>
  <w:style w:type="paragraph" w:customStyle="1" w:styleId="1-1">
    <w:name w:val="머리표1-1"/>
    <w:basedOn w:val="a0"/>
    <w:rsid w:val="000B548F"/>
    <w:pPr>
      <w:widowControl w:val="0"/>
      <w:tabs>
        <w:tab w:val="num" w:pos="360"/>
        <w:tab w:val="left" w:pos="680"/>
      </w:tabs>
      <w:overflowPunct/>
      <w:autoSpaceDE/>
      <w:autoSpaceDN/>
      <w:spacing w:line="360" w:lineRule="exact"/>
    </w:pPr>
  </w:style>
  <w:style w:type="paragraph" w:customStyle="1" w:styleId="1-2">
    <w:name w:val="머리표1-2"/>
    <w:basedOn w:val="1-1"/>
    <w:rsid w:val="000B548F"/>
    <w:pPr>
      <w:tabs>
        <w:tab w:val="clear" w:pos="680"/>
      </w:tabs>
    </w:pPr>
  </w:style>
  <w:style w:type="paragraph" w:customStyle="1" w:styleId="1-3">
    <w:name w:val="머리표1-3"/>
    <w:basedOn w:val="1-2"/>
    <w:rsid w:val="000B548F"/>
    <w:pPr>
      <w:tabs>
        <w:tab w:val="num" w:pos="1191"/>
      </w:tabs>
    </w:pPr>
  </w:style>
  <w:style w:type="paragraph" w:customStyle="1" w:styleId="a7">
    <w:name w:val="목차제목"/>
    <w:basedOn w:val="a"/>
    <w:next w:val="a"/>
    <w:rsid w:val="000B548F"/>
    <w:pPr>
      <w:jc w:val="center"/>
    </w:pPr>
    <w:rPr>
      <w:b/>
      <w:sz w:val="28"/>
    </w:rPr>
  </w:style>
  <w:style w:type="paragraph" w:styleId="a8">
    <w:name w:val="footer"/>
    <w:aliases w:val="fo"/>
    <w:basedOn w:val="a"/>
    <w:link w:val="Char"/>
    <w:uiPriority w:val="99"/>
    <w:rsid w:val="000B548F"/>
    <w:pPr>
      <w:tabs>
        <w:tab w:val="center" w:pos="4252"/>
        <w:tab w:val="right" w:pos="8504"/>
      </w:tabs>
      <w:jc w:val="left"/>
    </w:pPr>
    <w:rPr>
      <w:sz w:val="18"/>
    </w:rPr>
  </w:style>
  <w:style w:type="paragraph" w:customStyle="1" w:styleId="20">
    <w:name w:val="본문2"/>
    <w:basedOn w:val="1-3"/>
    <w:rsid w:val="000B548F"/>
    <w:pPr>
      <w:tabs>
        <w:tab w:val="clear" w:pos="360"/>
      </w:tabs>
    </w:pPr>
    <w:rPr>
      <w:sz w:val="24"/>
    </w:rPr>
  </w:style>
  <w:style w:type="paragraph" w:customStyle="1" w:styleId="a9">
    <w:name w:val="제목(a)"/>
    <w:basedOn w:val="a0"/>
    <w:rsid w:val="000B548F"/>
    <w:pPr>
      <w:tabs>
        <w:tab w:val="num" w:pos="360"/>
      </w:tabs>
    </w:pPr>
    <w:rPr>
      <w:sz w:val="24"/>
    </w:rPr>
  </w:style>
  <w:style w:type="paragraph" w:customStyle="1" w:styleId="aa">
    <w:name w:val="제목가"/>
    <w:basedOn w:val="a"/>
    <w:next w:val="a0"/>
    <w:rsid w:val="000B548F"/>
    <w:pPr>
      <w:tabs>
        <w:tab w:val="num" w:pos="360"/>
      </w:tabs>
      <w:jc w:val="left"/>
    </w:pPr>
    <w:rPr>
      <w:sz w:val="24"/>
    </w:rPr>
  </w:style>
  <w:style w:type="paragraph" w:customStyle="1" w:styleId="23">
    <w:name w:val="2"/>
    <w:basedOn w:val="a"/>
    <w:next w:val="a"/>
    <w:rsid w:val="000B548F"/>
    <w:pPr>
      <w:spacing w:before="0" w:afterLines="100"/>
      <w:jc w:val="center"/>
    </w:pPr>
    <w:rPr>
      <w:rFonts w:eastAsia="바탕체"/>
      <w:b/>
      <w:sz w:val="36"/>
      <w:u w:val="thick"/>
    </w:rPr>
  </w:style>
  <w:style w:type="character" w:styleId="ab">
    <w:name w:val="page number"/>
    <w:rsid w:val="000B548F"/>
    <w:rPr>
      <w:rFonts w:ascii="Arial" w:eastAsia="돋움체" w:hAnsi="Arial"/>
      <w:sz w:val="20"/>
    </w:rPr>
  </w:style>
  <w:style w:type="paragraph" w:customStyle="1" w:styleId="ac">
    <w:name w:val="표내용"/>
    <w:basedOn w:val="a"/>
    <w:rsid w:val="000B548F"/>
    <w:rPr>
      <w:sz w:val="22"/>
    </w:rPr>
  </w:style>
  <w:style w:type="paragraph" w:customStyle="1" w:styleId="ad">
    <w:name w:val="표내용굵게"/>
    <w:basedOn w:val="a"/>
    <w:autoRedefine/>
    <w:rsid w:val="000B548F"/>
    <w:pPr>
      <w:jc w:val="center"/>
    </w:pPr>
    <w:rPr>
      <w:b/>
      <w:color w:val="FFFFFF"/>
      <w:sz w:val="22"/>
      <w:szCs w:val="22"/>
    </w:rPr>
  </w:style>
  <w:style w:type="paragraph" w:customStyle="1" w:styleId="ae">
    <w:name w:val="표제목"/>
    <w:basedOn w:val="a"/>
    <w:next w:val="a0"/>
    <w:rsid w:val="000B548F"/>
    <w:pPr>
      <w:jc w:val="center"/>
    </w:pPr>
    <w:rPr>
      <w:sz w:val="22"/>
    </w:rPr>
  </w:style>
  <w:style w:type="paragraph" w:customStyle="1" w:styleId="10">
    <w:name w:val="표준1"/>
    <w:basedOn w:val="a"/>
    <w:rsid w:val="000B548F"/>
    <w:rPr>
      <w:sz w:val="22"/>
    </w:rPr>
  </w:style>
  <w:style w:type="paragraph" w:customStyle="1" w:styleId="24">
    <w:name w:val="표준2"/>
    <w:basedOn w:val="a"/>
    <w:next w:val="a"/>
    <w:rsid w:val="000B548F"/>
    <w:pPr>
      <w:jc w:val="center"/>
    </w:pPr>
    <w:rPr>
      <w:sz w:val="24"/>
    </w:rPr>
  </w:style>
  <w:style w:type="paragraph" w:styleId="25">
    <w:name w:val="Body Text 2"/>
    <w:basedOn w:val="a"/>
    <w:rsid w:val="000B548F"/>
    <w:pPr>
      <w:spacing w:after="180" w:line="480" w:lineRule="auto"/>
    </w:pPr>
  </w:style>
  <w:style w:type="character" w:customStyle="1" w:styleId="Char0">
    <w:name w:val="본문 Char"/>
    <w:rsid w:val="000B548F"/>
    <w:rPr>
      <w:rFonts w:ascii="Arial" w:eastAsia="돋움체" w:hAnsi="Arial"/>
      <w:sz w:val="22"/>
      <w:lang w:val="en-US" w:eastAsia="ko-KR" w:bidi="ar-SA"/>
    </w:rPr>
  </w:style>
  <w:style w:type="paragraph" w:styleId="af">
    <w:name w:val="Signature"/>
    <w:basedOn w:val="a"/>
    <w:rsid w:val="000B548F"/>
    <w:pPr>
      <w:ind w:leftChars="2100" w:left="100"/>
    </w:pPr>
  </w:style>
  <w:style w:type="paragraph" w:styleId="af0">
    <w:name w:val="Normal (Web)"/>
    <w:basedOn w:val="a"/>
    <w:uiPriority w:val="99"/>
    <w:rsid w:val="000B548F"/>
    <w:rPr>
      <w:rFonts w:ascii="Times New Roman" w:hAnsi="Times New Roman"/>
      <w:sz w:val="24"/>
      <w:szCs w:val="24"/>
    </w:rPr>
  </w:style>
  <w:style w:type="paragraph" w:styleId="af1">
    <w:name w:val="Title"/>
    <w:basedOn w:val="a"/>
    <w:qFormat/>
    <w:rsid w:val="000B548F"/>
    <w:pPr>
      <w:spacing w:before="240" w:after="120"/>
      <w:jc w:val="center"/>
      <w:outlineLvl w:val="0"/>
    </w:pPr>
    <w:rPr>
      <w:rFonts w:eastAsia="돋움" w:cs="Arial"/>
      <w:b/>
      <w:bCs/>
      <w:sz w:val="32"/>
      <w:szCs w:val="32"/>
    </w:rPr>
  </w:style>
  <w:style w:type="paragraph" w:styleId="af2">
    <w:name w:val="Salutation"/>
    <w:basedOn w:val="a"/>
    <w:next w:val="a"/>
    <w:rsid w:val="000B548F"/>
  </w:style>
  <w:style w:type="paragraph" w:styleId="14">
    <w:name w:val="toc 1"/>
    <w:basedOn w:val="a"/>
    <w:next w:val="a"/>
    <w:uiPriority w:val="39"/>
    <w:rsid w:val="000B548F"/>
  </w:style>
  <w:style w:type="paragraph" w:styleId="26">
    <w:name w:val="toc 2"/>
    <w:basedOn w:val="a"/>
    <w:next w:val="a"/>
    <w:uiPriority w:val="39"/>
    <w:rsid w:val="000B548F"/>
    <w:pPr>
      <w:ind w:leftChars="200" w:left="425"/>
    </w:pPr>
  </w:style>
  <w:style w:type="paragraph" w:styleId="30">
    <w:name w:val="toc 3"/>
    <w:basedOn w:val="a"/>
    <w:next w:val="a"/>
    <w:uiPriority w:val="39"/>
    <w:rsid w:val="000B548F"/>
    <w:pPr>
      <w:ind w:leftChars="400" w:left="850"/>
    </w:pPr>
  </w:style>
  <w:style w:type="paragraph" w:styleId="40">
    <w:name w:val="toc 4"/>
    <w:basedOn w:val="a"/>
    <w:next w:val="a"/>
    <w:semiHidden/>
    <w:rsid w:val="000B548F"/>
    <w:pPr>
      <w:ind w:leftChars="600" w:left="1275"/>
    </w:pPr>
  </w:style>
  <w:style w:type="paragraph" w:styleId="50">
    <w:name w:val="toc 5"/>
    <w:basedOn w:val="a"/>
    <w:next w:val="a"/>
    <w:semiHidden/>
    <w:rsid w:val="000B548F"/>
    <w:pPr>
      <w:ind w:leftChars="800" w:left="1700"/>
    </w:pPr>
  </w:style>
  <w:style w:type="paragraph" w:styleId="60">
    <w:name w:val="toc 6"/>
    <w:basedOn w:val="a"/>
    <w:next w:val="a"/>
    <w:semiHidden/>
    <w:rsid w:val="000B548F"/>
    <w:pPr>
      <w:ind w:leftChars="1000" w:left="2125"/>
    </w:pPr>
  </w:style>
  <w:style w:type="paragraph" w:styleId="70">
    <w:name w:val="toc 7"/>
    <w:basedOn w:val="a"/>
    <w:next w:val="a"/>
    <w:semiHidden/>
    <w:rsid w:val="000B548F"/>
    <w:pPr>
      <w:ind w:leftChars="1200" w:left="2550"/>
    </w:pPr>
  </w:style>
  <w:style w:type="paragraph" w:styleId="80">
    <w:name w:val="toc 8"/>
    <w:basedOn w:val="a"/>
    <w:next w:val="a"/>
    <w:semiHidden/>
    <w:rsid w:val="000B548F"/>
    <w:pPr>
      <w:ind w:leftChars="1400" w:left="2975"/>
    </w:pPr>
  </w:style>
  <w:style w:type="paragraph" w:styleId="90">
    <w:name w:val="toc 9"/>
    <w:basedOn w:val="a"/>
    <w:next w:val="a"/>
    <w:semiHidden/>
    <w:rsid w:val="000B548F"/>
    <w:pPr>
      <w:ind w:leftChars="1600" w:left="3400"/>
    </w:pPr>
  </w:style>
  <w:style w:type="character" w:styleId="af3">
    <w:name w:val="Hyperlink"/>
    <w:uiPriority w:val="99"/>
    <w:rsid w:val="000B548F"/>
    <w:rPr>
      <w:color w:val="0000FF"/>
      <w:u w:val="single"/>
    </w:rPr>
  </w:style>
  <w:style w:type="paragraph" w:customStyle="1" w:styleId="af4">
    <w:name w:val="표점"/>
    <w:basedOn w:val="a"/>
    <w:next w:val="ac"/>
    <w:rsid w:val="000B548F"/>
    <w:pPr>
      <w:tabs>
        <w:tab w:val="num" w:pos="417"/>
      </w:tabs>
      <w:ind w:left="397" w:hanging="340"/>
    </w:pPr>
    <w:rPr>
      <w:sz w:val="22"/>
    </w:rPr>
  </w:style>
  <w:style w:type="paragraph" w:customStyle="1" w:styleId="af5">
    <w:name w:val="표내용소"/>
    <w:basedOn w:val="a"/>
    <w:autoRedefine/>
    <w:rsid w:val="000B548F"/>
    <w:pPr>
      <w:framePr w:hSpace="142" w:wrap="around" w:vAnchor="text" w:hAnchor="margin" w:xAlign="center" w:y="254"/>
      <w:spacing w:line="0" w:lineRule="atLeast"/>
      <w:ind w:left="57"/>
      <w:suppressOverlap/>
    </w:pPr>
    <w:rPr>
      <w:rFonts w:hAnsi="바탕"/>
    </w:rPr>
  </w:style>
  <w:style w:type="paragraph" w:customStyle="1" w:styleId="15">
    <w:name w:val="1"/>
    <w:basedOn w:val="a"/>
    <w:next w:val="af0"/>
    <w:rsid w:val="000B548F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color w:val="000000"/>
      <w:sz w:val="24"/>
      <w:szCs w:val="24"/>
    </w:rPr>
  </w:style>
  <w:style w:type="paragraph" w:customStyle="1" w:styleId="jeb6">
    <w:name w:val="jeb_각주6"/>
    <w:basedOn w:val="a"/>
    <w:rsid w:val="000B548F"/>
    <w:pPr>
      <w:widowControl w:val="0"/>
      <w:overflowPunct/>
      <w:adjustRightInd/>
      <w:spacing w:before="0" w:after="0"/>
      <w:textAlignment w:val="auto"/>
    </w:pPr>
    <w:rPr>
      <w:rFonts w:eastAsia="굴림"/>
      <w:kern w:val="2"/>
      <w:sz w:val="18"/>
      <w:szCs w:val="24"/>
    </w:rPr>
  </w:style>
  <w:style w:type="paragraph" w:styleId="af6">
    <w:name w:val="footnote text"/>
    <w:basedOn w:val="a"/>
    <w:semiHidden/>
    <w:rsid w:val="000B548F"/>
    <w:pPr>
      <w:widowControl w:val="0"/>
      <w:overflowPunct/>
      <w:adjustRightInd/>
      <w:snapToGrid w:val="0"/>
      <w:spacing w:before="0" w:after="0"/>
      <w:jc w:val="left"/>
      <w:textAlignment w:val="auto"/>
    </w:pPr>
    <w:rPr>
      <w:rFonts w:ascii="바탕" w:eastAsia="바탕" w:hAnsi="Times New Roman"/>
      <w:kern w:val="2"/>
      <w:szCs w:val="24"/>
    </w:rPr>
  </w:style>
  <w:style w:type="paragraph" w:styleId="af7">
    <w:name w:val="Document Map"/>
    <w:basedOn w:val="a"/>
    <w:semiHidden/>
    <w:rsid w:val="000B548F"/>
    <w:pPr>
      <w:widowControl w:val="0"/>
      <w:shd w:val="clear" w:color="auto" w:fill="000080"/>
      <w:overflowPunct/>
      <w:adjustRightInd/>
      <w:spacing w:before="0" w:after="0"/>
      <w:textAlignment w:val="auto"/>
    </w:pPr>
    <w:rPr>
      <w:rFonts w:eastAsia="돋움"/>
      <w:kern w:val="2"/>
      <w:szCs w:val="24"/>
    </w:rPr>
  </w:style>
  <w:style w:type="character" w:styleId="af8">
    <w:name w:val="FollowedHyperlink"/>
    <w:rsid w:val="000B548F"/>
    <w:rPr>
      <w:color w:val="800080"/>
      <w:u w:val="single"/>
    </w:rPr>
  </w:style>
  <w:style w:type="paragraph" w:customStyle="1" w:styleId="b12">
    <w:name w:val="b1 내용2"/>
    <w:basedOn w:val="b1"/>
    <w:rsid w:val="000B548F"/>
    <w:pPr>
      <w:tabs>
        <w:tab w:val="num" w:pos="1700"/>
      </w:tabs>
      <w:ind w:leftChars="0" w:left="0" w:hanging="400"/>
    </w:pPr>
  </w:style>
  <w:style w:type="paragraph" w:customStyle="1" w:styleId="b1">
    <w:name w:val="b1 내용"/>
    <w:basedOn w:val="a0"/>
    <w:rsid w:val="000B548F"/>
    <w:pPr>
      <w:ind w:leftChars="450" w:left="900"/>
      <w:jc w:val="left"/>
    </w:pPr>
    <w:rPr>
      <w:rFonts w:ascii="굴림" w:eastAsia="굴림" w:hAnsi="굴림"/>
    </w:rPr>
  </w:style>
  <w:style w:type="table" w:styleId="af9">
    <w:name w:val="Table Grid"/>
    <w:basedOn w:val="a2"/>
    <w:rsid w:val="002912E8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Balloon Text"/>
    <w:basedOn w:val="a"/>
    <w:semiHidden/>
    <w:rsid w:val="009E14C9"/>
    <w:rPr>
      <w:rFonts w:eastAsia="돋움"/>
      <w:sz w:val="18"/>
      <w:szCs w:val="18"/>
    </w:rPr>
  </w:style>
  <w:style w:type="paragraph" w:customStyle="1" w:styleId="font5">
    <w:name w:val="font5"/>
    <w:basedOn w:val="a"/>
    <w:rsid w:val="004A7FC9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cs="굴림"/>
      <w:sz w:val="16"/>
      <w:szCs w:val="16"/>
    </w:rPr>
  </w:style>
  <w:style w:type="paragraph" w:customStyle="1" w:styleId="xl24">
    <w:name w:val="xl2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5">
    <w:name w:val="xl25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6">
    <w:name w:val="xl26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7">
    <w:name w:val="xl27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8">
    <w:name w:val="xl28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9">
    <w:name w:val="xl29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0">
    <w:name w:val="xl30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1">
    <w:name w:val="xl31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2">
    <w:name w:val="xl32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3">
    <w:name w:val="xl33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4">
    <w:name w:val="xl3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afb">
    <w:name w:val="자유 형식"/>
    <w:rsid w:val="00056429"/>
    <w:rPr>
      <w:rFonts w:ascii="Cambria" w:eastAsia="ヒラギノ角ゴ Pro W3" w:hAnsi="Cambria"/>
      <w:color w:val="000000"/>
    </w:rPr>
  </w:style>
  <w:style w:type="paragraph" w:customStyle="1" w:styleId="afc">
    <w:name w:val="바탕글"/>
    <w:basedOn w:val="a"/>
    <w:rsid w:val="00780B0C"/>
    <w:pPr>
      <w:widowControl w:val="0"/>
      <w:overflowPunct/>
      <w:adjustRightInd/>
      <w:snapToGrid w:val="0"/>
      <w:spacing w:before="0" w:after="0" w:line="384" w:lineRule="auto"/>
    </w:pPr>
    <w:rPr>
      <w:rFonts w:ascii="굴림" w:eastAsia="굴림" w:hAnsi="굴림" w:cs="굴림"/>
      <w:color w:val="000000"/>
    </w:rPr>
  </w:style>
  <w:style w:type="paragraph" w:customStyle="1" w:styleId="afd">
    <w:name w:val="개요"/>
    <w:basedOn w:val="a"/>
    <w:rsid w:val="00D058B2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e">
    <w:name w:val="List Paragraph"/>
    <w:basedOn w:val="a"/>
    <w:uiPriority w:val="34"/>
    <w:qFormat/>
    <w:rsid w:val="007D2DD7"/>
    <w:pPr>
      <w:ind w:leftChars="400" w:left="800"/>
    </w:pPr>
  </w:style>
  <w:style w:type="character" w:customStyle="1" w:styleId="2Char">
    <w:name w:val="제목 2 Char"/>
    <w:basedOn w:val="a1"/>
    <w:link w:val="2"/>
    <w:rsid w:val="003664D2"/>
    <w:rPr>
      <w:rFonts w:ascii="Arial" w:eastAsia="돋움체" w:hAnsi="Arial"/>
      <w:b/>
      <w:sz w:val="26"/>
    </w:rPr>
  </w:style>
  <w:style w:type="character" w:customStyle="1" w:styleId="1Char">
    <w:name w:val="제목 1 Char"/>
    <w:basedOn w:val="a1"/>
    <w:link w:val="1"/>
    <w:rsid w:val="00937FDE"/>
    <w:rPr>
      <w:rFonts w:ascii="Arial" w:eastAsia="돋움체" w:hAnsi="Arial"/>
      <w:b/>
      <w:sz w:val="26"/>
    </w:rPr>
  </w:style>
  <w:style w:type="character" w:customStyle="1" w:styleId="Char">
    <w:name w:val="바닥글 Char"/>
    <w:aliases w:val="fo Char"/>
    <w:basedOn w:val="a1"/>
    <w:link w:val="a8"/>
    <w:uiPriority w:val="99"/>
    <w:rsid w:val="0002377D"/>
    <w:rPr>
      <w:rFonts w:ascii="Arial" w:eastAsia="돋움체" w:hAnsi="Arial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64D2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eastAsia="돋움체" w:hAnsi="Arial"/>
    </w:rPr>
  </w:style>
  <w:style w:type="paragraph" w:styleId="1">
    <w:name w:val="heading 1"/>
    <w:basedOn w:val="a"/>
    <w:next w:val="a0"/>
    <w:link w:val="1Char"/>
    <w:qFormat/>
    <w:rsid w:val="000B548F"/>
    <w:pPr>
      <w:numPr>
        <w:numId w:val="1"/>
      </w:numPr>
      <w:spacing w:before="240" w:after="240"/>
      <w:outlineLvl w:val="0"/>
    </w:pPr>
    <w:rPr>
      <w:b/>
      <w:sz w:val="26"/>
    </w:rPr>
  </w:style>
  <w:style w:type="paragraph" w:styleId="2">
    <w:name w:val="heading 2"/>
    <w:basedOn w:val="a"/>
    <w:next w:val="a0"/>
    <w:link w:val="2Char"/>
    <w:qFormat/>
    <w:rsid w:val="000B548F"/>
    <w:pPr>
      <w:numPr>
        <w:ilvl w:val="1"/>
        <w:numId w:val="1"/>
      </w:numPr>
      <w:spacing w:before="120" w:after="120"/>
      <w:outlineLvl w:val="1"/>
    </w:pPr>
    <w:rPr>
      <w:b/>
      <w:sz w:val="26"/>
    </w:rPr>
  </w:style>
  <w:style w:type="paragraph" w:styleId="3">
    <w:name w:val="heading 3"/>
    <w:basedOn w:val="a"/>
    <w:next w:val="a0"/>
    <w:link w:val="3Char"/>
    <w:qFormat/>
    <w:rsid w:val="000B548F"/>
    <w:pPr>
      <w:numPr>
        <w:ilvl w:val="2"/>
        <w:numId w:val="1"/>
      </w:numPr>
      <w:spacing w:beforeLines="50" w:after="120"/>
      <w:ind w:right="924"/>
      <w:outlineLvl w:val="2"/>
    </w:pPr>
    <w:rPr>
      <w:rFonts w:eastAsia="굴림체"/>
      <w:b/>
      <w:sz w:val="24"/>
    </w:rPr>
  </w:style>
  <w:style w:type="paragraph" w:styleId="4">
    <w:name w:val="heading 4"/>
    <w:basedOn w:val="a"/>
    <w:next w:val="a0"/>
    <w:qFormat/>
    <w:rsid w:val="000B548F"/>
    <w:pPr>
      <w:numPr>
        <w:ilvl w:val="3"/>
        <w:numId w:val="1"/>
      </w:numPr>
      <w:outlineLvl w:val="3"/>
    </w:pPr>
    <w:rPr>
      <w:b/>
      <w:sz w:val="24"/>
    </w:rPr>
  </w:style>
  <w:style w:type="paragraph" w:styleId="5">
    <w:name w:val="heading 5"/>
    <w:basedOn w:val="a"/>
    <w:next w:val="a0"/>
    <w:qFormat/>
    <w:rsid w:val="000B548F"/>
    <w:pPr>
      <w:numPr>
        <w:ilvl w:val="4"/>
        <w:numId w:val="1"/>
      </w:numPr>
      <w:outlineLvl w:val="4"/>
    </w:pPr>
    <w:rPr>
      <w:b/>
      <w:sz w:val="24"/>
    </w:rPr>
  </w:style>
  <w:style w:type="paragraph" w:styleId="6">
    <w:name w:val="heading 6"/>
    <w:basedOn w:val="a"/>
    <w:next w:val="a0"/>
    <w:qFormat/>
    <w:rsid w:val="000B548F"/>
    <w:pPr>
      <w:numPr>
        <w:ilvl w:val="5"/>
        <w:numId w:val="1"/>
      </w:numPr>
      <w:outlineLvl w:val="5"/>
    </w:pPr>
    <w:rPr>
      <w:b/>
      <w:sz w:val="24"/>
    </w:rPr>
  </w:style>
  <w:style w:type="paragraph" w:styleId="7">
    <w:name w:val="heading 7"/>
    <w:basedOn w:val="a"/>
    <w:next w:val="a0"/>
    <w:qFormat/>
    <w:rsid w:val="000B548F"/>
    <w:pPr>
      <w:numPr>
        <w:ilvl w:val="6"/>
        <w:numId w:val="1"/>
      </w:numPr>
      <w:outlineLvl w:val="6"/>
    </w:pPr>
    <w:rPr>
      <w:sz w:val="24"/>
    </w:rPr>
  </w:style>
  <w:style w:type="paragraph" w:styleId="8">
    <w:name w:val="heading 8"/>
    <w:basedOn w:val="a"/>
    <w:next w:val="a0"/>
    <w:qFormat/>
    <w:rsid w:val="000B548F"/>
    <w:pPr>
      <w:numPr>
        <w:ilvl w:val="7"/>
        <w:numId w:val="1"/>
      </w:numPr>
      <w:outlineLvl w:val="7"/>
    </w:pPr>
    <w:rPr>
      <w:sz w:val="24"/>
    </w:rPr>
  </w:style>
  <w:style w:type="paragraph" w:styleId="9">
    <w:name w:val="heading 9"/>
    <w:basedOn w:val="a"/>
    <w:next w:val="a0"/>
    <w:qFormat/>
    <w:rsid w:val="000B548F"/>
    <w:pPr>
      <w:numPr>
        <w:ilvl w:val="8"/>
        <w:numId w:val="1"/>
      </w:numPr>
      <w:outlineLvl w:val="8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0216E3"/>
  </w:style>
  <w:style w:type="character" w:customStyle="1" w:styleId="3Char">
    <w:name w:val="제목 3 Char"/>
    <w:link w:val="3"/>
    <w:rsid w:val="000E2E8C"/>
    <w:rPr>
      <w:rFonts w:ascii="Arial" w:eastAsia="굴림체" w:hAnsi="Arial"/>
      <w:b/>
      <w:sz w:val="24"/>
    </w:rPr>
  </w:style>
  <w:style w:type="paragraph" w:customStyle="1" w:styleId="1list-K">
    <w:name w:val="(1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list-K">
    <w:name w:val="(a) list-K"/>
    <w:basedOn w:val="a"/>
    <w:rsid w:val="000B548F"/>
    <w:pPr>
      <w:tabs>
        <w:tab w:val="num" w:pos="360"/>
      </w:tabs>
      <w:wordWrap/>
      <w:overflowPunct/>
      <w:autoSpaceDE/>
      <w:autoSpaceDN/>
      <w:adjustRightInd/>
      <w:spacing w:after="80" w:line="280" w:lineRule="exact"/>
      <w:jc w:val="left"/>
      <w:textAlignment w:val="auto"/>
    </w:pPr>
    <w:rPr>
      <w:sz w:val="22"/>
    </w:rPr>
  </w:style>
  <w:style w:type="paragraph" w:customStyle="1" w:styleId="a4">
    <w:name w:val="그림제목"/>
    <w:basedOn w:val="a"/>
    <w:next w:val="a0"/>
    <w:rsid w:val="000B548F"/>
    <w:pPr>
      <w:jc w:val="center"/>
    </w:pPr>
    <w:rPr>
      <w:sz w:val="22"/>
    </w:rPr>
  </w:style>
  <w:style w:type="paragraph" w:customStyle="1" w:styleId="11">
    <w:name w:val="글머리표11"/>
    <w:basedOn w:val="a"/>
    <w:rsid w:val="000216E3"/>
    <w:pPr>
      <w:tabs>
        <w:tab w:val="num" w:pos="397"/>
      </w:tabs>
      <w:ind w:left="397" w:hanging="397"/>
      <w:jc w:val="left"/>
    </w:pPr>
  </w:style>
  <w:style w:type="paragraph" w:customStyle="1" w:styleId="12">
    <w:name w:val="글머리표12"/>
    <w:basedOn w:val="a"/>
    <w:rsid w:val="000B548F"/>
    <w:pPr>
      <w:tabs>
        <w:tab w:val="num" w:pos="794"/>
      </w:tabs>
      <w:ind w:left="794" w:hanging="397"/>
      <w:jc w:val="left"/>
    </w:pPr>
    <w:rPr>
      <w:sz w:val="22"/>
    </w:rPr>
  </w:style>
  <w:style w:type="paragraph" w:customStyle="1" w:styleId="13">
    <w:name w:val="글머리표13"/>
    <w:basedOn w:val="a"/>
    <w:rsid w:val="000B548F"/>
    <w:pPr>
      <w:tabs>
        <w:tab w:val="num" w:pos="1040"/>
      </w:tabs>
      <w:ind w:left="1021" w:hanging="341"/>
      <w:jc w:val="left"/>
    </w:pPr>
    <w:rPr>
      <w:sz w:val="22"/>
    </w:rPr>
  </w:style>
  <w:style w:type="paragraph" w:customStyle="1" w:styleId="21">
    <w:name w:val="글머리표21"/>
    <w:basedOn w:val="a"/>
    <w:rsid w:val="00A206F5"/>
    <w:pPr>
      <w:tabs>
        <w:tab w:val="num" w:pos="737"/>
      </w:tabs>
      <w:ind w:left="737" w:hanging="567"/>
      <w:jc w:val="left"/>
    </w:pPr>
  </w:style>
  <w:style w:type="paragraph" w:customStyle="1" w:styleId="22">
    <w:name w:val="글머리표22"/>
    <w:basedOn w:val="a"/>
    <w:rsid w:val="000B548F"/>
    <w:pPr>
      <w:tabs>
        <w:tab w:val="num" w:pos="1247"/>
      </w:tabs>
      <w:ind w:left="1247" w:hanging="510"/>
      <w:jc w:val="left"/>
    </w:pPr>
    <w:rPr>
      <w:sz w:val="22"/>
    </w:rPr>
  </w:style>
  <w:style w:type="paragraph" w:styleId="a5">
    <w:name w:val="header"/>
    <w:basedOn w:val="a"/>
    <w:rsid w:val="000B548F"/>
    <w:pPr>
      <w:tabs>
        <w:tab w:val="center" w:pos="4252"/>
        <w:tab w:val="right" w:pos="8504"/>
      </w:tabs>
    </w:pPr>
    <w:rPr>
      <w:rFonts w:eastAsia="HY신문명조"/>
      <w:b/>
      <w:bCs/>
    </w:rPr>
  </w:style>
  <w:style w:type="paragraph" w:customStyle="1" w:styleId="a6">
    <w:name w:val="머리글제목"/>
    <w:basedOn w:val="a"/>
    <w:next w:val="a"/>
    <w:rsid w:val="000B548F"/>
    <w:pPr>
      <w:jc w:val="right"/>
    </w:pPr>
    <w:rPr>
      <w:rFonts w:eastAsia="HY신문명조"/>
      <w:b/>
      <w:sz w:val="24"/>
    </w:rPr>
  </w:style>
  <w:style w:type="paragraph" w:customStyle="1" w:styleId="1-1">
    <w:name w:val="머리표1-1"/>
    <w:basedOn w:val="a0"/>
    <w:rsid w:val="000B548F"/>
    <w:pPr>
      <w:widowControl w:val="0"/>
      <w:tabs>
        <w:tab w:val="num" w:pos="360"/>
        <w:tab w:val="left" w:pos="680"/>
      </w:tabs>
      <w:overflowPunct/>
      <w:autoSpaceDE/>
      <w:autoSpaceDN/>
      <w:spacing w:line="360" w:lineRule="exact"/>
    </w:pPr>
  </w:style>
  <w:style w:type="paragraph" w:customStyle="1" w:styleId="1-2">
    <w:name w:val="머리표1-2"/>
    <w:basedOn w:val="1-1"/>
    <w:rsid w:val="000B548F"/>
    <w:pPr>
      <w:tabs>
        <w:tab w:val="clear" w:pos="680"/>
      </w:tabs>
    </w:pPr>
  </w:style>
  <w:style w:type="paragraph" w:customStyle="1" w:styleId="1-3">
    <w:name w:val="머리표1-3"/>
    <w:basedOn w:val="1-2"/>
    <w:rsid w:val="000B548F"/>
    <w:pPr>
      <w:tabs>
        <w:tab w:val="num" w:pos="1191"/>
      </w:tabs>
    </w:pPr>
  </w:style>
  <w:style w:type="paragraph" w:customStyle="1" w:styleId="a7">
    <w:name w:val="목차제목"/>
    <w:basedOn w:val="a"/>
    <w:next w:val="a"/>
    <w:rsid w:val="000B548F"/>
    <w:pPr>
      <w:jc w:val="center"/>
    </w:pPr>
    <w:rPr>
      <w:b/>
      <w:sz w:val="28"/>
    </w:rPr>
  </w:style>
  <w:style w:type="paragraph" w:styleId="a8">
    <w:name w:val="footer"/>
    <w:aliases w:val="fo"/>
    <w:basedOn w:val="a"/>
    <w:rsid w:val="000B548F"/>
    <w:pPr>
      <w:tabs>
        <w:tab w:val="center" w:pos="4252"/>
        <w:tab w:val="right" w:pos="8504"/>
      </w:tabs>
      <w:jc w:val="left"/>
    </w:pPr>
    <w:rPr>
      <w:sz w:val="18"/>
    </w:rPr>
  </w:style>
  <w:style w:type="paragraph" w:customStyle="1" w:styleId="20">
    <w:name w:val="본문2"/>
    <w:basedOn w:val="1-3"/>
    <w:rsid w:val="000B548F"/>
    <w:pPr>
      <w:tabs>
        <w:tab w:val="clear" w:pos="360"/>
      </w:tabs>
    </w:pPr>
    <w:rPr>
      <w:sz w:val="24"/>
    </w:rPr>
  </w:style>
  <w:style w:type="paragraph" w:customStyle="1" w:styleId="a9">
    <w:name w:val="제목(a)"/>
    <w:basedOn w:val="a0"/>
    <w:rsid w:val="000B548F"/>
    <w:pPr>
      <w:tabs>
        <w:tab w:val="num" w:pos="360"/>
      </w:tabs>
    </w:pPr>
    <w:rPr>
      <w:sz w:val="24"/>
    </w:rPr>
  </w:style>
  <w:style w:type="paragraph" w:customStyle="1" w:styleId="aa">
    <w:name w:val="제목가"/>
    <w:basedOn w:val="a"/>
    <w:next w:val="a0"/>
    <w:rsid w:val="000B548F"/>
    <w:pPr>
      <w:tabs>
        <w:tab w:val="num" w:pos="360"/>
      </w:tabs>
      <w:jc w:val="left"/>
    </w:pPr>
    <w:rPr>
      <w:sz w:val="24"/>
    </w:rPr>
  </w:style>
  <w:style w:type="paragraph" w:customStyle="1" w:styleId="23">
    <w:name w:val="2"/>
    <w:basedOn w:val="a"/>
    <w:next w:val="a"/>
    <w:rsid w:val="000B548F"/>
    <w:pPr>
      <w:spacing w:before="0" w:afterLines="100"/>
      <w:jc w:val="center"/>
    </w:pPr>
    <w:rPr>
      <w:rFonts w:eastAsia="바탕체"/>
      <w:b/>
      <w:sz w:val="36"/>
      <w:u w:val="thick"/>
    </w:rPr>
  </w:style>
  <w:style w:type="character" w:styleId="ab">
    <w:name w:val="page number"/>
    <w:rsid w:val="000B548F"/>
    <w:rPr>
      <w:rFonts w:ascii="Arial" w:eastAsia="돋움체" w:hAnsi="Arial"/>
      <w:sz w:val="20"/>
    </w:rPr>
  </w:style>
  <w:style w:type="paragraph" w:customStyle="1" w:styleId="ac">
    <w:name w:val="표내용"/>
    <w:basedOn w:val="a"/>
    <w:rsid w:val="000B548F"/>
    <w:rPr>
      <w:sz w:val="22"/>
    </w:rPr>
  </w:style>
  <w:style w:type="paragraph" w:customStyle="1" w:styleId="ad">
    <w:name w:val="표내용굵게"/>
    <w:basedOn w:val="a"/>
    <w:autoRedefine/>
    <w:rsid w:val="000B548F"/>
    <w:pPr>
      <w:jc w:val="center"/>
    </w:pPr>
    <w:rPr>
      <w:b/>
      <w:color w:val="FFFFFF"/>
      <w:sz w:val="22"/>
      <w:szCs w:val="22"/>
    </w:rPr>
  </w:style>
  <w:style w:type="paragraph" w:customStyle="1" w:styleId="ae">
    <w:name w:val="표제목"/>
    <w:basedOn w:val="a"/>
    <w:next w:val="a0"/>
    <w:rsid w:val="000B548F"/>
    <w:pPr>
      <w:jc w:val="center"/>
    </w:pPr>
    <w:rPr>
      <w:sz w:val="22"/>
    </w:rPr>
  </w:style>
  <w:style w:type="paragraph" w:customStyle="1" w:styleId="10">
    <w:name w:val="표준1"/>
    <w:basedOn w:val="a"/>
    <w:rsid w:val="000B548F"/>
    <w:rPr>
      <w:sz w:val="22"/>
    </w:rPr>
  </w:style>
  <w:style w:type="paragraph" w:customStyle="1" w:styleId="24">
    <w:name w:val="표준2"/>
    <w:basedOn w:val="a"/>
    <w:next w:val="a"/>
    <w:rsid w:val="000B548F"/>
    <w:pPr>
      <w:jc w:val="center"/>
    </w:pPr>
    <w:rPr>
      <w:sz w:val="24"/>
    </w:rPr>
  </w:style>
  <w:style w:type="paragraph" w:styleId="25">
    <w:name w:val="Body Text 2"/>
    <w:basedOn w:val="a"/>
    <w:rsid w:val="000B548F"/>
    <w:pPr>
      <w:spacing w:after="180" w:line="480" w:lineRule="auto"/>
    </w:pPr>
  </w:style>
  <w:style w:type="character" w:customStyle="1" w:styleId="Char0">
    <w:name w:val="본문 Char"/>
    <w:rsid w:val="000B548F"/>
    <w:rPr>
      <w:rFonts w:ascii="Arial" w:eastAsia="돋움체" w:hAnsi="Arial"/>
      <w:sz w:val="22"/>
      <w:lang w:val="en-US" w:eastAsia="ko-KR" w:bidi="ar-SA"/>
    </w:rPr>
  </w:style>
  <w:style w:type="paragraph" w:styleId="af">
    <w:name w:val="Signature"/>
    <w:basedOn w:val="a"/>
    <w:rsid w:val="000B548F"/>
    <w:pPr>
      <w:ind w:leftChars="2100" w:left="100"/>
    </w:pPr>
  </w:style>
  <w:style w:type="paragraph" w:styleId="af0">
    <w:name w:val="Normal (Web)"/>
    <w:basedOn w:val="a"/>
    <w:uiPriority w:val="99"/>
    <w:rsid w:val="000B548F"/>
    <w:rPr>
      <w:rFonts w:ascii="Times New Roman" w:hAnsi="Times New Roman"/>
      <w:sz w:val="24"/>
      <w:szCs w:val="24"/>
    </w:rPr>
  </w:style>
  <w:style w:type="paragraph" w:styleId="af1">
    <w:name w:val="Title"/>
    <w:basedOn w:val="a"/>
    <w:qFormat/>
    <w:rsid w:val="000B548F"/>
    <w:pPr>
      <w:spacing w:before="240" w:after="120"/>
      <w:jc w:val="center"/>
      <w:outlineLvl w:val="0"/>
    </w:pPr>
    <w:rPr>
      <w:rFonts w:eastAsia="돋움" w:cs="Arial"/>
      <w:b/>
      <w:bCs/>
      <w:sz w:val="32"/>
      <w:szCs w:val="32"/>
    </w:rPr>
  </w:style>
  <w:style w:type="paragraph" w:styleId="af2">
    <w:name w:val="Salutation"/>
    <w:basedOn w:val="a"/>
    <w:next w:val="a"/>
    <w:rsid w:val="000B548F"/>
  </w:style>
  <w:style w:type="paragraph" w:styleId="14">
    <w:name w:val="toc 1"/>
    <w:basedOn w:val="a"/>
    <w:next w:val="a"/>
    <w:uiPriority w:val="39"/>
    <w:rsid w:val="000B548F"/>
  </w:style>
  <w:style w:type="paragraph" w:styleId="26">
    <w:name w:val="toc 2"/>
    <w:basedOn w:val="a"/>
    <w:next w:val="a"/>
    <w:uiPriority w:val="39"/>
    <w:rsid w:val="000B548F"/>
    <w:pPr>
      <w:ind w:leftChars="200" w:left="425"/>
    </w:pPr>
  </w:style>
  <w:style w:type="paragraph" w:styleId="30">
    <w:name w:val="toc 3"/>
    <w:basedOn w:val="a"/>
    <w:next w:val="a"/>
    <w:uiPriority w:val="39"/>
    <w:rsid w:val="000B548F"/>
    <w:pPr>
      <w:ind w:leftChars="400" w:left="850"/>
    </w:pPr>
  </w:style>
  <w:style w:type="paragraph" w:styleId="40">
    <w:name w:val="toc 4"/>
    <w:basedOn w:val="a"/>
    <w:next w:val="a"/>
    <w:semiHidden/>
    <w:rsid w:val="000B548F"/>
    <w:pPr>
      <w:ind w:leftChars="600" w:left="1275"/>
    </w:pPr>
  </w:style>
  <w:style w:type="paragraph" w:styleId="50">
    <w:name w:val="toc 5"/>
    <w:basedOn w:val="a"/>
    <w:next w:val="a"/>
    <w:semiHidden/>
    <w:rsid w:val="000B548F"/>
    <w:pPr>
      <w:ind w:leftChars="800" w:left="1700"/>
    </w:pPr>
  </w:style>
  <w:style w:type="paragraph" w:styleId="60">
    <w:name w:val="toc 6"/>
    <w:basedOn w:val="a"/>
    <w:next w:val="a"/>
    <w:semiHidden/>
    <w:rsid w:val="000B548F"/>
    <w:pPr>
      <w:ind w:leftChars="1000" w:left="2125"/>
    </w:pPr>
  </w:style>
  <w:style w:type="paragraph" w:styleId="70">
    <w:name w:val="toc 7"/>
    <w:basedOn w:val="a"/>
    <w:next w:val="a"/>
    <w:semiHidden/>
    <w:rsid w:val="000B548F"/>
    <w:pPr>
      <w:ind w:leftChars="1200" w:left="2550"/>
    </w:pPr>
  </w:style>
  <w:style w:type="paragraph" w:styleId="80">
    <w:name w:val="toc 8"/>
    <w:basedOn w:val="a"/>
    <w:next w:val="a"/>
    <w:semiHidden/>
    <w:rsid w:val="000B548F"/>
    <w:pPr>
      <w:ind w:leftChars="1400" w:left="2975"/>
    </w:pPr>
  </w:style>
  <w:style w:type="paragraph" w:styleId="90">
    <w:name w:val="toc 9"/>
    <w:basedOn w:val="a"/>
    <w:next w:val="a"/>
    <w:semiHidden/>
    <w:rsid w:val="000B548F"/>
    <w:pPr>
      <w:ind w:leftChars="1600" w:left="3400"/>
    </w:pPr>
  </w:style>
  <w:style w:type="character" w:styleId="af3">
    <w:name w:val="Hyperlink"/>
    <w:uiPriority w:val="99"/>
    <w:rsid w:val="000B548F"/>
    <w:rPr>
      <w:color w:val="0000FF"/>
      <w:u w:val="single"/>
    </w:rPr>
  </w:style>
  <w:style w:type="paragraph" w:customStyle="1" w:styleId="af4">
    <w:name w:val="표점"/>
    <w:basedOn w:val="a"/>
    <w:next w:val="ac"/>
    <w:rsid w:val="000B548F"/>
    <w:pPr>
      <w:tabs>
        <w:tab w:val="num" w:pos="417"/>
      </w:tabs>
      <w:ind w:left="397" w:hanging="340"/>
    </w:pPr>
    <w:rPr>
      <w:sz w:val="22"/>
    </w:rPr>
  </w:style>
  <w:style w:type="paragraph" w:customStyle="1" w:styleId="af5">
    <w:name w:val="표내용소"/>
    <w:basedOn w:val="a"/>
    <w:autoRedefine/>
    <w:rsid w:val="000B548F"/>
    <w:pPr>
      <w:framePr w:hSpace="142" w:wrap="around" w:vAnchor="text" w:hAnchor="margin" w:xAlign="center" w:y="254"/>
      <w:spacing w:line="0" w:lineRule="atLeast"/>
      <w:ind w:left="57"/>
      <w:suppressOverlap/>
    </w:pPr>
    <w:rPr>
      <w:rFonts w:hAnsi="바탕"/>
    </w:rPr>
  </w:style>
  <w:style w:type="paragraph" w:customStyle="1" w:styleId="15">
    <w:name w:val="1"/>
    <w:basedOn w:val="a"/>
    <w:next w:val="af0"/>
    <w:rsid w:val="000B548F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바탕" w:eastAsia="바탕" w:hAnsi="바탕"/>
      <w:color w:val="000000"/>
      <w:sz w:val="24"/>
      <w:szCs w:val="24"/>
    </w:rPr>
  </w:style>
  <w:style w:type="paragraph" w:customStyle="1" w:styleId="jeb6">
    <w:name w:val="jeb_각주6"/>
    <w:basedOn w:val="a"/>
    <w:rsid w:val="000B548F"/>
    <w:pPr>
      <w:widowControl w:val="0"/>
      <w:overflowPunct/>
      <w:adjustRightInd/>
      <w:spacing w:before="0" w:after="0"/>
      <w:textAlignment w:val="auto"/>
    </w:pPr>
    <w:rPr>
      <w:rFonts w:eastAsia="굴림"/>
      <w:kern w:val="2"/>
      <w:sz w:val="18"/>
      <w:szCs w:val="24"/>
    </w:rPr>
  </w:style>
  <w:style w:type="paragraph" w:styleId="af6">
    <w:name w:val="footnote text"/>
    <w:basedOn w:val="a"/>
    <w:semiHidden/>
    <w:rsid w:val="000B548F"/>
    <w:pPr>
      <w:widowControl w:val="0"/>
      <w:overflowPunct/>
      <w:adjustRightInd/>
      <w:snapToGrid w:val="0"/>
      <w:spacing w:before="0" w:after="0"/>
      <w:jc w:val="left"/>
      <w:textAlignment w:val="auto"/>
    </w:pPr>
    <w:rPr>
      <w:rFonts w:ascii="바탕" w:eastAsia="바탕" w:hAnsi="Times New Roman"/>
      <w:kern w:val="2"/>
      <w:szCs w:val="24"/>
    </w:rPr>
  </w:style>
  <w:style w:type="paragraph" w:styleId="af7">
    <w:name w:val="Document Map"/>
    <w:basedOn w:val="a"/>
    <w:semiHidden/>
    <w:rsid w:val="000B548F"/>
    <w:pPr>
      <w:widowControl w:val="0"/>
      <w:shd w:val="clear" w:color="auto" w:fill="000080"/>
      <w:overflowPunct/>
      <w:adjustRightInd/>
      <w:spacing w:before="0" w:after="0"/>
      <w:textAlignment w:val="auto"/>
    </w:pPr>
    <w:rPr>
      <w:rFonts w:eastAsia="돋움"/>
      <w:kern w:val="2"/>
      <w:szCs w:val="24"/>
    </w:rPr>
  </w:style>
  <w:style w:type="character" w:styleId="af8">
    <w:name w:val="FollowedHyperlink"/>
    <w:rsid w:val="000B548F"/>
    <w:rPr>
      <w:color w:val="800080"/>
      <w:u w:val="single"/>
    </w:rPr>
  </w:style>
  <w:style w:type="paragraph" w:customStyle="1" w:styleId="b12">
    <w:name w:val="b1 내용2"/>
    <w:basedOn w:val="b1"/>
    <w:rsid w:val="000B548F"/>
    <w:pPr>
      <w:tabs>
        <w:tab w:val="num" w:pos="1700"/>
      </w:tabs>
      <w:ind w:leftChars="0" w:left="0" w:hanging="400"/>
    </w:pPr>
  </w:style>
  <w:style w:type="paragraph" w:customStyle="1" w:styleId="b1">
    <w:name w:val="b1 내용"/>
    <w:basedOn w:val="a0"/>
    <w:rsid w:val="000B548F"/>
    <w:pPr>
      <w:ind w:leftChars="450" w:left="900"/>
      <w:jc w:val="left"/>
    </w:pPr>
    <w:rPr>
      <w:rFonts w:ascii="굴림" w:eastAsia="굴림" w:hAnsi="굴림"/>
    </w:rPr>
  </w:style>
  <w:style w:type="table" w:styleId="af9">
    <w:name w:val="Table Grid"/>
    <w:basedOn w:val="a2"/>
    <w:rsid w:val="002912E8"/>
    <w:pPr>
      <w:wordWrap w:val="0"/>
      <w:overflowPunct w:val="0"/>
      <w:autoSpaceDE w:val="0"/>
      <w:autoSpaceDN w:val="0"/>
      <w:adjustRightInd w:val="0"/>
      <w:spacing w:before="60" w:after="6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Balloon Text"/>
    <w:basedOn w:val="a"/>
    <w:semiHidden/>
    <w:rsid w:val="009E14C9"/>
    <w:rPr>
      <w:rFonts w:eastAsia="돋움"/>
      <w:sz w:val="18"/>
      <w:szCs w:val="18"/>
    </w:rPr>
  </w:style>
  <w:style w:type="paragraph" w:customStyle="1" w:styleId="font5">
    <w:name w:val="font5"/>
    <w:basedOn w:val="a"/>
    <w:rsid w:val="004A7FC9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돋움" w:eastAsia="돋움" w:hAnsi="돋움" w:cs="굴림"/>
      <w:sz w:val="16"/>
      <w:szCs w:val="16"/>
    </w:rPr>
  </w:style>
  <w:style w:type="paragraph" w:customStyle="1" w:styleId="xl24">
    <w:name w:val="xl2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5">
    <w:name w:val="xl25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6">
    <w:name w:val="xl26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7">
    <w:name w:val="xl27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8">
    <w:name w:val="xl28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29">
    <w:name w:val="xl29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0">
    <w:name w:val="xl30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1">
    <w:name w:val="xl31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2">
    <w:name w:val="xl32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3">
    <w:name w:val="xl33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wordWrap/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xl34">
    <w:name w:val="xl34"/>
    <w:basedOn w:val="a"/>
    <w:rsid w:val="004A7F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sz w:val="18"/>
      <w:szCs w:val="18"/>
    </w:rPr>
  </w:style>
  <w:style w:type="paragraph" w:customStyle="1" w:styleId="afb">
    <w:name w:val="자유 형식"/>
    <w:rsid w:val="00056429"/>
    <w:rPr>
      <w:rFonts w:ascii="Cambria" w:eastAsia="ヒラギノ角ゴ Pro W3" w:hAnsi="Cambria"/>
      <w:color w:val="000000"/>
    </w:rPr>
  </w:style>
  <w:style w:type="paragraph" w:customStyle="1" w:styleId="afc">
    <w:name w:val="바탕글"/>
    <w:basedOn w:val="a"/>
    <w:rsid w:val="00780B0C"/>
    <w:pPr>
      <w:widowControl w:val="0"/>
      <w:overflowPunct/>
      <w:adjustRightInd/>
      <w:snapToGrid w:val="0"/>
      <w:spacing w:before="0" w:after="0" w:line="384" w:lineRule="auto"/>
    </w:pPr>
    <w:rPr>
      <w:rFonts w:ascii="굴림" w:eastAsia="굴림" w:hAnsi="굴림" w:cs="굴림"/>
      <w:color w:val="000000"/>
    </w:rPr>
  </w:style>
  <w:style w:type="paragraph" w:customStyle="1" w:styleId="afd">
    <w:name w:val="개요"/>
    <w:basedOn w:val="a"/>
    <w:rsid w:val="00D058B2"/>
    <w:pPr>
      <w:wordWrap/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styleId="afe">
    <w:name w:val="List Paragraph"/>
    <w:basedOn w:val="a"/>
    <w:uiPriority w:val="34"/>
    <w:qFormat/>
    <w:rsid w:val="007D2DD7"/>
    <w:pPr>
      <w:ind w:leftChars="400" w:left="800"/>
    </w:pPr>
  </w:style>
  <w:style w:type="character" w:customStyle="1" w:styleId="2Char">
    <w:name w:val="제목 2 Char"/>
    <w:basedOn w:val="a1"/>
    <w:link w:val="2"/>
    <w:rsid w:val="003664D2"/>
    <w:rPr>
      <w:rFonts w:ascii="Arial" w:eastAsia="돋움체" w:hAnsi="Arial"/>
      <w:b/>
      <w:sz w:val="26"/>
    </w:rPr>
  </w:style>
  <w:style w:type="character" w:customStyle="1" w:styleId="1Char">
    <w:name w:val="제목 1 Char"/>
    <w:basedOn w:val="a1"/>
    <w:link w:val="1"/>
    <w:rsid w:val="00937FDE"/>
    <w:rPr>
      <w:rFonts w:ascii="Arial" w:eastAsia="돋움체" w:hAnsi="Arial"/>
      <w:b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43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11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36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080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81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3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6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2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7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824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1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58818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9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0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436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74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44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6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79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65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7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32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7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36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2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256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70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0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53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17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952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096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87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98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97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20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3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903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03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38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72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920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9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044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6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303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44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1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99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446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285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207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1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6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04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890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99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41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93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74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7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878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5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34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08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5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6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7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4543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45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5559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16524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331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15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26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09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6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834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83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0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3111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102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4837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17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31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emf"/><Relationship Id="rId1" Type="http://schemas.openxmlformats.org/officeDocument/2006/relationships/image" Target="media/image1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44608;&#46020;&#49440;\Application%20Data\Microsoft\Templates\PMSB_&#44592;&#48376;&#49444;&#44228;_&#50577;&#49885;-020906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BE738-44F5-4D15-8563-A8B7BD0D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PMSB_기본설계_양식-020906.dot</Template>
  <TotalTime>1</TotalTime>
  <Pages>29</Pages>
  <Words>2782</Words>
  <Characters>15858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2013년 클로즈드 캡션 보정 시스템 기능개선</vt:lpstr>
    </vt:vector>
  </TitlesOfParts>
  <Company>쌍용정보통신</Company>
  <LinksUpToDate>false</LinksUpToDate>
  <CharactersWithSpaces>18603</CharactersWithSpaces>
  <SharedDoc>false</SharedDoc>
  <HLinks>
    <vt:vector size="84" baseType="variant"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_Toc307905082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_Toc307905081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_Toc307905080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_Toc307905079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_Toc307905078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_Toc307905077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_Toc307905076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_Toc307905075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_Toc307905074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_Toc307905073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_Toc307905072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_Toc307905071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_Toc307905070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_Toc307905069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2013년 클로즈드 캡션 보정 시스템 기능개선</dc:title>
  <dc:creator>이진원</dc:creator>
  <cp:lastModifiedBy>server</cp:lastModifiedBy>
  <cp:revision>5</cp:revision>
  <cp:lastPrinted>2013-08-01T10:03:00Z</cp:lastPrinted>
  <dcterms:created xsi:type="dcterms:W3CDTF">2015-08-28T08:11:00Z</dcterms:created>
  <dcterms:modified xsi:type="dcterms:W3CDTF">2015-10-16T01:28:00Z</dcterms:modified>
</cp:coreProperties>
</file>